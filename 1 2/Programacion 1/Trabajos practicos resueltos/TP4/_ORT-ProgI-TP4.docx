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F560C" w14:textId="08051909" w:rsidR="004B4781" w:rsidRPr="004B4781" w:rsidRDefault="004B4781" w:rsidP="0059609D">
      <w:pPr>
        <w:pStyle w:val="Ttulo1"/>
        <w:spacing w:before="120"/>
      </w:pPr>
      <w:bookmarkStart w:id="0" w:name="_Hlk19983883"/>
      <w:r w:rsidRPr="004B4781">
        <w:t xml:space="preserve">TRABAJO PRÁCTICO </w:t>
      </w:r>
      <w:proofErr w:type="spellStart"/>
      <w:r w:rsidRPr="004B4781">
        <w:t>Nº</w:t>
      </w:r>
      <w:proofErr w:type="spellEnd"/>
      <w:r w:rsidRPr="004B4781">
        <w:t xml:space="preserve"> </w:t>
      </w:r>
      <w:r w:rsidR="00503577">
        <w:t>4</w:t>
      </w:r>
    </w:p>
    <w:p w14:paraId="75427D63" w14:textId="35B198DE" w:rsidR="00F4142B" w:rsidRDefault="00716F18" w:rsidP="00581C60">
      <w:pPr>
        <w:spacing w:after="120"/>
      </w:pPr>
      <w:proofErr w:type="spellStart"/>
      <w:r w:rsidRPr="00716F18">
        <w:t>Resolvé</w:t>
      </w:r>
      <w:proofErr w:type="spellEnd"/>
      <w:r w:rsidRPr="00716F18">
        <w:t xml:space="preserve"> los ejercicios utilizando diagramas </w:t>
      </w:r>
      <w:r w:rsidR="0002143D">
        <w:t>de clases UML y Nassi-Shneiderman</w:t>
      </w:r>
      <w:r w:rsidRPr="00716F18">
        <w:t xml:space="preserve">. </w:t>
      </w:r>
      <w:proofErr w:type="spellStart"/>
      <w:r w:rsidRPr="00716F18">
        <w:t>Asegurate</w:t>
      </w:r>
      <w:proofErr w:type="spellEnd"/>
      <w:r w:rsidRPr="00716F18">
        <w:t xml:space="preserve"> de leer al menos dos veces los enunciados antes de intentar confeccionar las soluciones.</w:t>
      </w:r>
    </w:p>
    <w:p w14:paraId="54280D91" w14:textId="118CDAF4" w:rsidR="0049411A" w:rsidRDefault="008E7821" w:rsidP="00530F34">
      <w:pPr>
        <w:pStyle w:val="Ttulo1"/>
        <w:spacing w:before="0"/>
      </w:pPr>
      <w:r>
        <w:t>ENUNCIADOS</w:t>
      </w:r>
      <w:bookmarkEnd w:id="0"/>
    </w:p>
    <w:p w14:paraId="39E87899" w14:textId="0DD6905C" w:rsidR="0010630C" w:rsidRDefault="0010630C" w:rsidP="00530F34">
      <w:pPr>
        <w:pStyle w:val="Prrafodelista"/>
        <w:numPr>
          <w:ilvl w:val="0"/>
          <w:numId w:val="1"/>
        </w:numPr>
      </w:pPr>
      <w:r>
        <w:t>El sistema de un restaurant en un patio de comidas</w:t>
      </w:r>
      <w:r w:rsidR="00ED647A">
        <w:t xml:space="preserve"> cuenta con un plantel de </w:t>
      </w:r>
      <w:r w:rsidR="003D13A2">
        <w:t>cinco</w:t>
      </w:r>
      <w:r w:rsidR="00ED647A">
        <w:t xml:space="preserve"> cajeros que son los que toman los pedidos de los clientes. De estos cajeros se sabe su ID</w:t>
      </w:r>
      <w:r w:rsidR="003D13A2">
        <w:t xml:space="preserve"> entero</w:t>
      </w:r>
      <w:r w:rsidR="00ED647A">
        <w:t>, su apellido y antigüedad (en meses) en la empresa.</w:t>
      </w:r>
    </w:p>
    <w:p w14:paraId="0E4C6550" w14:textId="1852C1FB" w:rsidR="0010630C" w:rsidRDefault="003D13A2" w:rsidP="0010630C">
      <w:pPr>
        <w:pStyle w:val="Prrafodelista"/>
      </w:pPr>
      <w:r>
        <w:t>Por otra parte, se tienen ocho robots despachadores de pedidos, de los que se sabe su código alfanumérico</w:t>
      </w:r>
      <w:r w:rsidR="0010630C">
        <w:t xml:space="preserve"> y</w:t>
      </w:r>
      <w:r>
        <w:t xml:space="preserve"> </w:t>
      </w:r>
      <w:r w:rsidR="0010630C">
        <w:t>nivel de batería.</w:t>
      </w:r>
    </w:p>
    <w:p w14:paraId="4A44BB5A" w14:textId="1B5BBE6E" w:rsidR="00ED647A" w:rsidRDefault="00ED647A" w:rsidP="0010630C">
      <w:pPr>
        <w:pStyle w:val="Prrafodelista"/>
      </w:pPr>
      <w:r>
        <w:t xml:space="preserve">Por </w:t>
      </w:r>
      <w:r w:rsidR="0010630C">
        <w:t>último</w:t>
      </w:r>
      <w:r>
        <w:t xml:space="preserve">, </w:t>
      </w:r>
      <w:r w:rsidR="0010630C">
        <w:t>de</w:t>
      </w:r>
      <w:r>
        <w:t xml:space="preserve"> los pedidos actualmente en espera</w:t>
      </w:r>
      <w:r w:rsidR="0010630C">
        <w:t xml:space="preserve"> </w:t>
      </w:r>
      <w:r>
        <w:t>se sabe el nombre de pila del cliente, el ID del cajero que lo ingresó</w:t>
      </w:r>
      <w:r w:rsidR="0010630C">
        <w:t>, el código de robot que lo despachará</w:t>
      </w:r>
      <w:r>
        <w:t xml:space="preserve"> y el </w:t>
      </w:r>
      <w:r w:rsidR="003D13A2">
        <w:t>monto a abonar</w:t>
      </w:r>
      <w:r w:rsidR="0010630C">
        <w:t>.</w:t>
      </w:r>
    </w:p>
    <w:p w14:paraId="494A9BFA" w14:textId="77777777" w:rsidR="00ED647A" w:rsidRDefault="00ED647A" w:rsidP="0010630C">
      <w:pPr>
        <w:spacing w:after="120"/>
      </w:pPr>
      <w:r>
        <w:t xml:space="preserve">Basado en el enunciado descripto, </w:t>
      </w:r>
      <w:proofErr w:type="spellStart"/>
      <w:r>
        <w:t>realizá</w:t>
      </w:r>
      <w:proofErr w:type="spellEnd"/>
      <w:r>
        <w:t>:</w:t>
      </w:r>
    </w:p>
    <w:p w14:paraId="4E4E9FCF" w14:textId="77777777" w:rsidR="00ED647A" w:rsidRDefault="00ED647A" w:rsidP="00ED647A">
      <w:pPr>
        <w:pStyle w:val="Prrafodelista"/>
        <w:numPr>
          <w:ilvl w:val="0"/>
          <w:numId w:val="18"/>
        </w:numPr>
      </w:pPr>
      <w:r>
        <w:t>El diagrama de clases que lo modelice, con sus relaciones, atributos y métodos.</w:t>
      </w:r>
    </w:p>
    <w:p w14:paraId="3955A7CF" w14:textId="42528B80" w:rsidR="00ED647A" w:rsidRDefault="00ED647A" w:rsidP="00ED647A">
      <w:pPr>
        <w:pStyle w:val="Prrafodelista"/>
        <w:numPr>
          <w:ilvl w:val="0"/>
          <w:numId w:val="18"/>
        </w:numPr>
      </w:pPr>
      <w:r w:rsidRPr="00E25CA7">
        <w:t xml:space="preserve">La explotación del método </w:t>
      </w:r>
      <w:proofErr w:type="spellStart"/>
      <w:r w:rsidR="00673629">
        <w:rPr>
          <w:rStyle w:val="CdigoSentencia"/>
        </w:rPr>
        <w:t>montos</w:t>
      </w:r>
      <w:r w:rsidR="0010630C">
        <w:rPr>
          <w:rStyle w:val="CdigoSentencia"/>
        </w:rPr>
        <w:t>PorCajero</w:t>
      </w:r>
      <w:proofErr w:type="spellEnd"/>
      <w:r w:rsidRPr="00E25CA7">
        <w:t xml:space="preserve"> </w:t>
      </w:r>
      <w:r w:rsidR="005402B9" w:rsidRPr="00E25CA7">
        <w:t xml:space="preserve">que </w:t>
      </w:r>
      <w:r w:rsidR="005402B9">
        <w:t xml:space="preserve">devuelva </w:t>
      </w:r>
      <w:r w:rsidR="005402B9" w:rsidRPr="00503577">
        <w:rPr>
          <w:color w:val="B25050" w:themeColor="accent3"/>
          <w:u w:val="single"/>
        </w:rPr>
        <w:t>(no muestre por consola)</w:t>
      </w:r>
      <w:r w:rsidR="0010630C">
        <w:t xml:space="preserve"> el monto total de pedidos que tomó cada cajero</w:t>
      </w:r>
      <w:r w:rsidRPr="00E25CA7">
        <w:t>.</w:t>
      </w:r>
    </w:p>
    <w:p w14:paraId="1A77140E" w14:textId="1605D5EF" w:rsidR="005402B9" w:rsidRDefault="005402B9" w:rsidP="005402B9">
      <w:pPr>
        <w:pStyle w:val="Prrafodelista"/>
        <w:numPr>
          <w:ilvl w:val="0"/>
          <w:numId w:val="18"/>
        </w:numPr>
      </w:pPr>
      <w:r w:rsidRPr="00E25CA7">
        <w:t xml:space="preserve">La explotación del método </w:t>
      </w:r>
      <w:proofErr w:type="spellStart"/>
      <w:r w:rsidRPr="005402B9">
        <w:rPr>
          <w:rStyle w:val="CdigoSentencia"/>
        </w:rPr>
        <w:t>informeDePedidos</w:t>
      </w:r>
      <w:proofErr w:type="spellEnd"/>
      <w:r w:rsidRPr="00E25CA7">
        <w:t xml:space="preserve"> que </w:t>
      </w:r>
      <w:r>
        <w:t xml:space="preserve">devuelva </w:t>
      </w:r>
      <w:r w:rsidRPr="00503577">
        <w:rPr>
          <w:color w:val="B25050" w:themeColor="accent3"/>
          <w:u w:val="single"/>
        </w:rPr>
        <w:t>(no muestre por consola)</w:t>
      </w:r>
      <w:r>
        <w:t xml:space="preserve"> un vector de objetos que contengan, por cada pedido, la siguiente información:</w:t>
      </w:r>
    </w:p>
    <w:p w14:paraId="65492B02" w14:textId="77777777" w:rsidR="005402B9" w:rsidRDefault="005402B9" w:rsidP="005402B9">
      <w:pPr>
        <w:pStyle w:val="Prrafodelista"/>
        <w:numPr>
          <w:ilvl w:val="1"/>
          <w:numId w:val="46"/>
        </w:numPr>
      </w:pPr>
      <w:r>
        <w:t>Monto del pedido.</w:t>
      </w:r>
    </w:p>
    <w:p w14:paraId="4303E855" w14:textId="78ECDF27" w:rsidR="005402B9" w:rsidRDefault="005402B9" w:rsidP="005402B9">
      <w:pPr>
        <w:pStyle w:val="Prrafodelista"/>
        <w:numPr>
          <w:ilvl w:val="1"/>
          <w:numId w:val="46"/>
        </w:numPr>
      </w:pPr>
      <w:r>
        <w:t>Apellido del cajero que lo tomó</w:t>
      </w:r>
      <w:r>
        <w:t>.</w:t>
      </w:r>
    </w:p>
    <w:p w14:paraId="461122F6" w14:textId="7003844B" w:rsidR="005402B9" w:rsidRDefault="005402B9" w:rsidP="005402B9">
      <w:pPr>
        <w:pStyle w:val="Prrafodelista"/>
        <w:numPr>
          <w:ilvl w:val="1"/>
          <w:numId w:val="46"/>
        </w:numPr>
      </w:pPr>
      <w:r>
        <w:t>Nivel de batería del robot asignado para despachar</w:t>
      </w:r>
      <w:r>
        <w:t>lo</w:t>
      </w:r>
      <w:r>
        <w:t>.</w:t>
      </w:r>
    </w:p>
    <w:p w14:paraId="4F503F2E" w14:textId="5734FC82" w:rsidR="005402B9" w:rsidRDefault="005402B9" w:rsidP="005402B9">
      <w:pPr>
        <w:pStyle w:val="Prrafodelista"/>
        <w:numPr>
          <w:ilvl w:val="0"/>
          <w:numId w:val="18"/>
        </w:numPr>
      </w:pPr>
      <w:r w:rsidRPr="00E25CA7">
        <w:t xml:space="preserve">La explotación del método </w:t>
      </w:r>
      <w:proofErr w:type="spellStart"/>
      <w:r w:rsidRPr="005402B9">
        <w:rPr>
          <w:rStyle w:val="CdigoSentencia"/>
        </w:rPr>
        <w:t>mostrarPedidosConMasRiesgo</w:t>
      </w:r>
      <w:proofErr w:type="spellEnd"/>
      <w:r w:rsidRPr="00E25CA7">
        <w:t xml:space="preserve"> que </w:t>
      </w:r>
      <w:r>
        <w:t>muestre por consola la información de</w:t>
      </w:r>
      <w:r>
        <w:t xml:space="preserve"> </w:t>
      </w:r>
      <w:r>
        <w:t>l</w:t>
      </w:r>
      <w:r>
        <w:t>os</w:t>
      </w:r>
      <w:r>
        <w:t xml:space="preserve"> pedido</w:t>
      </w:r>
      <w:r>
        <w:t>s</w:t>
      </w:r>
      <w:r>
        <w:t xml:space="preserve"> con más riesgo de no ser entregado</w:t>
      </w:r>
      <w:r>
        <w:t>s</w:t>
      </w:r>
      <w:r>
        <w:t>, debido al nivel de batería de su robot despachador asignado</w:t>
      </w:r>
      <w:r w:rsidRPr="00E25CA7">
        <w:t>.</w:t>
      </w:r>
    </w:p>
    <w:p w14:paraId="1DFE62E7" w14:textId="455AE21E" w:rsidR="005B40A6" w:rsidRDefault="005B40A6" w:rsidP="00530F34">
      <w:pPr>
        <w:pStyle w:val="Prrafodelista"/>
        <w:numPr>
          <w:ilvl w:val="0"/>
          <w:numId w:val="1"/>
        </w:numPr>
      </w:pPr>
      <w:r>
        <w:rPr>
          <w:noProof/>
        </w:rPr>
        <w:drawing>
          <wp:anchor distT="0" distB="0" distL="114300" distR="114300" simplePos="0" relativeHeight="251700224" behindDoc="0" locked="0" layoutInCell="1" allowOverlap="1" wp14:anchorId="2C76E4E3" wp14:editId="0C0D78EB">
            <wp:simplePos x="0" y="0"/>
            <wp:positionH relativeFrom="margin">
              <wp:posOffset>3617595</wp:posOffset>
            </wp:positionH>
            <wp:positionV relativeFrom="paragraph">
              <wp:posOffset>114442</wp:posOffset>
            </wp:positionV>
            <wp:extent cx="2905125" cy="185547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924"/>
                    <a:stretch/>
                  </pic:blipFill>
                  <pic:spPr bwMode="auto">
                    <a:xfrm>
                      <a:off x="0" y="0"/>
                      <a:ext cx="2905125" cy="1855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Dada una baraja de cartas españolas sin comodines, de las que se sabe, de cada una, su número y palo, desarrollar el método </w:t>
      </w:r>
      <w:proofErr w:type="spellStart"/>
      <w:r w:rsidRPr="005B40A6">
        <w:rPr>
          <w:rStyle w:val="CdigoSentencia"/>
        </w:rPr>
        <w:t>estaOrdenad</w:t>
      </w:r>
      <w:r w:rsidR="00E612C2">
        <w:rPr>
          <w:rStyle w:val="CdigoSentencia"/>
        </w:rPr>
        <w:t>a</w:t>
      </w:r>
      <w:proofErr w:type="spellEnd"/>
      <w:r>
        <w:t xml:space="preserve"> en la clase </w:t>
      </w:r>
      <w:r w:rsidRPr="005B40A6">
        <w:rPr>
          <w:rStyle w:val="CdigoSentencia"/>
        </w:rPr>
        <w:t>Baraja</w:t>
      </w:r>
      <w:r>
        <w:t xml:space="preserve"> que permita retornar si las cartas se encuentran ordenadas tal como se ilustra en la figura.</w:t>
      </w:r>
    </w:p>
    <w:p w14:paraId="36C08900" w14:textId="77777777" w:rsidR="00EF12C8" w:rsidRDefault="005B40A6" w:rsidP="005402B9">
      <w:pPr>
        <w:pStyle w:val="Prrafodelista"/>
        <w:rPr>
          <w:noProof/>
        </w:rPr>
      </w:pPr>
      <w:r>
        <w:t xml:space="preserve">Ayuda: </w:t>
      </w:r>
      <w:proofErr w:type="spellStart"/>
      <w:r>
        <w:t>Recordá</w:t>
      </w:r>
      <w:proofErr w:type="spellEnd"/>
      <w:r>
        <w:t xml:space="preserve"> que los palos se pueden enumerar. Los enumerados tienen </w:t>
      </w:r>
      <w:hyperlink r:id="rId9" w:history="1">
        <w:r w:rsidRPr="005B40A6">
          <w:rPr>
            <w:rStyle w:val="Hipervnculo"/>
          </w:rPr>
          <w:t>métodos útiles</w:t>
        </w:r>
      </w:hyperlink>
      <w:r>
        <w:t xml:space="preserve"> que podrán ayudarte a resolver el problema.</w:t>
      </w:r>
    </w:p>
    <w:p w14:paraId="6A089B19" w14:textId="71787F82" w:rsidR="005402B9" w:rsidRDefault="005402B9" w:rsidP="005402B9">
      <w:pPr>
        <w:pStyle w:val="Prrafodelista"/>
      </w:pPr>
      <w:r>
        <w:rPr>
          <w:noProof/>
        </w:rPr>
        <w:t>Las cartas deben estar dispuestas de forma lineal. La imagen es ilustrativa.</w:t>
      </w:r>
    </w:p>
    <w:p w14:paraId="61F77684" w14:textId="59EAC117" w:rsidR="00E25CA7" w:rsidRDefault="00713F75" w:rsidP="00530F34">
      <w:pPr>
        <w:pStyle w:val="Prrafodelista"/>
        <w:numPr>
          <w:ilvl w:val="0"/>
          <w:numId w:val="1"/>
        </w:numPr>
      </w:pPr>
      <w:r>
        <w:t>Al</w:t>
      </w:r>
      <w:r w:rsidR="005728FF">
        <w:t xml:space="preserve"> mundial de fútbol la selección </w:t>
      </w:r>
      <w:r w:rsidR="004B3034">
        <w:t>argentina</w:t>
      </w:r>
      <w:r w:rsidR="005728FF">
        <w:t xml:space="preserve"> lleva</w:t>
      </w:r>
      <w:r w:rsidR="00E25CA7">
        <w:t xml:space="preserve"> un plantel de </w:t>
      </w:r>
      <w:r w:rsidR="00066E83">
        <w:t>23</w:t>
      </w:r>
      <w:r w:rsidR="0049411A">
        <w:t xml:space="preserve"> </w:t>
      </w:r>
      <w:r w:rsidR="00E25CA7">
        <w:t>jugadores, de los cuales se conoce su posición</w:t>
      </w:r>
      <w:r w:rsidR="00530F34">
        <w:t xml:space="preserve"> en la cancha</w:t>
      </w:r>
      <w:r w:rsidR="00503577">
        <w:t xml:space="preserve"> (arquero, defensor, mediocampista o delantero)</w:t>
      </w:r>
      <w:r w:rsidR="00E25CA7">
        <w:t>, apellido</w:t>
      </w:r>
      <w:r w:rsidR="005728FF">
        <w:t xml:space="preserve"> y </w:t>
      </w:r>
      <w:r w:rsidR="00503577">
        <w:t>el número de camiseta</w:t>
      </w:r>
      <w:r w:rsidR="00530F34">
        <w:t xml:space="preserve"> (el cual no coincide necesariamente con su ubicación en el plantel)</w:t>
      </w:r>
      <w:r w:rsidR="00E25CA7">
        <w:t>.</w:t>
      </w:r>
      <w:r w:rsidR="00503577">
        <w:t xml:space="preserve"> De</w:t>
      </w:r>
      <w:r w:rsidR="00530F34">
        <w:t xml:space="preserve"> </w:t>
      </w:r>
      <w:r w:rsidR="005728FF">
        <w:t>l</w:t>
      </w:r>
      <w:r w:rsidR="00530F34">
        <w:t xml:space="preserve">os </w:t>
      </w:r>
      <w:r w:rsidR="005728FF">
        <w:t xml:space="preserve">23 </w:t>
      </w:r>
      <w:r w:rsidR="00503577">
        <w:t xml:space="preserve">jugadores, es sabido que </w:t>
      </w:r>
      <w:r w:rsidR="005728FF">
        <w:t>los primeros</w:t>
      </w:r>
      <w:r w:rsidR="00503577">
        <w:t xml:space="preserve"> 11 </w:t>
      </w:r>
      <w:r w:rsidR="00530F34">
        <w:t>lugares son para</w:t>
      </w:r>
      <w:r w:rsidR="005728FF">
        <w:t xml:space="preserve"> los</w:t>
      </w:r>
      <w:r w:rsidR="00503577">
        <w:t xml:space="preserve"> titulares</w:t>
      </w:r>
      <w:r w:rsidR="005728FF">
        <w:t xml:space="preserve">, los siguientes 7 son </w:t>
      </w:r>
      <w:r w:rsidR="00530F34">
        <w:t xml:space="preserve">para </w:t>
      </w:r>
      <w:r w:rsidR="005728FF">
        <w:t xml:space="preserve">los suplentes y los restantes son </w:t>
      </w:r>
      <w:r w:rsidR="00530F34">
        <w:t xml:space="preserve">los </w:t>
      </w:r>
      <w:r w:rsidR="005728FF">
        <w:t>de reserva</w:t>
      </w:r>
      <w:r w:rsidR="00503577">
        <w:t>.</w:t>
      </w:r>
    </w:p>
    <w:p w14:paraId="54A2173A" w14:textId="77777777" w:rsidR="00503577" w:rsidRDefault="00503577" w:rsidP="00B9598E">
      <w:pPr>
        <w:spacing w:after="120"/>
      </w:pPr>
      <w:r>
        <w:t xml:space="preserve">Basado en el enunciado descripto, </w:t>
      </w:r>
      <w:proofErr w:type="spellStart"/>
      <w:r>
        <w:t>realizá</w:t>
      </w:r>
      <w:proofErr w:type="spellEnd"/>
      <w:r>
        <w:t>:</w:t>
      </w:r>
    </w:p>
    <w:p w14:paraId="6961FAAA" w14:textId="77777777" w:rsidR="00503577" w:rsidRDefault="00503577" w:rsidP="00B9598E">
      <w:pPr>
        <w:pStyle w:val="Prrafodelista"/>
        <w:numPr>
          <w:ilvl w:val="0"/>
          <w:numId w:val="44"/>
        </w:numPr>
      </w:pPr>
      <w:r>
        <w:lastRenderedPageBreak/>
        <w:t>El diagrama de clases que lo modelice, con sus relaciones, atributos y métodos.</w:t>
      </w:r>
    </w:p>
    <w:p w14:paraId="771C0AEF" w14:textId="3ECD8878" w:rsidR="00DF15A6" w:rsidRDefault="00503577" w:rsidP="00B9598E">
      <w:pPr>
        <w:pStyle w:val="Prrafodelista"/>
        <w:numPr>
          <w:ilvl w:val="0"/>
          <w:numId w:val="44"/>
        </w:numPr>
      </w:pPr>
      <w:r w:rsidRPr="00E25CA7">
        <w:t xml:space="preserve">La explotación del método </w:t>
      </w:r>
      <w:r w:rsidR="00DF15A6">
        <w:rPr>
          <w:rStyle w:val="CdigoSentencia"/>
        </w:rPr>
        <w:t>cambio</w:t>
      </w:r>
      <w:r w:rsidRPr="00E25CA7">
        <w:t xml:space="preserve"> que </w:t>
      </w:r>
      <w:r>
        <w:t xml:space="preserve">recibe </w:t>
      </w:r>
      <w:r w:rsidR="00DF15A6">
        <w:t>dos</w:t>
      </w:r>
      <w:r>
        <w:t xml:space="preserve"> número</w:t>
      </w:r>
      <w:r w:rsidR="00DF15A6">
        <w:t>s</w:t>
      </w:r>
      <w:r>
        <w:t xml:space="preserve"> de camiseta</w:t>
      </w:r>
      <w:r w:rsidR="00DF15A6">
        <w:t xml:space="preserve">. Si </w:t>
      </w:r>
      <w:r w:rsidR="00DF15A6">
        <w:rPr>
          <w:lang w:val="es-ES"/>
        </w:rPr>
        <w:t>no son iguales, se</w:t>
      </w:r>
      <w:r w:rsidR="00DF15A6">
        <w:t xml:space="preserve"> realiza el cambio de </w:t>
      </w:r>
      <w:r w:rsidR="00530F34">
        <w:t>ubicación</w:t>
      </w:r>
      <w:r w:rsidR="00DF15A6">
        <w:t xml:space="preserve"> de los jugadores en el plantel</w:t>
      </w:r>
      <w:r w:rsidRPr="00E25CA7">
        <w:t>.</w:t>
      </w:r>
    </w:p>
    <w:p w14:paraId="225344F3" w14:textId="0036A3A9" w:rsidR="00DF15A6" w:rsidRDefault="00DF15A6" w:rsidP="00B9598E">
      <w:pPr>
        <w:pStyle w:val="Prrafodelista"/>
        <w:numPr>
          <w:ilvl w:val="0"/>
          <w:numId w:val="44"/>
        </w:numPr>
      </w:pPr>
      <w:r w:rsidRPr="00E25CA7">
        <w:t xml:space="preserve">La explotación del método </w:t>
      </w:r>
      <w:proofErr w:type="spellStart"/>
      <w:r>
        <w:rPr>
          <w:rStyle w:val="CdigoSentencia"/>
        </w:rPr>
        <w:t>cambioPorLesion</w:t>
      </w:r>
      <w:proofErr w:type="spellEnd"/>
      <w:r w:rsidRPr="00E25CA7">
        <w:t xml:space="preserve"> que </w:t>
      </w:r>
      <w:r>
        <w:t>recibe el número de camiseta de un jugador lesionado y el apellido de</w:t>
      </w:r>
      <w:r w:rsidR="00530F34">
        <w:t xml:space="preserve"> su</w:t>
      </w:r>
      <w:r>
        <w:t xml:space="preserve"> reemplazante. Reemplaza al lesionado por un nuevo jugador con el apellido recibido, con la misma posición y número que el que </w:t>
      </w:r>
      <w:r w:rsidR="00530F34">
        <w:t>sale por lesión</w:t>
      </w:r>
      <w:r w:rsidRPr="00E25CA7">
        <w:t>.</w:t>
      </w:r>
    </w:p>
    <w:p w14:paraId="4A52FD53" w14:textId="091AD98F" w:rsidR="00B55A94" w:rsidRDefault="00B55A94" w:rsidP="00B9598E">
      <w:pPr>
        <w:pStyle w:val="Prrafodelista"/>
        <w:numPr>
          <w:ilvl w:val="0"/>
          <w:numId w:val="44"/>
        </w:numPr>
      </w:pPr>
      <w:r w:rsidRPr="00E25CA7">
        <w:t xml:space="preserve">La explotación del método </w:t>
      </w:r>
      <w:proofErr w:type="spellStart"/>
      <w:r>
        <w:rPr>
          <w:rStyle w:val="CdigoSentencia"/>
        </w:rPr>
        <w:t>obtenerReservas</w:t>
      </w:r>
      <w:proofErr w:type="spellEnd"/>
      <w:r w:rsidRPr="00E25CA7">
        <w:t xml:space="preserve"> que </w:t>
      </w:r>
      <w:r>
        <w:t xml:space="preserve">devuelva </w:t>
      </w:r>
      <w:r w:rsidRPr="00503577">
        <w:rPr>
          <w:color w:val="B25050" w:themeColor="accent3"/>
          <w:u w:val="single"/>
        </w:rPr>
        <w:t>(no muestre por consola)</w:t>
      </w:r>
      <w:r>
        <w:t xml:space="preserve"> a todos los jugadores de reserva de la selección</w:t>
      </w:r>
      <w:r w:rsidRPr="00E25CA7">
        <w:t>.</w:t>
      </w:r>
    </w:p>
    <w:p w14:paraId="1FD8F3C3" w14:textId="656C937F" w:rsidR="00B55A94" w:rsidRPr="00E25CA7" w:rsidRDefault="00B55A94" w:rsidP="00B9598E">
      <w:pPr>
        <w:pStyle w:val="Prrafodelista"/>
        <w:numPr>
          <w:ilvl w:val="0"/>
          <w:numId w:val="44"/>
        </w:numPr>
      </w:pPr>
      <w:r w:rsidRPr="00E25CA7">
        <w:t xml:space="preserve">La explotación del método </w:t>
      </w:r>
      <w:proofErr w:type="spellStart"/>
      <w:r>
        <w:rPr>
          <w:rStyle w:val="CdigoSentencia"/>
        </w:rPr>
        <w:t>cantJugadoresPorPosicion</w:t>
      </w:r>
      <w:proofErr w:type="spellEnd"/>
      <w:r w:rsidRPr="00E25CA7">
        <w:t xml:space="preserve"> que </w:t>
      </w:r>
      <w:r>
        <w:t xml:space="preserve">devuelva </w:t>
      </w:r>
      <w:r w:rsidRPr="00503577">
        <w:rPr>
          <w:color w:val="B25050" w:themeColor="accent3"/>
          <w:u w:val="single"/>
        </w:rPr>
        <w:t>(no muestre por consola)</w:t>
      </w:r>
      <w:r>
        <w:t xml:space="preserve"> la cantidad de jugadores que hay por cada una de las posiciones</w:t>
      </w:r>
      <w:r w:rsidR="00530F34">
        <w:t xml:space="preserve"> en la cancha</w:t>
      </w:r>
      <w:r w:rsidRPr="00E25CA7">
        <w:t>.</w:t>
      </w:r>
    </w:p>
    <w:p w14:paraId="297C084C" w14:textId="66DEF501" w:rsidR="00092FF2" w:rsidRDefault="00B61D57" w:rsidP="00B9598E">
      <w:pPr>
        <w:pStyle w:val="Prrafodelista"/>
        <w:numPr>
          <w:ilvl w:val="0"/>
          <w:numId w:val="1"/>
        </w:numPr>
        <w:spacing w:before="120"/>
      </w:pPr>
      <w:r>
        <w:t>Se desea un</w:t>
      </w:r>
      <w:r w:rsidR="000E673D">
        <w:t xml:space="preserve"> primer prototipo de</w:t>
      </w:r>
      <w:r>
        <w:t xml:space="preserve"> sistema de reservas de viajes en tren por el interior del país. La empresa cuenta con </w:t>
      </w:r>
      <w:r w:rsidR="006C2CCE">
        <w:t>una lista de</w:t>
      </w:r>
      <w:r>
        <w:t xml:space="preserve"> reservas, de las cuales se conoce su código, su recorrido y </w:t>
      </w:r>
      <w:r w:rsidR="000E673D">
        <w:t>la cantidad de personas que viajarán</w:t>
      </w:r>
      <w:r>
        <w:t>.</w:t>
      </w:r>
    </w:p>
    <w:p w14:paraId="5B28F944" w14:textId="04E510D5" w:rsidR="00B61D57" w:rsidRDefault="00092FF2" w:rsidP="00B9598E">
      <w:pPr>
        <w:spacing w:after="120"/>
      </w:pPr>
      <w:r>
        <w:t>De</w:t>
      </w:r>
      <w:r w:rsidR="00B61D57">
        <w:t xml:space="preserve">l </w:t>
      </w:r>
      <w:r>
        <w:t xml:space="preserve">recorrido se sabe la estación de destino y la estación de partida. </w:t>
      </w:r>
      <w:r w:rsidR="00B61D57">
        <w:t>Las estaciones posibles, en orden, son:</w:t>
      </w:r>
      <w:r>
        <w:t xml:space="preserve"> </w:t>
      </w:r>
      <w:r w:rsidR="00B61D57" w:rsidRPr="00092FF2">
        <w:rPr>
          <w:rStyle w:val="Textoennegrita"/>
        </w:rPr>
        <w:t>Buenos Aires, Luján, Mercedes, Suipacha, Chivilcoy, Alberti y Bragado</w:t>
      </w:r>
      <w:r w:rsidR="00B61D57">
        <w:t>.</w:t>
      </w:r>
    </w:p>
    <w:p w14:paraId="379D772C" w14:textId="7A12E11A" w:rsidR="00092FF2" w:rsidRDefault="00B61D57" w:rsidP="0010630C">
      <w:pPr>
        <w:spacing w:after="120"/>
      </w:pPr>
      <w:r>
        <w:t>Para calcular el precio de una reserva, debe multiplicarse la cantidad de estaciones recorridas por el precio por estación, el cual es de $</w:t>
      </w:r>
      <w:r w:rsidR="00092FF2">
        <w:t>50</w:t>
      </w:r>
      <w:r>
        <w:t>.</w:t>
      </w:r>
      <w:r w:rsidR="00092FF2">
        <w:t xml:space="preserve"> Si el viaje fue de cabecera a cabecera (</w:t>
      </w:r>
      <w:r w:rsidR="000E673D">
        <w:t xml:space="preserve">por ahora, </w:t>
      </w:r>
      <w:r w:rsidR="00092FF2">
        <w:t>Buenos Aires-Bragado o viceversa) se ofrece un 20% de descuento.</w:t>
      </w:r>
    </w:p>
    <w:p w14:paraId="10A84E57" w14:textId="3B19CF33" w:rsidR="005F2807" w:rsidRDefault="005F2807" w:rsidP="0010630C">
      <w:pPr>
        <w:spacing w:after="120"/>
      </w:pPr>
      <w:r>
        <w:t>La empresa nos menciona que, en el futuro, está previsto que el tren pare en más pueblos y, por ende, haya nuevas estaciones</w:t>
      </w:r>
      <w:r w:rsidR="00CB1992">
        <w:t>, incluso intermedias</w:t>
      </w:r>
      <w:r>
        <w:t>, por lo que espera que el software se</w:t>
      </w:r>
      <w:r w:rsidR="004901B9">
        <w:t xml:space="preserve">a </w:t>
      </w:r>
      <w:r w:rsidR="00530F34">
        <w:t>mantenible</w:t>
      </w:r>
      <w:r>
        <w:t>.</w:t>
      </w:r>
    </w:p>
    <w:p w14:paraId="362BB17C" w14:textId="77777777" w:rsidR="00092FF2" w:rsidRDefault="00092FF2" w:rsidP="0010630C">
      <w:pPr>
        <w:spacing w:after="120"/>
      </w:pPr>
      <w:r>
        <w:t xml:space="preserve">Basado en el enunciado descripto, </w:t>
      </w:r>
      <w:proofErr w:type="spellStart"/>
      <w:r>
        <w:t>realizá</w:t>
      </w:r>
      <w:proofErr w:type="spellEnd"/>
      <w:r>
        <w:t>:</w:t>
      </w:r>
    </w:p>
    <w:p w14:paraId="4544BF68" w14:textId="77777777" w:rsidR="00092FF2" w:rsidRDefault="00092FF2" w:rsidP="007B2193">
      <w:pPr>
        <w:pStyle w:val="Prrafodelista"/>
        <w:numPr>
          <w:ilvl w:val="0"/>
          <w:numId w:val="32"/>
        </w:numPr>
      </w:pPr>
      <w:r>
        <w:t>El diagrama de clases que lo modelice, con sus relaciones, atributos y métodos.</w:t>
      </w:r>
    </w:p>
    <w:p w14:paraId="796FDF0E" w14:textId="618946A9" w:rsidR="00092FF2" w:rsidRPr="00E25CA7" w:rsidRDefault="00092FF2" w:rsidP="007B2193">
      <w:pPr>
        <w:pStyle w:val="Prrafodelista"/>
        <w:numPr>
          <w:ilvl w:val="0"/>
          <w:numId w:val="32"/>
        </w:numPr>
      </w:pPr>
      <w:r w:rsidRPr="00E25CA7">
        <w:t xml:space="preserve">La explotación del método </w:t>
      </w:r>
      <w:proofErr w:type="spellStart"/>
      <w:r w:rsidR="005F2807">
        <w:rPr>
          <w:rStyle w:val="CdigoSentencia"/>
        </w:rPr>
        <w:t>recaudacionTotal</w:t>
      </w:r>
      <w:proofErr w:type="spellEnd"/>
      <w:r w:rsidRPr="00E25CA7">
        <w:t xml:space="preserve"> que </w:t>
      </w:r>
      <w:r w:rsidR="005F2807">
        <w:t>retorne el monto total recaudado según el precio de todas las reservas.</w:t>
      </w:r>
    </w:p>
    <w:p w14:paraId="66A74902" w14:textId="12AA6235" w:rsidR="000E673D" w:rsidRDefault="00092FF2" w:rsidP="007B2193">
      <w:pPr>
        <w:pStyle w:val="Prrafodelista"/>
        <w:numPr>
          <w:ilvl w:val="0"/>
          <w:numId w:val="32"/>
        </w:numPr>
        <w:spacing w:before="120"/>
      </w:pPr>
      <w:r w:rsidRPr="00E25CA7">
        <w:t xml:space="preserve">La explotación del método </w:t>
      </w:r>
      <w:proofErr w:type="spellStart"/>
      <w:r w:rsidR="005F2807">
        <w:rPr>
          <w:rStyle w:val="CdigoSentencia"/>
        </w:rPr>
        <w:t>cantVecesRecorrida</w:t>
      </w:r>
      <w:proofErr w:type="spellEnd"/>
      <w:r w:rsidRPr="00E25CA7">
        <w:t xml:space="preserve"> que </w:t>
      </w:r>
      <w:r w:rsidR="005F2807">
        <w:t xml:space="preserve">reciba una estación por parámetro y retorne cuántas </w:t>
      </w:r>
      <w:r w:rsidR="000E673D">
        <w:t>personas pasarán por esa estación, de acuerdo a las reservas</w:t>
      </w:r>
      <w:r w:rsidR="004901B9">
        <w:t xml:space="preserve"> existentes</w:t>
      </w:r>
      <w:r w:rsidR="000E673D">
        <w:t>.</w:t>
      </w:r>
    </w:p>
    <w:p w14:paraId="5565224C" w14:textId="48C5753D" w:rsidR="00E25CA7" w:rsidRDefault="0044447F" w:rsidP="00B9598E">
      <w:pPr>
        <w:pStyle w:val="Prrafodelista"/>
        <w:numPr>
          <w:ilvl w:val="0"/>
          <w:numId w:val="1"/>
        </w:numPr>
        <w:spacing w:before="120"/>
      </w:pPr>
      <w:r>
        <w:t xml:space="preserve">Una empresa de camiones cuenta con una flota de 10 </w:t>
      </w:r>
      <w:r w:rsidR="004448F5">
        <w:t>de ellos</w:t>
      </w:r>
      <w:r>
        <w:t xml:space="preserve"> y 20 choferes que trabajan en horarios rotativos</w:t>
      </w:r>
      <w:r w:rsidR="00E25CA7">
        <w:t xml:space="preserve"> (y rotan también por los camiones de la flota)</w:t>
      </w:r>
      <w:r>
        <w:t>.</w:t>
      </w:r>
    </w:p>
    <w:p w14:paraId="0C693BC3" w14:textId="02035875" w:rsidR="0044447F" w:rsidRDefault="0044447F" w:rsidP="00B9598E">
      <w:pPr>
        <w:spacing w:after="120"/>
      </w:pPr>
      <w:r>
        <w:t xml:space="preserve">Por cada viaje que se realiza, se registra la siguiente información: </w:t>
      </w:r>
    </w:p>
    <w:p w14:paraId="63149D11" w14:textId="77777777" w:rsidR="0044447F" w:rsidRDefault="0044447F" w:rsidP="00E25CA7">
      <w:pPr>
        <w:pStyle w:val="Prrafodelista"/>
        <w:spacing w:before="120"/>
        <w:sectPr w:rsidR="0044447F" w:rsidSect="00D93152">
          <w:headerReference w:type="default" r:id="rId10"/>
          <w:footerReference w:type="default" r:id="rId11"/>
          <w:headerReference w:type="first" r:id="rId12"/>
          <w:footerReference w:type="first" r:id="rId13"/>
          <w:type w:val="continuous"/>
          <w:pgSz w:w="11906" w:h="16838" w:code="9"/>
          <w:pgMar w:top="567" w:right="851" w:bottom="567" w:left="851" w:header="510" w:footer="510" w:gutter="0"/>
          <w:cols w:space="720"/>
          <w:titlePg/>
          <w:docGrid w:linePitch="360"/>
        </w:sectPr>
      </w:pPr>
    </w:p>
    <w:p w14:paraId="3C267132" w14:textId="483FB7F3" w:rsidR="0044447F" w:rsidRDefault="0044447F" w:rsidP="00E25CA7">
      <w:pPr>
        <w:pStyle w:val="Prrafodelista"/>
        <w:numPr>
          <w:ilvl w:val="0"/>
          <w:numId w:val="22"/>
        </w:numPr>
        <w:spacing w:before="120"/>
      </w:pPr>
      <w:r>
        <w:t>ID del camión (</w:t>
      </w:r>
      <w:r w:rsidRPr="0044447F">
        <w:rPr>
          <w:rStyle w:val="CdigoNmero"/>
        </w:rPr>
        <w:t>0</w:t>
      </w:r>
      <w:r>
        <w:t>-</w:t>
      </w:r>
      <w:r w:rsidRPr="0044447F">
        <w:rPr>
          <w:rStyle w:val="CdigoNmero"/>
        </w:rPr>
        <w:t>9</w:t>
      </w:r>
      <w:r>
        <w:t>)</w:t>
      </w:r>
    </w:p>
    <w:p w14:paraId="29D15E56" w14:textId="77777777" w:rsidR="0044447F" w:rsidRDefault="0044447F" w:rsidP="00E25CA7">
      <w:pPr>
        <w:pStyle w:val="Prrafodelista"/>
        <w:numPr>
          <w:ilvl w:val="0"/>
          <w:numId w:val="22"/>
        </w:numPr>
        <w:spacing w:before="120"/>
      </w:pPr>
      <w:r>
        <w:t>ID del chofer (</w:t>
      </w:r>
      <w:proofErr w:type="spellStart"/>
      <w:r w:rsidRPr="0044447F">
        <w:rPr>
          <w:rStyle w:val="CdigoSentencia"/>
        </w:rPr>
        <w:t>String</w:t>
      </w:r>
      <w:proofErr w:type="spellEnd"/>
      <w:r>
        <w:t>)</w:t>
      </w:r>
    </w:p>
    <w:p w14:paraId="601CD48B" w14:textId="3A0A1422" w:rsidR="0044447F" w:rsidRDefault="0044447F" w:rsidP="00E25CA7">
      <w:pPr>
        <w:pStyle w:val="Prrafodelista"/>
        <w:numPr>
          <w:ilvl w:val="0"/>
          <w:numId w:val="22"/>
        </w:numPr>
        <w:spacing w:before="120"/>
      </w:pPr>
      <w:proofErr w:type="spellStart"/>
      <w:r>
        <w:t>Kms</w:t>
      </w:r>
      <w:proofErr w:type="spellEnd"/>
      <w:r>
        <w:t xml:space="preserve"> del viaje (</w:t>
      </w:r>
      <w:proofErr w:type="spellStart"/>
      <w:r w:rsidRPr="0044447F">
        <w:rPr>
          <w:rStyle w:val="CdigoSentencia"/>
        </w:rPr>
        <w:t>double</w:t>
      </w:r>
      <w:proofErr w:type="spellEnd"/>
      <w:r>
        <w:t>)</w:t>
      </w:r>
    </w:p>
    <w:p w14:paraId="61BEBD25" w14:textId="77777777" w:rsidR="0044447F" w:rsidRDefault="0044447F" w:rsidP="00E25CA7">
      <w:pPr>
        <w:pStyle w:val="Prrafodelista"/>
        <w:spacing w:before="120"/>
        <w:sectPr w:rsidR="0044447F" w:rsidSect="0044447F">
          <w:type w:val="continuous"/>
          <w:pgSz w:w="11906" w:h="16838" w:code="9"/>
          <w:pgMar w:top="567" w:right="851" w:bottom="567" w:left="851" w:header="510" w:footer="510" w:gutter="0"/>
          <w:cols w:num="3" w:space="720"/>
          <w:titlePg/>
          <w:docGrid w:linePitch="360"/>
        </w:sectPr>
      </w:pPr>
    </w:p>
    <w:p w14:paraId="4D12C764" w14:textId="28DA8220" w:rsidR="0044447F" w:rsidRDefault="0044447F" w:rsidP="00B9598E">
      <w:pPr>
        <w:spacing w:after="120"/>
      </w:pPr>
      <w:r>
        <w:t xml:space="preserve">Además, contamos con la siguiente información de los choferes: </w:t>
      </w:r>
    </w:p>
    <w:p w14:paraId="07C908E7" w14:textId="77777777" w:rsidR="0044447F" w:rsidRDefault="0044447F" w:rsidP="00E25CA7">
      <w:pPr>
        <w:pStyle w:val="Prrafodelista"/>
        <w:numPr>
          <w:ilvl w:val="0"/>
          <w:numId w:val="24"/>
        </w:numPr>
        <w:spacing w:before="120"/>
        <w:sectPr w:rsidR="0044447F" w:rsidSect="00D93152">
          <w:type w:val="continuous"/>
          <w:pgSz w:w="11906" w:h="16838" w:code="9"/>
          <w:pgMar w:top="567" w:right="851" w:bottom="567" w:left="851" w:header="510" w:footer="510" w:gutter="0"/>
          <w:cols w:space="720"/>
          <w:titlePg/>
          <w:docGrid w:linePitch="360"/>
        </w:sectPr>
      </w:pPr>
    </w:p>
    <w:p w14:paraId="64781A92" w14:textId="3DCE9C1F" w:rsidR="0044447F" w:rsidRDefault="0044447F" w:rsidP="00E25CA7">
      <w:pPr>
        <w:pStyle w:val="Prrafodelista"/>
        <w:numPr>
          <w:ilvl w:val="0"/>
          <w:numId w:val="24"/>
        </w:numPr>
        <w:spacing w:before="120"/>
      </w:pPr>
      <w:r>
        <w:t>ID (</w:t>
      </w:r>
      <w:proofErr w:type="spellStart"/>
      <w:r w:rsidRPr="0044447F">
        <w:rPr>
          <w:rStyle w:val="CdigoSentencia"/>
        </w:rPr>
        <w:t>String</w:t>
      </w:r>
      <w:proofErr w:type="spellEnd"/>
      <w:r>
        <w:t>)</w:t>
      </w:r>
    </w:p>
    <w:p w14:paraId="6EA04BAC" w14:textId="77777777" w:rsidR="0044447F" w:rsidRDefault="0044447F" w:rsidP="00E25CA7">
      <w:pPr>
        <w:pStyle w:val="Prrafodelista"/>
        <w:numPr>
          <w:ilvl w:val="0"/>
          <w:numId w:val="24"/>
        </w:numPr>
        <w:spacing w:before="120"/>
      </w:pPr>
      <w:r>
        <w:t>Nombre (</w:t>
      </w:r>
      <w:proofErr w:type="spellStart"/>
      <w:r w:rsidRPr="0044447F">
        <w:rPr>
          <w:rStyle w:val="CdigoSentencia"/>
        </w:rPr>
        <w:t>String</w:t>
      </w:r>
      <w:proofErr w:type="spellEnd"/>
      <w:r>
        <w:t>)</w:t>
      </w:r>
    </w:p>
    <w:p w14:paraId="0208DE3F" w14:textId="30B98C24" w:rsidR="0044447F" w:rsidRDefault="0044447F" w:rsidP="00E25CA7">
      <w:pPr>
        <w:pStyle w:val="Prrafodelista"/>
        <w:numPr>
          <w:ilvl w:val="0"/>
          <w:numId w:val="24"/>
        </w:numPr>
        <w:spacing w:before="120"/>
        <w:sectPr w:rsidR="0044447F" w:rsidSect="0044447F">
          <w:type w:val="continuous"/>
          <w:pgSz w:w="11906" w:h="16838" w:code="9"/>
          <w:pgMar w:top="567" w:right="851" w:bottom="567" w:left="851" w:header="510" w:footer="510" w:gutter="0"/>
          <w:cols w:num="3" w:space="720"/>
          <w:titlePg/>
          <w:docGrid w:linePitch="360"/>
        </w:sectPr>
      </w:pPr>
      <w:r>
        <w:t>Pago por viaje (</w:t>
      </w:r>
      <w:proofErr w:type="spellStart"/>
      <w:r w:rsidRPr="0044447F">
        <w:rPr>
          <w:rStyle w:val="CdigoSentencia"/>
        </w:rPr>
        <w:t>double</w:t>
      </w:r>
      <w:proofErr w:type="spellEnd"/>
      <w:r>
        <w:t>)</w:t>
      </w:r>
    </w:p>
    <w:p w14:paraId="5EA4E7AB" w14:textId="59421D64" w:rsidR="0044447F" w:rsidRDefault="0044447F" w:rsidP="00B9598E">
      <w:pPr>
        <w:spacing w:after="120"/>
      </w:pPr>
      <w:r>
        <w:t>De cada uno de los camiones, nos informan:</w:t>
      </w:r>
    </w:p>
    <w:p w14:paraId="46BD2D1F" w14:textId="77777777" w:rsidR="0044447F" w:rsidRDefault="0044447F" w:rsidP="00E25CA7">
      <w:pPr>
        <w:pStyle w:val="Prrafodelista"/>
        <w:numPr>
          <w:ilvl w:val="0"/>
          <w:numId w:val="25"/>
        </w:numPr>
        <w:spacing w:before="120"/>
        <w:sectPr w:rsidR="0044447F" w:rsidSect="00D93152">
          <w:type w:val="continuous"/>
          <w:pgSz w:w="11906" w:h="16838" w:code="9"/>
          <w:pgMar w:top="567" w:right="851" w:bottom="567" w:left="851" w:header="510" w:footer="510" w:gutter="0"/>
          <w:cols w:space="720"/>
          <w:titlePg/>
          <w:docGrid w:linePitch="360"/>
        </w:sectPr>
      </w:pPr>
    </w:p>
    <w:p w14:paraId="77588733" w14:textId="0BD00F58" w:rsidR="0044447F" w:rsidRDefault="0044447F" w:rsidP="00E25CA7">
      <w:pPr>
        <w:pStyle w:val="Prrafodelista"/>
        <w:numPr>
          <w:ilvl w:val="0"/>
          <w:numId w:val="25"/>
        </w:numPr>
        <w:spacing w:before="120"/>
      </w:pPr>
      <w:r>
        <w:t xml:space="preserve">ID (1 dígito, </w:t>
      </w:r>
      <w:r w:rsidRPr="0044447F">
        <w:rPr>
          <w:rStyle w:val="CdigoNmero"/>
        </w:rPr>
        <w:t>0</w:t>
      </w:r>
      <w:r>
        <w:t>-</w:t>
      </w:r>
      <w:r w:rsidRPr="0044447F">
        <w:rPr>
          <w:rStyle w:val="CdigoNmero"/>
        </w:rPr>
        <w:t>9</w:t>
      </w:r>
      <w:r>
        <w:t xml:space="preserve">) </w:t>
      </w:r>
    </w:p>
    <w:p w14:paraId="6546AC88" w14:textId="5DCF3FA2" w:rsidR="0044447F" w:rsidRDefault="0044447F" w:rsidP="00E25CA7">
      <w:pPr>
        <w:pStyle w:val="Prrafodelista"/>
        <w:numPr>
          <w:ilvl w:val="0"/>
          <w:numId w:val="25"/>
        </w:numPr>
        <w:spacing w:before="120"/>
      </w:pPr>
      <w:r>
        <w:t>Costo por km recorrido (</w:t>
      </w:r>
      <w:proofErr w:type="spellStart"/>
      <w:r w:rsidRPr="0044447F">
        <w:rPr>
          <w:rStyle w:val="CdigoSentencia"/>
        </w:rPr>
        <w:t>double</w:t>
      </w:r>
      <w:proofErr w:type="spellEnd"/>
      <w:r>
        <w:t>).</w:t>
      </w:r>
    </w:p>
    <w:p w14:paraId="515D6B3D" w14:textId="77777777" w:rsidR="0044447F" w:rsidRDefault="0044447F" w:rsidP="00A31BAF">
      <w:pPr>
        <w:pStyle w:val="Prrafodelista"/>
        <w:numPr>
          <w:ilvl w:val="0"/>
          <w:numId w:val="1"/>
        </w:numPr>
        <w:spacing w:before="240"/>
        <w:sectPr w:rsidR="0044447F" w:rsidSect="0044447F">
          <w:type w:val="continuous"/>
          <w:pgSz w:w="11906" w:h="16838" w:code="9"/>
          <w:pgMar w:top="567" w:right="851" w:bottom="567" w:left="851" w:header="510" w:footer="510" w:gutter="0"/>
          <w:cols w:num="2" w:space="720"/>
          <w:titlePg/>
          <w:docGrid w:linePitch="360"/>
        </w:sectPr>
      </w:pPr>
    </w:p>
    <w:p w14:paraId="06651F5C" w14:textId="77777777" w:rsidR="0044447F" w:rsidRDefault="0044447F" w:rsidP="00B9598E">
      <w:pPr>
        <w:spacing w:after="120"/>
      </w:pPr>
      <w:r>
        <w:t xml:space="preserve">Basado en el enunciado descripto, </w:t>
      </w:r>
      <w:proofErr w:type="spellStart"/>
      <w:r>
        <w:t>realizá</w:t>
      </w:r>
      <w:proofErr w:type="spellEnd"/>
      <w:r>
        <w:t>:</w:t>
      </w:r>
    </w:p>
    <w:p w14:paraId="7070B2FD" w14:textId="77777777" w:rsidR="0044447F" w:rsidRDefault="0044447F" w:rsidP="000E673D">
      <w:pPr>
        <w:pStyle w:val="Prrafodelista"/>
        <w:numPr>
          <w:ilvl w:val="0"/>
          <w:numId w:val="28"/>
        </w:numPr>
      </w:pPr>
      <w:r>
        <w:t>El diagrama de clases que lo modelice, con sus relaciones, atributos y métodos.</w:t>
      </w:r>
    </w:p>
    <w:p w14:paraId="7EA9006D" w14:textId="3BBCC091" w:rsidR="00E25CA7" w:rsidRPr="00E25CA7" w:rsidRDefault="00E25CA7" w:rsidP="000E673D">
      <w:pPr>
        <w:pStyle w:val="Prrafodelista"/>
        <w:numPr>
          <w:ilvl w:val="0"/>
          <w:numId w:val="28"/>
        </w:numPr>
      </w:pPr>
      <w:r w:rsidRPr="00E25CA7">
        <w:t xml:space="preserve">La explotación del método </w:t>
      </w:r>
      <w:proofErr w:type="spellStart"/>
      <w:r w:rsidR="004448F5">
        <w:rPr>
          <w:rStyle w:val="CdigoSentencia"/>
        </w:rPr>
        <w:t>obtener</w:t>
      </w:r>
      <w:r w:rsidRPr="00E25CA7">
        <w:rPr>
          <w:rStyle w:val="CdigoSentencia"/>
        </w:rPr>
        <w:t>Costo</w:t>
      </w:r>
      <w:r w:rsidR="004448F5">
        <w:rPr>
          <w:rStyle w:val="CdigoSentencia"/>
        </w:rPr>
        <w:t>sDe</w:t>
      </w:r>
      <w:r w:rsidRPr="00E25CA7">
        <w:rPr>
          <w:rStyle w:val="CdigoSentencia"/>
        </w:rPr>
        <w:t>Viajes</w:t>
      </w:r>
      <w:proofErr w:type="spellEnd"/>
      <w:r w:rsidRPr="00E25CA7">
        <w:t xml:space="preserve"> </w:t>
      </w:r>
      <w:r w:rsidR="004448F5" w:rsidRPr="00E25CA7">
        <w:t xml:space="preserve">que </w:t>
      </w:r>
      <w:r w:rsidR="004448F5">
        <w:t xml:space="preserve">devuelva </w:t>
      </w:r>
      <w:r w:rsidR="004448F5" w:rsidRPr="00503577">
        <w:rPr>
          <w:color w:val="B25050" w:themeColor="accent3"/>
          <w:u w:val="single"/>
        </w:rPr>
        <w:t>(no muestre por consola)</w:t>
      </w:r>
      <w:r w:rsidR="004448F5" w:rsidRPr="00E25CA7">
        <w:t xml:space="preserve"> </w:t>
      </w:r>
      <w:r w:rsidRPr="00E25CA7">
        <w:t>el costo aproximado de cada viaje (honorarios + consumo).</w:t>
      </w:r>
    </w:p>
    <w:p w14:paraId="07D80C86" w14:textId="2543ADC2" w:rsidR="0044447F" w:rsidRDefault="00E25CA7" w:rsidP="000E673D">
      <w:pPr>
        <w:pStyle w:val="Prrafodelista"/>
        <w:numPr>
          <w:ilvl w:val="0"/>
          <w:numId w:val="28"/>
        </w:numPr>
      </w:pPr>
      <w:r w:rsidRPr="00E25CA7">
        <w:t xml:space="preserve">La explotación del método </w:t>
      </w:r>
      <w:proofErr w:type="spellStart"/>
      <w:r w:rsidR="004448F5">
        <w:rPr>
          <w:rStyle w:val="CdigoSentencia"/>
        </w:rPr>
        <w:t>obtener</w:t>
      </w:r>
      <w:r w:rsidRPr="00E25CA7">
        <w:rPr>
          <w:rStyle w:val="CdigoSentencia"/>
        </w:rPr>
        <w:t>ViajesXChoferCamion</w:t>
      </w:r>
      <w:proofErr w:type="spellEnd"/>
      <w:r w:rsidRPr="00E25CA7">
        <w:t xml:space="preserve"> que </w:t>
      </w:r>
      <w:r w:rsidR="009A0E96">
        <w:t xml:space="preserve">devuelva </w:t>
      </w:r>
      <w:r w:rsidR="009A0E96" w:rsidRPr="00503577">
        <w:rPr>
          <w:color w:val="B25050" w:themeColor="accent3"/>
          <w:u w:val="single"/>
        </w:rPr>
        <w:t>(no muestre por consola)</w:t>
      </w:r>
      <w:r w:rsidRPr="00E25CA7">
        <w:t xml:space="preserve"> la cantidad de viajes que realizó </w:t>
      </w:r>
      <w:r w:rsidR="009A0E96">
        <w:t xml:space="preserve">cada chofer </w:t>
      </w:r>
      <w:r w:rsidRPr="00E25CA7">
        <w:t>con cada camión</w:t>
      </w:r>
      <w:r>
        <w:t>.</w:t>
      </w:r>
    </w:p>
    <w:p w14:paraId="6F7A2F93" w14:textId="1D4A85EB" w:rsidR="000E2811" w:rsidRDefault="000E2811" w:rsidP="00B9598E">
      <w:pPr>
        <w:pStyle w:val="Prrafodelista"/>
        <w:numPr>
          <w:ilvl w:val="0"/>
          <w:numId w:val="1"/>
        </w:numPr>
        <w:spacing w:before="120"/>
      </w:pPr>
      <w:r>
        <w:lastRenderedPageBreak/>
        <w:t xml:space="preserve">Un frigorífico que fabrica embutidos, los cuales comercializa </w:t>
      </w:r>
      <w:r w:rsidR="00D52081">
        <w:t>en Argentina, Chile, Uruguay y Brasil</w:t>
      </w:r>
      <w:r>
        <w:t>, nos pide realizar un programa para administrar sus productos y ventas. Para ello nos informa que cuenta con un plantel de 20 vendedores</w:t>
      </w:r>
      <w:r w:rsidR="0057546B">
        <w:t xml:space="preserve"> de los que se conoce su ID y su nombre</w:t>
      </w:r>
      <w:r>
        <w:t>.</w:t>
      </w:r>
    </w:p>
    <w:p w14:paraId="080EC101" w14:textId="1931A65E" w:rsidR="000E2811" w:rsidRDefault="000E2811" w:rsidP="006052D9">
      <w:pPr>
        <w:spacing w:after="120"/>
      </w:pPr>
      <w:r>
        <w:t xml:space="preserve">El frigorífico </w:t>
      </w:r>
      <w:r w:rsidR="00D52081">
        <w:t>tiene</w:t>
      </w:r>
      <w:r>
        <w:t xml:space="preserve"> productos de los que conocemos el código, </w:t>
      </w:r>
      <w:r w:rsidR="0057546B">
        <w:t xml:space="preserve">el </w:t>
      </w:r>
      <w:r>
        <w:t>nombre</w:t>
      </w:r>
      <w:r w:rsidR="0057546B">
        <w:t xml:space="preserve"> y </w:t>
      </w:r>
      <w:r>
        <w:t>el precio</w:t>
      </w:r>
      <w:r w:rsidR="0057546B">
        <w:t xml:space="preserve">. </w:t>
      </w:r>
      <w:r>
        <w:t>De cada cliente sabemos su razón social, CUIT, teléfono y el país al que pertenece.</w:t>
      </w:r>
    </w:p>
    <w:p w14:paraId="443DC5CD" w14:textId="1F73342F" w:rsidR="000E2811" w:rsidRDefault="000E2811" w:rsidP="006052D9">
      <w:pPr>
        <w:spacing w:after="120"/>
      </w:pPr>
      <w:r>
        <w:t>Cada vez que se toma un pedido, se ingresa en el sistema con los siguientes datos: ID (entero 0-19) del vendedor que lo realizó, CUIT del cliente que lo pidió y los productos pedidos.</w:t>
      </w:r>
    </w:p>
    <w:p w14:paraId="0FD3CAB1" w14:textId="77777777" w:rsidR="000E2811" w:rsidRDefault="000E2811" w:rsidP="000E2811">
      <w:pPr>
        <w:pStyle w:val="Prrafodelista"/>
      </w:pPr>
      <w:r>
        <w:t xml:space="preserve">Basado en el enunciado descripto, </w:t>
      </w:r>
      <w:proofErr w:type="spellStart"/>
      <w:r>
        <w:t>realizá</w:t>
      </w:r>
      <w:proofErr w:type="spellEnd"/>
      <w:r>
        <w:t>:</w:t>
      </w:r>
    </w:p>
    <w:p w14:paraId="4B13AC2F" w14:textId="77777777" w:rsidR="000E2811" w:rsidRDefault="000E2811" w:rsidP="000E2811">
      <w:pPr>
        <w:pStyle w:val="Prrafodelista"/>
        <w:numPr>
          <w:ilvl w:val="0"/>
          <w:numId w:val="20"/>
        </w:numPr>
      </w:pPr>
      <w:r>
        <w:t>El diagrama de clases que lo modelice, con sus relaciones, atributos y métodos.</w:t>
      </w:r>
    </w:p>
    <w:p w14:paraId="4CC176A4" w14:textId="549C6077" w:rsidR="000E2811" w:rsidRDefault="000E2811" w:rsidP="000E2811">
      <w:pPr>
        <w:pStyle w:val="Prrafodelista"/>
        <w:numPr>
          <w:ilvl w:val="0"/>
          <w:numId w:val="20"/>
        </w:numPr>
      </w:pPr>
      <w:r w:rsidRPr="0033169C">
        <w:t xml:space="preserve">La explotación del método </w:t>
      </w:r>
      <w:proofErr w:type="spellStart"/>
      <w:r w:rsidRPr="000E2811">
        <w:rPr>
          <w:rStyle w:val="CdigoSentencia"/>
        </w:rPr>
        <w:t>informarCantPedidos</w:t>
      </w:r>
      <w:proofErr w:type="spellEnd"/>
      <w:r>
        <w:t xml:space="preserve"> que </w:t>
      </w:r>
      <w:r w:rsidR="00D52081">
        <w:t xml:space="preserve">muestre por consola el </w:t>
      </w:r>
      <w:r w:rsidR="0057546B">
        <w:t>nombre</w:t>
      </w:r>
      <w:r w:rsidR="00D52081">
        <w:t xml:space="preserve"> de cada vendedor junto a la cantidad de</w:t>
      </w:r>
      <w:r>
        <w:t xml:space="preserve"> pedidos </w:t>
      </w:r>
      <w:r w:rsidR="00D52081">
        <w:t xml:space="preserve">que </w:t>
      </w:r>
      <w:r>
        <w:t xml:space="preserve">ingresó </w:t>
      </w:r>
      <w:r w:rsidR="00D52081">
        <w:t>por</w:t>
      </w:r>
      <w:r>
        <w:t xml:space="preserve"> cada uno de los</w:t>
      </w:r>
      <w:r w:rsidR="0057546B">
        <w:t xml:space="preserve"> países</w:t>
      </w:r>
      <w:r w:rsidR="00D52081">
        <w:t>.</w:t>
      </w:r>
    </w:p>
    <w:p w14:paraId="34F15D2D" w14:textId="561720A0" w:rsidR="000E2811" w:rsidRDefault="000E2811" w:rsidP="000E2811">
      <w:pPr>
        <w:pStyle w:val="Prrafodelista"/>
        <w:numPr>
          <w:ilvl w:val="0"/>
          <w:numId w:val="20"/>
        </w:numPr>
      </w:pPr>
      <w:r w:rsidRPr="0033169C">
        <w:t xml:space="preserve">La explotación del método </w:t>
      </w:r>
      <w:proofErr w:type="spellStart"/>
      <w:r w:rsidRPr="000E2811">
        <w:rPr>
          <w:rStyle w:val="CdigoSentencia"/>
        </w:rPr>
        <w:t>clientes</w:t>
      </w:r>
      <w:r w:rsidR="00D52081">
        <w:rPr>
          <w:rStyle w:val="CdigoSentencia"/>
        </w:rPr>
        <w:t>Por</w:t>
      </w:r>
      <w:r w:rsidRPr="000E2811">
        <w:rPr>
          <w:rStyle w:val="CdigoSentencia"/>
        </w:rPr>
        <w:t>Pais</w:t>
      </w:r>
      <w:proofErr w:type="spellEnd"/>
      <w:r>
        <w:t xml:space="preserve"> que retorne la cantidad de clientes por país.</w:t>
      </w:r>
    </w:p>
    <w:p w14:paraId="58747CBF" w14:textId="190C6221" w:rsidR="000E673D" w:rsidRDefault="00B102C3" w:rsidP="000E2811">
      <w:pPr>
        <w:pStyle w:val="Prrafodelista"/>
        <w:numPr>
          <w:ilvl w:val="0"/>
          <w:numId w:val="20"/>
        </w:numPr>
      </w:pPr>
      <w:r w:rsidRPr="0033169C">
        <w:t xml:space="preserve">La explotación del método </w:t>
      </w:r>
      <w:proofErr w:type="spellStart"/>
      <w:r>
        <w:rPr>
          <w:rStyle w:val="CdigoSentencia"/>
        </w:rPr>
        <w:t>paisMasRentable</w:t>
      </w:r>
      <w:proofErr w:type="spellEnd"/>
      <w:r>
        <w:t xml:space="preserve"> </w:t>
      </w:r>
      <w:r w:rsidRPr="00E25CA7">
        <w:t xml:space="preserve">que </w:t>
      </w:r>
      <w:r>
        <w:t xml:space="preserve">devuelva </w:t>
      </w:r>
      <w:r w:rsidRPr="00503577">
        <w:rPr>
          <w:color w:val="B25050" w:themeColor="accent3"/>
          <w:u w:val="single"/>
        </w:rPr>
        <w:t>(no muestre por consola)</w:t>
      </w:r>
      <w:r w:rsidR="000E2811">
        <w:t xml:space="preserve"> </w:t>
      </w:r>
      <w:r>
        <w:t>el nombre (</w:t>
      </w:r>
      <w:proofErr w:type="spellStart"/>
      <w:r w:rsidRPr="00B102C3">
        <w:rPr>
          <w:rStyle w:val="CdigoSentencia"/>
        </w:rPr>
        <w:t>String</w:t>
      </w:r>
      <w:proofErr w:type="spellEnd"/>
      <w:r>
        <w:t>) del país que mayor dinero ha recaudado (se supone único)</w:t>
      </w:r>
      <w:r w:rsidR="000E2811">
        <w:t>.</w:t>
      </w:r>
    </w:p>
    <w:p w14:paraId="284469CA" w14:textId="77777777" w:rsidR="007E4061" w:rsidRDefault="007E4061" w:rsidP="00B9598E">
      <w:pPr>
        <w:pStyle w:val="Prrafodelista"/>
        <w:numPr>
          <w:ilvl w:val="0"/>
          <w:numId w:val="1"/>
        </w:numPr>
        <w:spacing w:before="120"/>
      </w:pPr>
      <w:r>
        <w:t>Estás contratado a prueba por un instituto terciario para llevar a cabo tareas estadísticas y de control sobre el estado de las comisiones.</w:t>
      </w:r>
    </w:p>
    <w:p w14:paraId="606C9D68" w14:textId="0817C6C8" w:rsidR="007E4061" w:rsidRDefault="007E4061" w:rsidP="006052D9">
      <w:pPr>
        <w:spacing w:after="120"/>
      </w:pPr>
      <w:r>
        <w:t xml:space="preserve">La institución guarda datos históricos sobre las comisiones donde se impartió clase. De cada una de ellas se conoce su código, </w:t>
      </w:r>
      <w:r w:rsidR="0032633A">
        <w:t xml:space="preserve">la cantidad de alumnos que hubo, </w:t>
      </w:r>
      <w:r>
        <w:t xml:space="preserve">los datos de </w:t>
      </w:r>
      <w:r w:rsidR="0032633A">
        <w:t>esos</w:t>
      </w:r>
      <w:r>
        <w:t xml:space="preserve"> alumnos (legajo, apellido y edad) que participaron (guardados en un array) y una matriz de caracteres que representa la asistencia de cada alumno para cada clase.</w:t>
      </w:r>
    </w:p>
    <w:p w14:paraId="099B2C56" w14:textId="6E98F621" w:rsidR="007E4061" w:rsidRDefault="007E4061" w:rsidP="006052D9">
      <w:pPr>
        <w:spacing w:after="120"/>
      </w:pPr>
      <w:r>
        <w:rPr>
          <w:noProof/>
          <w:lang w:val="es-ES"/>
        </w:rPr>
        <w:drawing>
          <wp:anchor distT="0" distB="0" distL="114300" distR="114300" simplePos="0" relativeHeight="251659264" behindDoc="0" locked="0" layoutInCell="1" allowOverlap="1" wp14:anchorId="18EE1DA6" wp14:editId="4F6C39F8">
            <wp:simplePos x="0" y="0"/>
            <wp:positionH relativeFrom="margin">
              <wp:posOffset>29845</wp:posOffset>
            </wp:positionH>
            <wp:positionV relativeFrom="paragraph">
              <wp:posOffset>659130</wp:posOffset>
            </wp:positionV>
            <wp:extent cx="6426835" cy="1779270"/>
            <wp:effectExtent l="19050" t="19050" r="12065" b="1143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14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26835" cy="1779270"/>
                    </a:xfrm>
                    <a:prstGeom prst="rect">
                      <a:avLst/>
                    </a:prstGeom>
                    <a:ln w="19050"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Cada columna en la matriz representa una jornada de clase. Cada fila en la matriz representa a un alumno, cuyo índice coincide con el del array de alumnos paralelo, resultando en un ejemplo a nivel conceptual como el siguiente:</w:t>
      </w:r>
    </w:p>
    <w:p w14:paraId="0AFD61BC" w14:textId="389ACEAD" w:rsidR="007E4061" w:rsidRDefault="00DF7CE7" w:rsidP="007E4061">
      <w:r w:rsidRPr="007E4061">
        <w:rPr>
          <w:noProof/>
        </w:rPr>
        <mc:AlternateContent>
          <mc:Choice Requires="wps">
            <w:drawing>
              <wp:anchor distT="0" distB="0" distL="114300" distR="114300" simplePos="0" relativeHeight="251702272" behindDoc="0" locked="0" layoutInCell="1" allowOverlap="1" wp14:anchorId="039362F0" wp14:editId="728F2200">
                <wp:simplePos x="0" y="0"/>
                <wp:positionH relativeFrom="margin">
                  <wp:posOffset>3205925</wp:posOffset>
                </wp:positionH>
                <wp:positionV relativeFrom="paragraph">
                  <wp:posOffset>1821540</wp:posOffset>
                </wp:positionV>
                <wp:extent cx="1009594" cy="177421"/>
                <wp:effectExtent l="0" t="0" r="19685" b="13335"/>
                <wp:wrapNone/>
                <wp:docPr id="27" name="Cuadro de texto 27"/>
                <wp:cNvGraphicFramePr/>
                <a:graphic xmlns:a="http://schemas.openxmlformats.org/drawingml/2006/main">
                  <a:graphicData uri="http://schemas.microsoft.com/office/word/2010/wordprocessingShape">
                    <wps:wsp>
                      <wps:cNvSpPr txBox="1"/>
                      <wps:spPr>
                        <a:xfrm>
                          <a:off x="0" y="0"/>
                          <a:ext cx="1009594" cy="177421"/>
                        </a:xfrm>
                        <a:prstGeom prst="rect">
                          <a:avLst/>
                        </a:prstGeom>
                        <a:solidFill>
                          <a:schemeClr val="lt1"/>
                        </a:solidFill>
                        <a:ln w="6350">
                          <a:solidFill>
                            <a:prstClr val="black"/>
                          </a:solidFill>
                        </a:ln>
                      </wps:spPr>
                      <wps:txbx>
                        <w:txbxContent>
                          <w:p w14:paraId="7100857E" w14:textId="1B94F4F3" w:rsidR="00DF7CE7" w:rsidRPr="00DF7CE7" w:rsidRDefault="00DF7CE7" w:rsidP="00DF7CE7">
                            <w:pPr>
                              <w:spacing w:after="0"/>
                              <w:jc w:val="center"/>
                              <w:rPr>
                                <w:sz w:val="16"/>
                                <w:szCs w:val="12"/>
                                <w:lang w:val="es-ES"/>
                              </w:rPr>
                            </w:pPr>
                            <w:r>
                              <w:rPr>
                                <w:sz w:val="16"/>
                                <w:szCs w:val="12"/>
                                <w:lang w:val="es-ES"/>
                              </w:rPr>
                              <w:t>Matriz</w:t>
                            </w:r>
                            <w:r w:rsidRPr="00DF7CE7">
                              <w:rPr>
                                <w:sz w:val="16"/>
                                <w:szCs w:val="12"/>
                                <w:lang w:val="es-ES"/>
                              </w:rPr>
                              <w:t xml:space="preserve"> de </w:t>
                            </w:r>
                            <w:r>
                              <w:rPr>
                                <w:sz w:val="16"/>
                                <w:szCs w:val="12"/>
                                <w:lang w:val="es-ES"/>
                              </w:rPr>
                              <w:t>caracteres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362F0" id="_x0000_t202" coordsize="21600,21600" o:spt="202" path="m,l,21600r21600,l21600,xe">
                <v:stroke joinstyle="miter"/>
                <v:path gradientshapeok="t" o:connecttype="rect"/>
              </v:shapetype>
              <v:shape id="Cuadro de texto 27" o:spid="_x0000_s1026" type="#_x0000_t202" style="position:absolute;left:0;text-align:left;margin-left:252.45pt;margin-top:143.45pt;width:79.5pt;height:13.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" fillcolor="#f2faff [3201]" strokeweight=".5pt">
                <v:textbox inset="0,0,0,0">
                  <w:txbxContent>
                    <w:p w14:paraId="7100857E" w14:textId="1B94F4F3" w:rsidR="00DF7CE7" w:rsidRPr="00DF7CE7" w:rsidRDefault="00DF7CE7" w:rsidP="00DF7CE7">
                      <w:pPr>
                        <w:spacing w:after="0"/>
                        <w:jc w:val="center"/>
                        <w:rPr>
                          <w:sz w:val="16"/>
                          <w:szCs w:val="12"/>
                          <w:lang w:val="es-ES"/>
                        </w:rPr>
                      </w:pPr>
                      <w:r>
                        <w:rPr>
                          <w:sz w:val="16"/>
                          <w:szCs w:val="12"/>
                          <w:lang w:val="es-ES"/>
                        </w:rPr>
                        <w:t>Matriz</w:t>
                      </w:r>
                      <w:r w:rsidRPr="00DF7CE7">
                        <w:rPr>
                          <w:sz w:val="16"/>
                          <w:szCs w:val="12"/>
                          <w:lang w:val="es-ES"/>
                        </w:rPr>
                        <w:t xml:space="preserve"> de </w:t>
                      </w:r>
                      <w:r>
                        <w:rPr>
                          <w:sz w:val="16"/>
                          <w:szCs w:val="12"/>
                          <w:lang w:val="es-ES"/>
                        </w:rPr>
                        <w:t>caracteres</w:t>
                      </w:r>
                    </w:p>
                  </w:txbxContent>
                </v:textbox>
                <w10:wrap anchorx="margin"/>
              </v:shape>
            </w:pict>
          </mc:Fallback>
        </mc:AlternateContent>
      </w:r>
      <w:r w:rsidRPr="007E4061">
        <w:rPr>
          <w:noProof/>
        </w:rPr>
        <mc:AlternateContent>
          <mc:Choice Requires="wps">
            <w:drawing>
              <wp:anchor distT="0" distB="0" distL="114300" distR="114300" simplePos="0" relativeHeight="251661312" behindDoc="0" locked="0" layoutInCell="1" allowOverlap="1" wp14:anchorId="3893EE57" wp14:editId="43B2B4AA">
                <wp:simplePos x="0" y="0"/>
                <wp:positionH relativeFrom="margin">
                  <wp:posOffset>32821</wp:posOffset>
                </wp:positionH>
                <wp:positionV relativeFrom="paragraph">
                  <wp:posOffset>1814716</wp:posOffset>
                </wp:positionV>
                <wp:extent cx="805218" cy="177421"/>
                <wp:effectExtent l="0" t="0" r="13970" b="13335"/>
                <wp:wrapNone/>
                <wp:docPr id="5" name="Cuadro de texto 5"/>
                <wp:cNvGraphicFramePr/>
                <a:graphic xmlns:a="http://schemas.openxmlformats.org/drawingml/2006/main">
                  <a:graphicData uri="http://schemas.microsoft.com/office/word/2010/wordprocessingShape">
                    <wps:wsp>
                      <wps:cNvSpPr txBox="1"/>
                      <wps:spPr>
                        <a:xfrm>
                          <a:off x="0" y="0"/>
                          <a:ext cx="805218" cy="177421"/>
                        </a:xfrm>
                        <a:prstGeom prst="rect">
                          <a:avLst/>
                        </a:prstGeom>
                        <a:solidFill>
                          <a:schemeClr val="lt1"/>
                        </a:solidFill>
                        <a:ln w="6350">
                          <a:solidFill>
                            <a:prstClr val="black"/>
                          </a:solidFill>
                        </a:ln>
                      </wps:spPr>
                      <wps:txbx>
                        <w:txbxContent>
                          <w:p w14:paraId="6094F739" w14:textId="77777777" w:rsidR="007E4061" w:rsidRPr="00DF7CE7" w:rsidRDefault="007E4061" w:rsidP="00DF7CE7">
                            <w:pPr>
                              <w:spacing w:after="0"/>
                              <w:jc w:val="center"/>
                              <w:rPr>
                                <w:sz w:val="16"/>
                                <w:szCs w:val="12"/>
                                <w:lang w:val="es-ES"/>
                              </w:rPr>
                            </w:pPr>
                            <w:r w:rsidRPr="00DF7CE7">
                              <w:rPr>
                                <w:sz w:val="16"/>
                                <w:szCs w:val="12"/>
                                <w:lang w:val="es-ES"/>
                              </w:rPr>
                              <w:t>Array de alumnos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EE57" id="Cuadro de texto 5" o:spid="_x0000_s1027" type="#_x0000_t202" style="position:absolute;left:0;text-align:left;margin-left:2.6pt;margin-top:142.9pt;width:63.4pt;height:13.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" fillcolor="#f2faff [3201]" strokeweight=".5pt">
                <v:textbox inset="0,0,0,0">
                  <w:txbxContent>
                    <w:p w14:paraId="6094F739" w14:textId="77777777" w:rsidR="007E4061" w:rsidRPr="00DF7CE7" w:rsidRDefault="007E4061" w:rsidP="00DF7CE7">
                      <w:pPr>
                        <w:spacing w:after="0"/>
                        <w:jc w:val="center"/>
                        <w:rPr>
                          <w:sz w:val="16"/>
                          <w:szCs w:val="12"/>
                          <w:lang w:val="es-ES"/>
                        </w:rPr>
                      </w:pPr>
                      <w:r w:rsidRPr="00DF7CE7">
                        <w:rPr>
                          <w:sz w:val="16"/>
                          <w:szCs w:val="12"/>
                          <w:lang w:val="es-ES"/>
                        </w:rPr>
                        <w:t>Array de alumnos</w:t>
                      </w:r>
                    </w:p>
                  </w:txbxContent>
                </v:textbox>
                <w10:wrap anchorx="margin"/>
              </v:shape>
            </w:pict>
          </mc:Fallback>
        </mc:AlternateContent>
      </w:r>
    </w:p>
    <w:p w14:paraId="2BE18759" w14:textId="252286D1" w:rsidR="007E4061" w:rsidRPr="007E4061" w:rsidRDefault="007E4061" w:rsidP="00DF7CE7">
      <w:pPr>
        <w:pStyle w:val="Prrafodelista"/>
        <w:spacing w:before="120"/>
        <w:rPr>
          <w:rStyle w:val="Textoennegrita"/>
        </w:rPr>
      </w:pPr>
      <w:r w:rsidRPr="007E4061">
        <w:rPr>
          <w:rStyle w:val="Textoennegrita"/>
        </w:rPr>
        <w:t>Cada comisión puede tener diferentes cantidades de clases y alumnos, por lo tanto, no necesariamente todas las matrices van a ser de 9x12.</w:t>
      </w:r>
    </w:p>
    <w:p w14:paraId="06122C57" w14:textId="77777777" w:rsidR="007E4061" w:rsidRDefault="007E4061" w:rsidP="00D46EEF">
      <w:pPr>
        <w:spacing w:after="120"/>
      </w:pPr>
      <w:r>
        <w:t xml:space="preserve">Una </w:t>
      </w:r>
      <w:r w:rsidRPr="00B63C13">
        <w:rPr>
          <w:rStyle w:val="CdigoNmero"/>
        </w:rPr>
        <w:t>'P'</w:t>
      </w:r>
      <w:r>
        <w:t xml:space="preserve"> significa Presente. Una </w:t>
      </w:r>
      <w:r w:rsidRPr="00B63C13">
        <w:rPr>
          <w:rStyle w:val="CdigoNmero"/>
          <w:color w:val="B29B50" w:themeColor="accent4"/>
        </w:rPr>
        <w:t>'T'</w:t>
      </w:r>
      <w:r>
        <w:t xml:space="preserve"> significa Tarde. Una </w:t>
      </w:r>
      <w:r w:rsidRPr="00B63C13">
        <w:rPr>
          <w:rStyle w:val="CdigoCadena"/>
        </w:rPr>
        <w:t>'A'</w:t>
      </w:r>
      <w:r>
        <w:t xml:space="preserve"> significa Ausente.</w:t>
      </w:r>
    </w:p>
    <w:p w14:paraId="29DFB383" w14:textId="77777777" w:rsidR="00B63C13" w:rsidRDefault="007E4061" w:rsidP="00D46EEF">
      <w:pPr>
        <w:spacing w:after="120"/>
      </w:pPr>
      <w:r>
        <w:t>Un ausente suma una falta completa. Una llegada tarde suma media falta.</w:t>
      </w:r>
    </w:p>
    <w:p w14:paraId="47329812" w14:textId="4CF5C5EA" w:rsidR="007E4061" w:rsidRDefault="007E4061" w:rsidP="00D46EEF">
      <w:pPr>
        <w:spacing w:after="120"/>
      </w:pPr>
      <w:r>
        <w:t>La condición para rendir el examen final es haber obtenido una asistencia mayor o igual al 75%.</w:t>
      </w:r>
    </w:p>
    <w:p w14:paraId="73E2182E" w14:textId="77777777" w:rsidR="00B63C13" w:rsidRDefault="00B63C13" w:rsidP="00B63C13">
      <w:pPr>
        <w:pStyle w:val="Prrafodelista"/>
      </w:pPr>
      <w:r>
        <w:t xml:space="preserve">Basado en el enunciado descripto, </w:t>
      </w:r>
      <w:proofErr w:type="spellStart"/>
      <w:r>
        <w:t>realizá</w:t>
      </w:r>
      <w:proofErr w:type="spellEnd"/>
      <w:r>
        <w:t>:</w:t>
      </w:r>
    </w:p>
    <w:p w14:paraId="43C699FE" w14:textId="77777777" w:rsidR="00B63C13" w:rsidRDefault="00B63C13" w:rsidP="00B63C13">
      <w:pPr>
        <w:pStyle w:val="Prrafodelista"/>
        <w:numPr>
          <w:ilvl w:val="0"/>
          <w:numId w:val="31"/>
        </w:numPr>
      </w:pPr>
      <w:r>
        <w:t>El diagrama de clases que lo modelice, con sus relaciones, atributos y métodos.</w:t>
      </w:r>
    </w:p>
    <w:p w14:paraId="350E73B9" w14:textId="0BF6ABB8" w:rsidR="00B63C13" w:rsidRDefault="00B63C13" w:rsidP="00B63C13">
      <w:pPr>
        <w:pStyle w:val="Prrafodelista"/>
        <w:numPr>
          <w:ilvl w:val="0"/>
          <w:numId w:val="31"/>
        </w:numPr>
      </w:pPr>
      <w:r>
        <w:t xml:space="preserve">Desarrollar métodos (al menos uno por punto) en la clase </w:t>
      </w:r>
      <w:proofErr w:type="spellStart"/>
      <w:r w:rsidRPr="00B63C13">
        <w:rPr>
          <w:rStyle w:val="CdigoSentencia"/>
        </w:rPr>
        <w:t>Comision</w:t>
      </w:r>
      <w:proofErr w:type="spellEnd"/>
      <w:r>
        <w:t xml:space="preserve"> que permitan:</w:t>
      </w:r>
    </w:p>
    <w:p w14:paraId="2EB4CD4F" w14:textId="0E637B47" w:rsidR="00B63C13" w:rsidRDefault="00B63C13" w:rsidP="00B63C13">
      <w:pPr>
        <w:pStyle w:val="Prrafodelista"/>
        <w:numPr>
          <w:ilvl w:val="1"/>
          <w:numId w:val="31"/>
        </w:numPr>
      </w:pPr>
      <w:r>
        <w:lastRenderedPageBreak/>
        <w:t xml:space="preserve">Mostrar los apellidos de los alumnos </w:t>
      </w:r>
      <w:r w:rsidR="0032633A">
        <w:t>aptos</w:t>
      </w:r>
      <w:r>
        <w:t xml:space="preserve"> para rendir final, junto al porcentaje de presentismo de cada uno.</w:t>
      </w:r>
    </w:p>
    <w:p w14:paraId="638B7A9C" w14:textId="77777777" w:rsidR="005757E0" w:rsidRDefault="005757E0" w:rsidP="005757E0">
      <w:pPr>
        <w:pStyle w:val="Prrafodelista"/>
        <w:numPr>
          <w:ilvl w:val="1"/>
          <w:numId w:val="31"/>
        </w:numPr>
      </w:pPr>
      <w:r w:rsidRPr="00B63C13">
        <w:t>Obtener el número total de llegadas tarde para todo el período de cursada.</w:t>
      </w:r>
    </w:p>
    <w:p w14:paraId="482B16D4" w14:textId="77777777" w:rsidR="004D5DEE" w:rsidRPr="00B63C13" w:rsidRDefault="004D5DEE" w:rsidP="004D5DEE">
      <w:pPr>
        <w:pStyle w:val="Prrafodelista"/>
        <w:numPr>
          <w:ilvl w:val="1"/>
          <w:numId w:val="31"/>
        </w:numPr>
      </w:pPr>
      <w:r>
        <w:t>Obtener</w:t>
      </w:r>
      <w:r w:rsidRPr="00B63C13">
        <w:t xml:space="preserve"> la cantidad de clases con asistencia perfecta</w:t>
      </w:r>
      <w:r>
        <w:t xml:space="preserve"> de la manera más eficiente posible</w:t>
      </w:r>
      <w:r w:rsidRPr="00B63C13">
        <w:t>. (Las llegadas tarde cuentan como presente).</w:t>
      </w:r>
    </w:p>
    <w:p w14:paraId="123C62FA" w14:textId="013ABB17" w:rsidR="00B63C13" w:rsidRDefault="00B63C13" w:rsidP="00B63C13">
      <w:pPr>
        <w:pStyle w:val="Prrafodelista"/>
        <w:numPr>
          <w:ilvl w:val="1"/>
          <w:numId w:val="31"/>
        </w:numPr>
      </w:pPr>
      <w:r>
        <w:t xml:space="preserve">Devolver </w:t>
      </w:r>
      <w:r w:rsidRPr="00503577">
        <w:rPr>
          <w:color w:val="B25050" w:themeColor="accent3"/>
          <w:u w:val="single"/>
        </w:rPr>
        <w:t xml:space="preserve">(no </w:t>
      </w:r>
      <w:r>
        <w:rPr>
          <w:color w:val="B25050" w:themeColor="accent3"/>
          <w:u w:val="single"/>
        </w:rPr>
        <w:t>mostrar</w:t>
      </w:r>
      <w:r w:rsidRPr="00503577">
        <w:rPr>
          <w:color w:val="B25050" w:themeColor="accent3"/>
          <w:u w:val="single"/>
        </w:rPr>
        <w:t xml:space="preserve"> por consola)</w:t>
      </w:r>
      <w:r w:rsidRPr="00B63C13">
        <w:t xml:space="preserve"> el porcentaje de presentismo por cada clase. (Las llegadas tarde cuentan como presente).</w:t>
      </w:r>
    </w:p>
    <w:p w14:paraId="45281DD3" w14:textId="6B1F53BC" w:rsidR="005757E0" w:rsidRPr="00B63C13" w:rsidRDefault="005757E0" w:rsidP="005757E0">
      <w:pPr>
        <w:pStyle w:val="Prrafodelista"/>
        <w:numPr>
          <w:ilvl w:val="1"/>
          <w:numId w:val="31"/>
        </w:numPr>
      </w:pPr>
      <w:r>
        <w:t>Mostrar los apellidos de los alumnos que dejaron la cursada (más de 4 ausencias seguidas).</w:t>
      </w:r>
    </w:p>
    <w:p w14:paraId="56239608" w14:textId="460E9BF2" w:rsidR="00070D06" w:rsidRDefault="00070D06" w:rsidP="00B9598E">
      <w:pPr>
        <w:pStyle w:val="Prrafodelista"/>
        <w:numPr>
          <w:ilvl w:val="0"/>
          <w:numId w:val="1"/>
        </w:numPr>
        <w:spacing w:before="120"/>
      </w:pPr>
      <w:r>
        <w:rPr>
          <w:noProof/>
        </w:rPr>
        <w:drawing>
          <wp:anchor distT="0" distB="0" distL="114300" distR="114300" simplePos="0" relativeHeight="251668480" behindDoc="0" locked="0" layoutInCell="1" hidden="0" allowOverlap="1" wp14:anchorId="0B319D3C" wp14:editId="3801B995">
            <wp:simplePos x="0" y="0"/>
            <wp:positionH relativeFrom="margin">
              <wp:posOffset>3707765</wp:posOffset>
            </wp:positionH>
            <wp:positionV relativeFrom="paragraph">
              <wp:posOffset>38100</wp:posOffset>
            </wp:positionV>
            <wp:extent cx="2771140" cy="3634740"/>
            <wp:effectExtent l="0" t="0" r="0" b="381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5"/>
                    <a:srcRect b="10913"/>
                    <a:stretch/>
                  </pic:blipFill>
                  <pic:spPr bwMode="auto">
                    <a:xfrm>
                      <a:off x="0" y="0"/>
                      <a:ext cx="2771140" cy="3634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Una aerolínea nos pide diseñar un sistema para atender de la mejor manera a sus pasajeros al momento de hacer </w:t>
      </w:r>
      <w:proofErr w:type="spellStart"/>
      <w:r>
        <w:t>check</w:t>
      </w:r>
      <w:proofErr w:type="spellEnd"/>
      <w:r>
        <w:t xml:space="preserve">-in. Este prototipo por ahora se centra en un único vuelo, el cual no se requiere modelar. </w:t>
      </w:r>
    </w:p>
    <w:p w14:paraId="2F061048" w14:textId="75475D8D" w:rsidR="00070D06" w:rsidRDefault="00070D06" w:rsidP="00D46EEF">
      <w:pPr>
        <w:spacing w:after="120"/>
      </w:pPr>
      <w:r>
        <w:t>La aerolínea tiene una lista de reservas, ya validada, en la cual constan todas las reservas, cada una con un ID, el número de DNI del cliente que la efectuó y el número de asiento a reservar.</w:t>
      </w:r>
    </w:p>
    <w:p w14:paraId="0CC19365" w14:textId="22776B7F" w:rsidR="00070D06" w:rsidRDefault="00070D06" w:rsidP="00D46EEF">
      <w:pPr>
        <w:spacing w:after="120"/>
      </w:pPr>
      <w:r>
        <w:t xml:space="preserve">Por otro lado, cuenta con un solo avión del que se conoce su marca y sus asientos, los cuales están dispuestos en 16 filas de 6 asientos cada una. Cada asiento tiene su estado (libre, reservado u ocupado) y su número, el cual es determinado por la posición que ocupa en el avión, según ilustra la imagen de la derecha. Los asientos que se encuentran en las columnas de los costados de la imagen son los que están del lado de la ventanilla. Ej.: en la primera fila, los asientos </w:t>
      </w:r>
      <w:r w:rsidRPr="00070D06">
        <w:rPr>
          <w:rStyle w:val="Textoennegrita"/>
        </w:rPr>
        <w:t>001</w:t>
      </w:r>
      <w:r>
        <w:t xml:space="preserve"> y </w:t>
      </w:r>
      <w:r w:rsidRPr="00070D06">
        <w:rPr>
          <w:rStyle w:val="Textoennegrita"/>
        </w:rPr>
        <w:t>006</w:t>
      </w:r>
      <w:r>
        <w:t xml:space="preserve"> tienen </w:t>
      </w:r>
      <w:r w:rsidR="00DF5B78">
        <w:t xml:space="preserve">acceso a </w:t>
      </w:r>
      <w:r>
        <w:t>ventanilla, los otros no.</w:t>
      </w:r>
    </w:p>
    <w:p w14:paraId="541613E3" w14:textId="1132B895" w:rsidR="00070D06" w:rsidRDefault="00070D06" w:rsidP="00070D06">
      <w:pPr>
        <w:pStyle w:val="Prrafodelista"/>
      </w:pPr>
      <w:r>
        <w:t xml:space="preserve">Basado en el enunciado descripto, </w:t>
      </w:r>
      <w:proofErr w:type="spellStart"/>
      <w:r>
        <w:t>realizá</w:t>
      </w:r>
      <w:proofErr w:type="spellEnd"/>
      <w:r>
        <w:t>:</w:t>
      </w:r>
    </w:p>
    <w:p w14:paraId="6E05D303" w14:textId="77777777" w:rsidR="00070D06" w:rsidRDefault="00070D06" w:rsidP="00070D06">
      <w:pPr>
        <w:pStyle w:val="Prrafodelista"/>
        <w:numPr>
          <w:ilvl w:val="0"/>
          <w:numId w:val="35"/>
        </w:numPr>
      </w:pPr>
      <w:r>
        <w:t>El diagrama de clases que lo modelice, con sus relaciones, atributos y métodos.</w:t>
      </w:r>
    </w:p>
    <w:p w14:paraId="57E52906" w14:textId="77777777" w:rsidR="005402B9" w:rsidRDefault="00070D06" w:rsidP="002A137F">
      <w:pPr>
        <w:pStyle w:val="Prrafodelista"/>
        <w:numPr>
          <w:ilvl w:val="0"/>
          <w:numId w:val="35"/>
        </w:numPr>
      </w:pPr>
      <w:r w:rsidRPr="0033169C">
        <w:t>La explotación del método</w:t>
      </w:r>
      <w:r>
        <w:t xml:space="preserve"> </w:t>
      </w:r>
      <w:r w:rsidRPr="00070D06">
        <w:rPr>
          <w:rStyle w:val="CdigoSentencia"/>
        </w:rPr>
        <w:t>asignar</w:t>
      </w:r>
      <w:r w:rsidRPr="00070D06">
        <w:t xml:space="preserve"> el cual cambiará de estado a reservado todos los asientos que aparezcan en la lista de reservas. La aerolínea pide que se realice de la forma más eficiente posible</w:t>
      </w:r>
      <w:r>
        <w:t>.</w:t>
      </w:r>
    </w:p>
    <w:p w14:paraId="21493B2D" w14:textId="376DC942" w:rsidR="00070D06" w:rsidRDefault="005402B9" w:rsidP="002A137F">
      <w:pPr>
        <w:pStyle w:val="Prrafodelista"/>
        <w:numPr>
          <w:ilvl w:val="0"/>
          <w:numId w:val="35"/>
        </w:numPr>
      </w:pPr>
      <w:r>
        <w:rPr>
          <w:noProof/>
          <w:szCs w:val="24"/>
        </w:rPr>
        <w:drawing>
          <wp:anchor distT="0" distB="0" distL="114300" distR="114300" simplePos="0" relativeHeight="251698176" behindDoc="0" locked="0" layoutInCell="1" allowOverlap="1" wp14:anchorId="391EB02F" wp14:editId="1D506102">
            <wp:simplePos x="0" y="0"/>
            <wp:positionH relativeFrom="column">
              <wp:posOffset>5232191</wp:posOffset>
            </wp:positionH>
            <wp:positionV relativeFrom="paragraph">
              <wp:posOffset>880726</wp:posOffset>
            </wp:positionV>
            <wp:extent cx="1390650" cy="13906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A98">
        <w:rPr>
          <w:noProof/>
        </w:rPr>
        <mc:AlternateContent>
          <mc:Choice Requires="wps">
            <w:drawing>
              <wp:anchor distT="0" distB="0" distL="114300" distR="114300" simplePos="0" relativeHeight="251704320" behindDoc="0" locked="0" layoutInCell="1" allowOverlap="1" wp14:anchorId="2D391616" wp14:editId="0F8F8F5E">
                <wp:simplePos x="0" y="0"/>
                <wp:positionH relativeFrom="margin">
                  <wp:posOffset>0</wp:posOffset>
                </wp:positionH>
                <wp:positionV relativeFrom="margin">
                  <wp:posOffset>7367062</wp:posOffset>
                </wp:positionV>
                <wp:extent cx="4991100" cy="2143125"/>
                <wp:effectExtent l="0" t="0" r="19050" b="28575"/>
                <wp:wrapTopAndBottom/>
                <wp:docPr id="28" name="Cuadro de texto 28"/>
                <wp:cNvGraphicFramePr/>
                <a:graphic xmlns:a="http://schemas.openxmlformats.org/drawingml/2006/main">
                  <a:graphicData uri="http://schemas.microsoft.com/office/word/2010/wordprocessingShape">
                    <wps:wsp>
                      <wps:cNvSpPr txBox="1"/>
                      <wps:spPr>
                        <a:xfrm>
                          <a:off x="0" y="0"/>
                          <a:ext cx="4991100" cy="2143125"/>
                        </a:xfrm>
                        <a:prstGeom prst="rect">
                          <a:avLst/>
                        </a:prstGeom>
                        <a:solidFill>
                          <a:schemeClr val="accent4">
                            <a:lumMod val="20000"/>
                            <a:lumOff val="80000"/>
                          </a:schemeClr>
                        </a:solidFill>
                        <a:ln w="6350">
                          <a:solidFill>
                            <a:prstClr val="black"/>
                          </a:solidFill>
                        </a:ln>
                      </wps:spPr>
                      <wps:txbx>
                        <w:txbxContent>
                          <w:p w14:paraId="0A385F93" w14:textId="77777777" w:rsidR="005402B9" w:rsidRPr="00F13057" w:rsidRDefault="005402B9" w:rsidP="005402B9">
                            <w:pPr>
                              <w:spacing w:after="120"/>
                              <w:rPr>
                                <w:sz w:val="22"/>
                              </w:rPr>
                            </w:pPr>
                            <w:r w:rsidRPr="00F13057">
                              <w:rPr>
                                <w:sz w:val="22"/>
                              </w:rPr>
                              <w:t xml:space="preserve">Los siguientes dos ejercicios requerirán trabajar con fechas, para eso existe una clase </w:t>
                            </w:r>
                            <w:r w:rsidRPr="00F13057">
                              <w:rPr>
                                <w:rStyle w:val="CdigoSentencia"/>
                                <w:sz w:val="22"/>
                              </w:rPr>
                              <w:t>Fecha</w:t>
                            </w:r>
                            <w:r w:rsidRPr="00F13057">
                              <w:rPr>
                                <w:sz w:val="22"/>
                              </w:rPr>
                              <w:t xml:space="preserve"> ya implementada.</w:t>
                            </w:r>
                            <w:r w:rsidRPr="00F13057">
                              <w:rPr>
                                <w:noProof/>
                                <w:sz w:val="22"/>
                              </w:rPr>
                              <w:t xml:space="preserve"> </w:t>
                            </w:r>
                          </w:p>
                          <w:p w14:paraId="2FB74CA4" w14:textId="77777777" w:rsidR="005402B9" w:rsidRPr="00F13057" w:rsidRDefault="005402B9" w:rsidP="005402B9">
                            <w:pPr>
                              <w:spacing w:after="120"/>
                              <w:rPr>
                                <w:sz w:val="22"/>
                              </w:rPr>
                            </w:pPr>
                            <w:r w:rsidRPr="00F13057">
                              <w:rPr>
                                <w:sz w:val="22"/>
                              </w:rPr>
                              <w:t xml:space="preserve">Tiene la particularidad de saber reacomodar su estado si se la instancia con datos que representan una fecha incorrecta (por ejemplo, sabe transformar el </w:t>
                            </w:r>
                            <w:r w:rsidRPr="00F13057">
                              <w:rPr>
                                <w:b/>
                                <w:bCs/>
                                <w:sz w:val="22"/>
                              </w:rPr>
                              <w:t>33 de enero</w:t>
                            </w:r>
                            <w:r w:rsidRPr="00F13057">
                              <w:rPr>
                                <w:sz w:val="22"/>
                              </w:rPr>
                              <w:t xml:space="preserve"> en </w:t>
                            </w:r>
                            <w:r w:rsidRPr="00F13057">
                              <w:rPr>
                                <w:b/>
                                <w:bCs/>
                                <w:sz w:val="22"/>
                              </w:rPr>
                              <w:t>2 de febrero</w:t>
                            </w:r>
                            <w:r w:rsidRPr="00F13057">
                              <w:rPr>
                                <w:sz w:val="22"/>
                              </w:rPr>
                              <w:t xml:space="preserve"> y el </w:t>
                            </w:r>
                            <w:r w:rsidRPr="00F13057">
                              <w:rPr>
                                <w:rStyle w:val="Textoennegrita"/>
                                <w:sz w:val="22"/>
                              </w:rPr>
                              <w:t>40 de diciembre</w:t>
                            </w:r>
                            <w:r w:rsidRPr="00F13057">
                              <w:rPr>
                                <w:sz w:val="22"/>
                              </w:rPr>
                              <w:t xml:space="preserve"> en </w:t>
                            </w:r>
                            <w:r w:rsidRPr="00F13057">
                              <w:rPr>
                                <w:rStyle w:val="Textoennegrita"/>
                                <w:sz w:val="22"/>
                              </w:rPr>
                              <w:t>9 de enero</w:t>
                            </w:r>
                            <w:r w:rsidRPr="00F13057">
                              <w:rPr>
                                <w:sz w:val="22"/>
                              </w:rPr>
                              <w:t xml:space="preserve"> del año siguiente).</w:t>
                            </w:r>
                          </w:p>
                          <w:p w14:paraId="2603F8EF" w14:textId="77777777" w:rsidR="005402B9" w:rsidRPr="00F13057" w:rsidRDefault="005402B9" w:rsidP="005402B9">
                            <w:pPr>
                              <w:spacing w:after="120"/>
                              <w:rPr>
                                <w:sz w:val="22"/>
                              </w:rPr>
                            </w:pPr>
                            <w:r w:rsidRPr="00F13057">
                              <w:rPr>
                                <w:sz w:val="22"/>
                              </w:rPr>
                              <w:t>También puede devolver una instancia con la fecha de hoy gracias a un método de clase (</w:t>
                            </w:r>
                            <w:proofErr w:type="spellStart"/>
                            <w:r w:rsidRPr="00F13057">
                              <w:rPr>
                                <w:rStyle w:val="CdigoSentencia"/>
                                <w:sz w:val="22"/>
                              </w:rPr>
                              <w:t>static</w:t>
                            </w:r>
                            <w:proofErr w:type="spellEnd"/>
                            <w:r w:rsidRPr="00F13057">
                              <w:rPr>
                                <w:sz w:val="22"/>
                              </w:rPr>
                              <w:t xml:space="preserve">) llamado </w:t>
                            </w:r>
                            <w:proofErr w:type="gramStart"/>
                            <w:r w:rsidRPr="00F13057">
                              <w:rPr>
                                <w:rStyle w:val="CdigoSentencia"/>
                                <w:sz w:val="22"/>
                              </w:rPr>
                              <w:t>hoy(</w:t>
                            </w:r>
                            <w:proofErr w:type="gramEnd"/>
                            <w:r w:rsidRPr="00F13057">
                              <w:rPr>
                                <w:rStyle w:val="CdigoSentencia"/>
                                <w:sz w:val="22"/>
                              </w:rPr>
                              <w:t>)</w:t>
                            </w:r>
                            <w:r w:rsidRPr="00F13057">
                              <w:rPr>
                                <w:sz w:val="22"/>
                              </w:rPr>
                              <w:t>.</w:t>
                            </w:r>
                          </w:p>
                          <w:p w14:paraId="0171BC00" w14:textId="77777777" w:rsidR="005402B9" w:rsidRPr="00F13057" w:rsidRDefault="005402B9" w:rsidP="005402B9">
                            <w:pPr>
                              <w:spacing w:after="120"/>
                              <w:rPr>
                                <w:sz w:val="22"/>
                              </w:rPr>
                            </w:pPr>
                            <w:r w:rsidRPr="00F13057">
                              <w:rPr>
                                <w:sz w:val="22"/>
                              </w:rPr>
                              <w:t xml:space="preserve">Esta clase está completa y funcional. Solamente </w:t>
                            </w:r>
                            <w:proofErr w:type="spellStart"/>
                            <w:r w:rsidRPr="00F13057">
                              <w:rPr>
                                <w:sz w:val="22"/>
                              </w:rPr>
                              <w:t>debés</w:t>
                            </w:r>
                            <w:proofErr w:type="spellEnd"/>
                            <w:r w:rsidRPr="00F13057">
                              <w:rPr>
                                <w:sz w:val="22"/>
                              </w:rPr>
                              <w:t xml:space="preserve"> colocarla en tu diagrama UML para relacionarla con tus otras clases del modelo y utilizarla en los diagramas Nassi-Shneiderman donde lo creas conveniente.</w:t>
                            </w:r>
                            <w:r w:rsidRPr="00F13057">
                              <w:rPr>
                                <w:noProof/>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91616" id="Cuadro de texto 28" o:spid="_x0000_s1028" type="#_x0000_t202" style="position:absolute;left:0;text-align:left;margin-left:0;margin-top:580.1pt;width:393pt;height:16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" fillcolor="#efeadb [663]" strokeweight=".5pt">
                <v:textbox>
                  <w:txbxContent>
                    <w:p w14:paraId="0A385F93" w14:textId="77777777" w:rsidR="005402B9" w:rsidRPr="00F13057" w:rsidRDefault="005402B9" w:rsidP="005402B9">
                      <w:pPr>
                        <w:spacing w:after="120"/>
                        <w:rPr>
                          <w:sz w:val="22"/>
                        </w:rPr>
                      </w:pPr>
                      <w:r w:rsidRPr="00F13057">
                        <w:rPr>
                          <w:sz w:val="22"/>
                        </w:rPr>
                        <w:t xml:space="preserve">Los siguientes dos ejercicios requerirán trabajar con fechas, para eso existe una clase </w:t>
                      </w:r>
                      <w:r w:rsidRPr="00F13057">
                        <w:rPr>
                          <w:rStyle w:val="CdigoSentencia"/>
                          <w:sz w:val="22"/>
                        </w:rPr>
                        <w:t>Fecha</w:t>
                      </w:r>
                      <w:r w:rsidRPr="00F13057">
                        <w:rPr>
                          <w:sz w:val="22"/>
                        </w:rPr>
                        <w:t xml:space="preserve"> ya implementada.</w:t>
                      </w:r>
                      <w:r w:rsidRPr="00F13057">
                        <w:rPr>
                          <w:noProof/>
                          <w:sz w:val="22"/>
                        </w:rPr>
                        <w:t xml:space="preserve"> </w:t>
                      </w:r>
                    </w:p>
                    <w:p w14:paraId="2FB74CA4" w14:textId="77777777" w:rsidR="005402B9" w:rsidRPr="00F13057" w:rsidRDefault="005402B9" w:rsidP="005402B9">
                      <w:pPr>
                        <w:spacing w:after="120"/>
                        <w:rPr>
                          <w:sz w:val="22"/>
                        </w:rPr>
                      </w:pPr>
                      <w:r w:rsidRPr="00F13057">
                        <w:rPr>
                          <w:sz w:val="22"/>
                        </w:rPr>
                        <w:t xml:space="preserve">Tiene la particularidad de saber reacomodar su estado si se la instancia con datos que representan una fecha incorrecta (por ejemplo, sabe transformar el </w:t>
                      </w:r>
                      <w:r w:rsidRPr="00F13057">
                        <w:rPr>
                          <w:b/>
                          <w:bCs/>
                          <w:sz w:val="22"/>
                        </w:rPr>
                        <w:t>33 de enero</w:t>
                      </w:r>
                      <w:r w:rsidRPr="00F13057">
                        <w:rPr>
                          <w:sz w:val="22"/>
                        </w:rPr>
                        <w:t xml:space="preserve"> en </w:t>
                      </w:r>
                      <w:r w:rsidRPr="00F13057">
                        <w:rPr>
                          <w:b/>
                          <w:bCs/>
                          <w:sz w:val="22"/>
                        </w:rPr>
                        <w:t>2 de febrero</w:t>
                      </w:r>
                      <w:r w:rsidRPr="00F13057">
                        <w:rPr>
                          <w:sz w:val="22"/>
                        </w:rPr>
                        <w:t xml:space="preserve"> y el </w:t>
                      </w:r>
                      <w:r w:rsidRPr="00F13057">
                        <w:rPr>
                          <w:rStyle w:val="Textoennegrita"/>
                          <w:sz w:val="22"/>
                        </w:rPr>
                        <w:t>40 de diciembre</w:t>
                      </w:r>
                      <w:r w:rsidRPr="00F13057">
                        <w:rPr>
                          <w:sz w:val="22"/>
                        </w:rPr>
                        <w:t xml:space="preserve"> en </w:t>
                      </w:r>
                      <w:r w:rsidRPr="00F13057">
                        <w:rPr>
                          <w:rStyle w:val="Textoennegrita"/>
                          <w:sz w:val="22"/>
                        </w:rPr>
                        <w:t>9 de enero</w:t>
                      </w:r>
                      <w:r w:rsidRPr="00F13057">
                        <w:rPr>
                          <w:sz w:val="22"/>
                        </w:rPr>
                        <w:t xml:space="preserve"> del año siguiente).</w:t>
                      </w:r>
                    </w:p>
                    <w:p w14:paraId="2603F8EF" w14:textId="77777777" w:rsidR="005402B9" w:rsidRPr="00F13057" w:rsidRDefault="005402B9" w:rsidP="005402B9">
                      <w:pPr>
                        <w:spacing w:after="120"/>
                        <w:rPr>
                          <w:sz w:val="22"/>
                        </w:rPr>
                      </w:pPr>
                      <w:r w:rsidRPr="00F13057">
                        <w:rPr>
                          <w:sz w:val="22"/>
                        </w:rPr>
                        <w:t>También puede devolver una instancia con la fecha de hoy gracias a un método de clase (</w:t>
                      </w:r>
                      <w:proofErr w:type="spellStart"/>
                      <w:r w:rsidRPr="00F13057">
                        <w:rPr>
                          <w:rStyle w:val="CdigoSentencia"/>
                          <w:sz w:val="22"/>
                        </w:rPr>
                        <w:t>static</w:t>
                      </w:r>
                      <w:proofErr w:type="spellEnd"/>
                      <w:r w:rsidRPr="00F13057">
                        <w:rPr>
                          <w:sz w:val="22"/>
                        </w:rPr>
                        <w:t xml:space="preserve">) llamado </w:t>
                      </w:r>
                      <w:proofErr w:type="gramStart"/>
                      <w:r w:rsidRPr="00F13057">
                        <w:rPr>
                          <w:rStyle w:val="CdigoSentencia"/>
                          <w:sz w:val="22"/>
                        </w:rPr>
                        <w:t>hoy(</w:t>
                      </w:r>
                      <w:proofErr w:type="gramEnd"/>
                      <w:r w:rsidRPr="00F13057">
                        <w:rPr>
                          <w:rStyle w:val="CdigoSentencia"/>
                          <w:sz w:val="22"/>
                        </w:rPr>
                        <w:t>)</w:t>
                      </w:r>
                      <w:r w:rsidRPr="00F13057">
                        <w:rPr>
                          <w:sz w:val="22"/>
                        </w:rPr>
                        <w:t>.</w:t>
                      </w:r>
                    </w:p>
                    <w:p w14:paraId="0171BC00" w14:textId="77777777" w:rsidR="005402B9" w:rsidRPr="00F13057" w:rsidRDefault="005402B9" w:rsidP="005402B9">
                      <w:pPr>
                        <w:spacing w:after="120"/>
                        <w:rPr>
                          <w:sz w:val="22"/>
                        </w:rPr>
                      </w:pPr>
                      <w:r w:rsidRPr="00F13057">
                        <w:rPr>
                          <w:sz w:val="22"/>
                        </w:rPr>
                        <w:t xml:space="preserve">Esta clase está completa y funcional. Solamente </w:t>
                      </w:r>
                      <w:proofErr w:type="spellStart"/>
                      <w:r w:rsidRPr="00F13057">
                        <w:rPr>
                          <w:sz w:val="22"/>
                        </w:rPr>
                        <w:t>debés</w:t>
                      </w:r>
                      <w:proofErr w:type="spellEnd"/>
                      <w:r w:rsidRPr="00F13057">
                        <w:rPr>
                          <w:sz w:val="22"/>
                        </w:rPr>
                        <w:t xml:space="preserve"> colocarla en tu diagrama UML para relacionarla con tus otras clases del modelo y utilizarla en los diagramas Nassi-Shneiderman donde lo creas conveniente.</w:t>
                      </w:r>
                      <w:r w:rsidRPr="00F13057">
                        <w:rPr>
                          <w:noProof/>
                          <w:sz w:val="22"/>
                        </w:rPr>
                        <w:t xml:space="preserve"> </w:t>
                      </w:r>
                    </w:p>
                  </w:txbxContent>
                </v:textbox>
                <w10:wrap type="topAndBottom" anchorx="margin" anchory="margin"/>
              </v:shape>
            </w:pict>
          </mc:Fallback>
        </mc:AlternateContent>
      </w:r>
      <w:r w:rsidR="00070D06" w:rsidRPr="0033169C">
        <w:t>La explotación del método</w:t>
      </w:r>
      <w:r w:rsidR="00070D06">
        <w:t xml:space="preserve"> </w:t>
      </w:r>
      <w:proofErr w:type="spellStart"/>
      <w:r w:rsidR="00070D06" w:rsidRPr="00070D06">
        <w:rPr>
          <w:rStyle w:val="CdigoSentencia"/>
        </w:rPr>
        <w:t>asientosLibresConVentanilla</w:t>
      </w:r>
      <w:proofErr w:type="spellEnd"/>
      <w:r w:rsidR="00070D06" w:rsidRPr="00070D06">
        <w:t>, que debe devolver cuántos asientos con ventanilla están libre</w:t>
      </w:r>
      <w:r w:rsidR="00070D06">
        <w:t>s.</w:t>
      </w:r>
    </w:p>
    <w:p w14:paraId="7C9405D1" w14:textId="73373FC5" w:rsidR="004C5735" w:rsidRDefault="00F13057" w:rsidP="004C5735">
      <w:pPr>
        <w:pStyle w:val="Prrafodelista"/>
        <w:numPr>
          <w:ilvl w:val="0"/>
          <w:numId w:val="1"/>
        </w:numPr>
        <w:spacing w:before="240"/>
      </w:pPr>
      <w:r>
        <w:rPr>
          <w:noProof/>
        </w:rPr>
        <w:lastRenderedPageBreak/>
        <w:drawing>
          <wp:anchor distT="114300" distB="114300" distL="114300" distR="114300" simplePos="0" relativeHeight="251689984" behindDoc="0" locked="0" layoutInCell="1" hidden="0" allowOverlap="1" wp14:anchorId="034537A2" wp14:editId="772EE9D6">
            <wp:simplePos x="0" y="0"/>
            <wp:positionH relativeFrom="margin">
              <wp:posOffset>4732655</wp:posOffset>
            </wp:positionH>
            <wp:positionV relativeFrom="paragraph">
              <wp:posOffset>2435860</wp:posOffset>
            </wp:positionV>
            <wp:extent cx="1736725" cy="1485900"/>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l="32797" b="9502"/>
                    <a:stretch>
                      <a:fillRect/>
                    </a:stretch>
                  </pic:blipFill>
                  <pic:spPr>
                    <a:xfrm>
                      <a:off x="0" y="0"/>
                      <a:ext cx="1736725" cy="1485900"/>
                    </a:xfrm>
                    <a:prstGeom prst="rect">
                      <a:avLst/>
                    </a:prstGeom>
                    <a:ln/>
                  </pic:spPr>
                </pic:pic>
              </a:graphicData>
            </a:graphic>
            <wp14:sizeRelH relativeFrom="margin">
              <wp14:pctWidth>0</wp14:pctWidth>
            </wp14:sizeRelH>
            <wp14:sizeRelV relativeFrom="margin">
              <wp14:pctHeight>0</wp14:pctHeight>
            </wp14:sizeRelV>
          </wp:anchor>
        </w:drawing>
      </w:r>
      <w:r w:rsidR="004C5735">
        <w:t>Un estacionamiento de automóviles nos encomienda la creación de un prototipo de gestión para el retiro de los mismos. Dicho estacionamiento almacena los autos en espacios distribuidos de a 6 por cada uno de los 8 pisos disponibles.</w:t>
      </w:r>
      <w:r w:rsidR="004C5735" w:rsidRPr="00370930">
        <w:rPr>
          <w:noProof/>
        </w:rPr>
        <w:t xml:space="preserve"> </w:t>
      </w:r>
    </w:p>
    <w:p w14:paraId="55B0120B" w14:textId="77777777" w:rsidR="004C5735" w:rsidRDefault="004C5735" w:rsidP="004C5735">
      <w:pPr>
        <w:spacing w:after="120"/>
      </w:pPr>
      <w:r>
        <w:t xml:space="preserve">De cada auto se sabe su patente, su fecha de ingreso al estacionamiento y los 12 pagos mensuales realizados en concepto de alquiler al cabo de este año, por supuesto ordenados por mes. De cada pago se conoce el monto y el DNI de la persona que lo efectuó. Para los meses aún no transcurridos o con pagos no efectuados, se guarda </w:t>
      </w:r>
      <w:proofErr w:type="spellStart"/>
      <w:r w:rsidRPr="00915E31">
        <w:rPr>
          <w:rStyle w:val="CdigoSentencia"/>
        </w:rPr>
        <w:t>null</w:t>
      </w:r>
      <w:proofErr w:type="spellEnd"/>
      <w:r>
        <w:t>.</w:t>
      </w:r>
    </w:p>
    <w:p w14:paraId="5EB11838" w14:textId="71C52F6E" w:rsidR="004C5735" w:rsidRDefault="004C5735" w:rsidP="004C5735">
      <w:pPr>
        <w:spacing w:after="120"/>
      </w:pPr>
      <w:r>
        <w:t>A la hora de retirar un automóvil, se necesita</w:t>
      </w:r>
      <w:r w:rsidR="00A72F3A">
        <w:t>rá</w:t>
      </w:r>
      <w:r>
        <w:t xml:space="preserve"> indicar la posición dónde se encuentra. </w:t>
      </w:r>
      <w:r w:rsidR="00A72F3A">
        <w:t>Será recibido</w:t>
      </w:r>
      <w:r>
        <w:t xml:space="preserve"> </w:t>
      </w:r>
      <w:r w:rsidRPr="00A72F3A">
        <w:rPr>
          <w:u w:val="single"/>
        </w:rPr>
        <w:t>un solo número</w:t>
      </w:r>
      <w:r>
        <w:t xml:space="preserve"> entero (no </w:t>
      </w:r>
      <w:proofErr w:type="spellStart"/>
      <w:r w:rsidRPr="00915E31">
        <w:rPr>
          <w:rStyle w:val="CdigoSentencia"/>
        </w:rPr>
        <w:t>String</w:t>
      </w:r>
      <w:proofErr w:type="spellEnd"/>
      <w:r>
        <w:t>) de dos cifras: la primera cifra indica</w:t>
      </w:r>
      <w:r w:rsidR="00A72F3A">
        <w:t>rá</w:t>
      </w:r>
      <w:r>
        <w:t xml:space="preserve"> el piso y la segunda el espacio. Por ejemplo, </w:t>
      </w:r>
      <w:r w:rsidR="00A72F3A">
        <w:t>el número entero</w:t>
      </w:r>
      <w:r>
        <w:t xml:space="preserve"> </w:t>
      </w:r>
      <w:r w:rsidRPr="00915E31">
        <w:rPr>
          <w:rStyle w:val="CdigoCadena"/>
        </w:rPr>
        <w:t>4</w:t>
      </w:r>
      <w:r w:rsidRPr="00915E31">
        <w:rPr>
          <w:rStyle w:val="CdigoNmero"/>
        </w:rPr>
        <w:t>3</w:t>
      </w:r>
      <w:r>
        <w:t xml:space="preserve"> estaría refiriéndose al auto situado en el </w:t>
      </w:r>
      <w:r w:rsidRPr="00915E31">
        <w:rPr>
          <w:rStyle w:val="Textoennegrita"/>
          <w:color w:val="50B271" w:themeColor="accent5"/>
        </w:rPr>
        <w:t>tercer espacio</w:t>
      </w:r>
      <w:r>
        <w:t xml:space="preserve"> del </w:t>
      </w:r>
      <w:r w:rsidRPr="00915E31">
        <w:rPr>
          <w:rStyle w:val="Textoennegrita"/>
          <w:color w:val="B25050" w:themeColor="accent3"/>
        </w:rPr>
        <w:t>cuarto nivel</w:t>
      </w:r>
      <w:r>
        <w:t>.</w:t>
      </w:r>
    </w:p>
    <w:p w14:paraId="4AFB0F95" w14:textId="0446BE50" w:rsidR="004C5735" w:rsidRDefault="004C5735" w:rsidP="00B225A0">
      <w:pPr>
        <w:spacing w:after="60"/>
      </w:pPr>
      <w:r>
        <w:t>Cada vez que se retire un coche, se debe generar y guardar un registro donde conste la patente del mismo y la fecha de retiro. Este retiro será exitoso siempre y cuando cumpla con los siguiente:</w:t>
      </w:r>
    </w:p>
    <w:p w14:paraId="1C91AEE8" w14:textId="77777777" w:rsidR="004C5735" w:rsidRDefault="004C5735" w:rsidP="00B225A0">
      <w:pPr>
        <w:pStyle w:val="Prrafodelista"/>
        <w:numPr>
          <w:ilvl w:val="0"/>
          <w:numId w:val="33"/>
        </w:numPr>
        <w:spacing w:after="0"/>
      </w:pPr>
      <w:r>
        <w:t>Que la ubicación exista.</w:t>
      </w:r>
    </w:p>
    <w:p w14:paraId="1BEFC3B7" w14:textId="77777777" w:rsidR="004C5735" w:rsidRDefault="004C5735" w:rsidP="00B225A0">
      <w:pPr>
        <w:pStyle w:val="Prrafodelista"/>
        <w:numPr>
          <w:ilvl w:val="0"/>
          <w:numId w:val="33"/>
        </w:numPr>
        <w:spacing w:before="120" w:after="0"/>
      </w:pPr>
      <w:r>
        <w:t>Que el auto no se haya ya retirado.</w:t>
      </w:r>
    </w:p>
    <w:p w14:paraId="5833F741" w14:textId="77777777" w:rsidR="004C5735" w:rsidRDefault="004C5735" w:rsidP="004C5735">
      <w:pPr>
        <w:pStyle w:val="Prrafodelista"/>
        <w:numPr>
          <w:ilvl w:val="0"/>
          <w:numId w:val="33"/>
        </w:numPr>
        <w:spacing w:before="120"/>
      </w:pPr>
      <w:r>
        <w:t>Que el auto registre pagos tanto en el mes corriente como en los anteriores. Esto depende de la fecha de ingreso del mismo:</w:t>
      </w:r>
    </w:p>
    <w:p w14:paraId="5CA16628" w14:textId="77777777" w:rsidR="004C5735" w:rsidRDefault="004C5735" w:rsidP="004C5735">
      <w:pPr>
        <w:pStyle w:val="Prrafodelista"/>
        <w:numPr>
          <w:ilvl w:val="1"/>
          <w:numId w:val="33"/>
        </w:numPr>
        <w:spacing w:before="120"/>
      </w:pPr>
      <w:r>
        <w:t>Si el ingreso se realizó este año, deberá controlarse que haya abonado todos los pagos desde el mes actual hasta el mes de su ingreso.</w:t>
      </w:r>
    </w:p>
    <w:p w14:paraId="36D8FBCD" w14:textId="331D55D5" w:rsidR="004C5735" w:rsidRDefault="004C5735" w:rsidP="004C5735">
      <w:pPr>
        <w:pStyle w:val="Prrafodelista"/>
        <w:numPr>
          <w:ilvl w:val="1"/>
          <w:numId w:val="33"/>
        </w:numPr>
        <w:spacing w:before="120"/>
      </w:pPr>
      <w:r>
        <w:t>Si el ingreso se realizó antes del año actual, deberá controlarse que haya abonado todos los pagos desde el mes actual hasta el primer mes de</w:t>
      </w:r>
      <w:r w:rsidR="00A72F3A">
        <w:t xml:space="preserve"> este </w:t>
      </w:r>
      <w:r>
        <w:t>año.</w:t>
      </w:r>
    </w:p>
    <w:p w14:paraId="3D40B732" w14:textId="38A82B62" w:rsidR="004C5735" w:rsidRDefault="004C5735" w:rsidP="004C5735">
      <w:pPr>
        <w:spacing w:after="120"/>
      </w:pPr>
      <w:r>
        <w:t>El cliente nos pide expresamente que se pueda saber lo más eficientemente posible si un automóvil cumplió con todos los pagos necesarios, dándonos como dato clave que, en general, los mayores casos de morosidad se dan por no tener abonado el mes corriente.</w:t>
      </w:r>
    </w:p>
    <w:p w14:paraId="76C0DD31" w14:textId="77777777" w:rsidR="004C5735" w:rsidRDefault="004C5735" w:rsidP="00B225A0">
      <w:pPr>
        <w:spacing w:after="120"/>
      </w:pPr>
      <w:r>
        <w:t xml:space="preserve">Basado en el enunciado descripto, </w:t>
      </w:r>
      <w:proofErr w:type="spellStart"/>
      <w:r>
        <w:t>realizá</w:t>
      </w:r>
      <w:proofErr w:type="spellEnd"/>
      <w:r>
        <w:t>:</w:t>
      </w:r>
    </w:p>
    <w:p w14:paraId="5FF28D72" w14:textId="77777777" w:rsidR="004C5735" w:rsidRDefault="004C5735" w:rsidP="004C5735">
      <w:pPr>
        <w:pStyle w:val="Prrafodelista"/>
        <w:numPr>
          <w:ilvl w:val="0"/>
          <w:numId w:val="34"/>
        </w:numPr>
      </w:pPr>
      <w:r>
        <w:t>El diagrama de clases que lo modelice, con sus relaciones, atributos y métodos.</w:t>
      </w:r>
    </w:p>
    <w:p w14:paraId="772936F0" w14:textId="77777777" w:rsidR="004C5735" w:rsidRDefault="004C5735" w:rsidP="004C5735">
      <w:pPr>
        <w:pStyle w:val="Prrafodelista"/>
        <w:numPr>
          <w:ilvl w:val="0"/>
          <w:numId w:val="34"/>
        </w:numPr>
      </w:pPr>
      <w:r w:rsidRPr="0033169C">
        <w:t>La explotación del</w:t>
      </w:r>
      <w:r>
        <w:t xml:space="preserve"> </w:t>
      </w:r>
      <w:r w:rsidRPr="00915E31">
        <w:t xml:space="preserve">método </w:t>
      </w:r>
      <w:r w:rsidRPr="00915E31">
        <w:rPr>
          <w:rStyle w:val="CdigoSentencia"/>
        </w:rPr>
        <w:t>retirar</w:t>
      </w:r>
      <w:r w:rsidRPr="00915E31">
        <w:t xml:space="preserve">, que permita resolver lo enunciado. Retorna el auto indicado o </w:t>
      </w:r>
      <w:proofErr w:type="spellStart"/>
      <w:r w:rsidRPr="00915E31">
        <w:rPr>
          <w:rStyle w:val="CdigoSentencia"/>
        </w:rPr>
        <w:t>null</w:t>
      </w:r>
      <w:proofErr w:type="spellEnd"/>
      <w:r w:rsidRPr="00915E31">
        <w:t>, según corresponda</w:t>
      </w:r>
      <w:r>
        <w:t>.</w:t>
      </w:r>
    </w:p>
    <w:p w14:paraId="032D7DF1" w14:textId="2A4D2328" w:rsidR="004C5735" w:rsidRDefault="004C5735" w:rsidP="004C5735">
      <w:pPr>
        <w:pStyle w:val="Prrafodelista"/>
        <w:numPr>
          <w:ilvl w:val="0"/>
          <w:numId w:val="34"/>
        </w:numPr>
      </w:pPr>
      <w:r w:rsidRPr="0033169C">
        <w:t xml:space="preserve">La explotación del método </w:t>
      </w:r>
      <w:proofErr w:type="spellStart"/>
      <w:r w:rsidRPr="00915E31">
        <w:rPr>
          <w:rStyle w:val="CdigoSentencia"/>
        </w:rPr>
        <w:t>autosMasMorososPorPiso</w:t>
      </w:r>
      <w:proofErr w:type="spellEnd"/>
      <w:r w:rsidRPr="00915E31">
        <w:t xml:space="preserve"> </w:t>
      </w:r>
      <w:r w:rsidR="00A72F3A" w:rsidRPr="00E25CA7">
        <w:t xml:space="preserve">que </w:t>
      </w:r>
      <w:r w:rsidR="00A72F3A">
        <w:t xml:space="preserve">devuelva </w:t>
      </w:r>
      <w:r w:rsidR="00A72F3A" w:rsidRPr="00503577">
        <w:rPr>
          <w:color w:val="B25050" w:themeColor="accent3"/>
          <w:u w:val="single"/>
        </w:rPr>
        <w:t>(no muestre por consola)</w:t>
      </w:r>
      <w:r w:rsidR="00A72F3A">
        <w:t xml:space="preserve"> </w:t>
      </w:r>
      <w:r w:rsidRPr="00915E31">
        <w:t>de cada piso, el auto con mayor cantidad de pagos no efectuados durante este año (se supone único por piso).</w:t>
      </w:r>
    </w:p>
    <w:p w14:paraId="276C3DDD" w14:textId="2041BA01" w:rsidR="00A72F3A" w:rsidRDefault="004C5735" w:rsidP="00B225A0">
      <w:pPr>
        <w:pStyle w:val="Prrafodelista"/>
        <w:numPr>
          <w:ilvl w:val="0"/>
          <w:numId w:val="1"/>
        </w:numPr>
        <w:spacing w:before="120"/>
      </w:pPr>
      <w:r>
        <w:t>E</w:t>
      </w:r>
      <w:r w:rsidR="00A72F3A">
        <w:t>l Círculo de Cine Fantástico (CCF) realiza Ciclos de Charlas con proyección de películas y debate posterior. Estos ciclos de charlas nunca tienen más de cinco charlas distintas (podrían ser menos) y siempre se realizan en días consecutivos, una por día y una por película. Una vez que estas charlas se han confirmado son inamovibles.</w:t>
      </w:r>
    </w:p>
    <w:p w14:paraId="45D74F1D" w14:textId="4876D1A5" w:rsidR="00A72F3A" w:rsidRDefault="00A72F3A" w:rsidP="00EF12C8">
      <w:pPr>
        <w:spacing w:after="120"/>
      </w:pPr>
      <w:r>
        <w:t>Debido a las problemáticas sanitarias, la cantidad de espectadores por charla no puede superar las 50 personas. Sabiendo que la cantidad histórica de espectadores suele ser cercana al doble y que se quiere hacer participar a todos, el ciclo de charlas se da en dos tandas idénticas, comenzando la segunda tanda 10 días después que la fecha de inicio del ciclo.</w:t>
      </w:r>
    </w:p>
    <w:p w14:paraId="20DA3C35" w14:textId="5131F01E" w:rsidR="00A72F3A" w:rsidRPr="00A72F3A" w:rsidRDefault="00A72F3A" w:rsidP="00EF12C8">
      <w:pPr>
        <w:spacing w:after="120"/>
      </w:pPr>
      <w:r>
        <w:rPr>
          <w:b/>
        </w:rPr>
        <w:t>EJEMPLO:</w:t>
      </w:r>
      <w:r>
        <w:t xml:space="preserve"> suponiendo que se programa un ciclo de charlas de cinco películas que comienza el 22 de septiembre, las estructuras de datos principales se distribuyen así:</w:t>
      </w:r>
    </w:p>
    <w:tbl>
      <w:tblPr>
        <w:tblW w:w="9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1"/>
        <w:gridCol w:w="1641"/>
        <w:gridCol w:w="1642"/>
        <w:gridCol w:w="1642"/>
        <w:gridCol w:w="1642"/>
        <w:gridCol w:w="1642"/>
      </w:tblGrid>
      <w:tr w:rsidR="00A72F3A" w:rsidRPr="00EF12C8" w14:paraId="231D617D" w14:textId="77777777" w:rsidTr="00EF12C8">
        <w:trPr>
          <w:trHeight w:val="160"/>
        </w:trPr>
        <w:tc>
          <w:tcPr>
            <w:tcW w:w="1641"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14:paraId="6F447E4A" w14:textId="751EA2F5" w:rsidR="00A72F3A" w:rsidRPr="00EF12C8" w:rsidRDefault="00A72F3A" w:rsidP="00A72F3A">
            <w:pPr>
              <w:spacing w:after="0"/>
              <w:jc w:val="center"/>
              <w:rPr>
                <w:sz w:val="20"/>
                <w:szCs w:val="18"/>
              </w:rPr>
            </w:pPr>
            <w:r w:rsidRPr="00EF12C8">
              <w:rPr>
                <w:sz w:val="20"/>
                <w:szCs w:val="18"/>
              </w:rPr>
              <w:lastRenderedPageBreak/>
              <w:t>Películas</w:t>
            </w:r>
          </w:p>
        </w:tc>
        <w:tc>
          <w:tcPr>
            <w:tcW w:w="1641" w:type="dxa"/>
            <w:shd w:val="clear" w:color="auto" w:fill="auto"/>
            <w:tcMar>
              <w:top w:w="100" w:type="dxa"/>
              <w:left w:w="100" w:type="dxa"/>
              <w:bottom w:w="100" w:type="dxa"/>
              <w:right w:w="100" w:type="dxa"/>
            </w:tcMar>
            <w:vAlign w:val="center"/>
          </w:tcPr>
          <w:p w14:paraId="31ADD033" w14:textId="79AC81DD" w:rsidR="00A72F3A" w:rsidRPr="00EF12C8" w:rsidRDefault="00A72F3A" w:rsidP="00EF12C8">
            <w:pPr>
              <w:spacing w:after="100" w:afterAutospacing="1"/>
              <w:jc w:val="center"/>
              <w:rPr>
                <w:sz w:val="18"/>
                <w:szCs w:val="16"/>
              </w:rPr>
            </w:pPr>
            <w:r w:rsidRPr="00EF12C8">
              <w:rPr>
                <w:sz w:val="18"/>
                <w:szCs w:val="16"/>
              </w:rPr>
              <w:t>“Película 1”</w:t>
            </w:r>
          </w:p>
        </w:tc>
        <w:tc>
          <w:tcPr>
            <w:tcW w:w="1642" w:type="dxa"/>
            <w:shd w:val="clear" w:color="auto" w:fill="auto"/>
            <w:tcMar>
              <w:top w:w="100" w:type="dxa"/>
              <w:left w:w="100" w:type="dxa"/>
              <w:bottom w:w="100" w:type="dxa"/>
              <w:right w:w="100" w:type="dxa"/>
            </w:tcMar>
            <w:vAlign w:val="center"/>
          </w:tcPr>
          <w:p w14:paraId="7418FCFB" w14:textId="61F92AE3" w:rsidR="00A72F3A" w:rsidRPr="00EF12C8" w:rsidRDefault="00A72F3A" w:rsidP="00A72F3A">
            <w:pPr>
              <w:spacing w:after="0"/>
              <w:jc w:val="center"/>
              <w:rPr>
                <w:sz w:val="18"/>
                <w:szCs w:val="16"/>
              </w:rPr>
            </w:pPr>
            <w:r w:rsidRPr="00EF12C8">
              <w:rPr>
                <w:sz w:val="18"/>
                <w:szCs w:val="16"/>
              </w:rPr>
              <w:t>“Película 2”</w:t>
            </w:r>
          </w:p>
        </w:tc>
        <w:tc>
          <w:tcPr>
            <w:tcW w:w="1642" w:type="dxa"/>
            <w:shd w:val="clear" w:color="auto" w:fill="auto"/>
            <w:tcMar>
              <w:top w:w="100" w:type="dxa"/>
              <w:left w:w="100" w:type="dxa"/>
              <w:bottom w:w="100" w:type="dxa"/>
              <w:right w:w="100" w:type="dxa"/>
            </w:tcMar>
            <w:vAlign w:val="center"/>
          </w:tcPr>
          <w:p w14:paraId="7DAE1BD2" w14:textId="2A20FAB2" w:rsidR="00A72F3A" w:rsidRPr="00EF12C8" w:rsidRDefault="00A72F3A" w:rsidP="00A72F3A">
            <w:pPr>
              <w:spacing w:after="0"/>
              <w:jc w:val="center"/>
              <w:rPr>
                <w:sz w:val="18"/>
                <w:szCs w:val="16"/>
              </w:rPr>
            </w:pPr>
            <w:r w:rsidRPr="00EF12C8">
              <w:rPr>
                <w:sz w:val="18"/>
                <w:szCs w:val="16"/>
              </w:rPr>
              <w:t>“Película 3”</w:t>
            </w:r>
          </w:p>
        </w:tc>
        <w:tc>
          <w:tcPr>
            <w:tcW w:w="1642" w:type="dxa"/>
            <w:shd w:val="clear" w:color="auto" w:fill="auto"/>
            <w:tcMar>
              <w:top w:w="100" w:type="dxa"/>
              <w:left w:w="100" w:type="dxa"/>
              <w:bottom w:w="100" w:type="dxa"/>
              <w:right w:w="100" w:type="dxa"/>
            </w:tcMar>
            <w:vAlign w:val="center"/>
          </w:tcPr>
          <w:p w14:paraId="1B6E4432" w14:textId="44FF0AC4" w:rsidR="00A72F3A" w:rsidRPr="00EF12C8" w:rsidRDefault="00A72F3A" w:rsidP="00A72F3A">
            <w:pPr>
              <w:spacing w:after="0"/>
              <w:jc w:val="center"/>
              <w:rPr>
                <w:sz w:val="18"/>
                <w:szCs w:val="16"/>
              </w:rPr>
            </w:pPr>
            <w:r w:rsidRPr="00EF12C8">
              <w:rPr>
                <w:sz w:val="18"/>
                <w:szCs w:val="16"/>
              </w:rPr>
              <w:t>“Película 4”</w:t>
            </w:r>
          </w:p>
        </w:tc>
        <w:tc>
          <w:tcPr>
            <w:tcW w:w="1642" w:type="dxa"/>
            <w:shd w:val="clear" w:color="auto" w:fill="auto"/>
            <w:tcMar>
              <w:top w:w="100" w:type="dxa"/>
              <w:left w:w="100" w:type="dxa"/>
              <w:bottom w:w="100" w:type="dxa"/>
              <w:right w:w="100" w:type="dxa"/>
            </w:tcMar>
            <w:vAlign w:val="center"/>
          </w:tcPr>
          <w:p w14:paraId="703B0435" w14:textId="28E998C6" w:rsidR="00A72F3A" w:rsidRPr="00EF12C8" w:rsidRDefault="00A72F3A" w:rsidP="00A72F3A">
            <w:pPr>
              <w:spacing w:after="0"/>
              <w:jc w:val="center"/>
              <w:rPr>
                <w:sz w:val="18"/>
                <w:szCs w:val="16"/>
              </w:rPr>
            </w:pPr>
            <w:r w:rsidRPr="00EF12C8">
              <w:rPr>
                <w:sz w:val="18"/>
                <w:szCs w:val="16"/>
              </w:rPr>
              <w:t>“Película 5”</w:t>
            </w:r>
          </w:p>
        </w:tc>
      </w:tr>
      <w:tr w:rsidR="00A72F3A" w:rsidRPr="00EF12C8" w14:paraId="31134E64" w14:textId="77777777" w:rsidTr="00EF12C8">
        <w:trPr>
          <w:trHeight w:val="163"/>
        </w:trPr>
        <w:tc>
          <w:tcPr>
            <w:tcW w:w="164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31B22E" w14:textId="77777777" w:rsidR="00A72F3A" w:rsidRPr="00EF12C8" w:rsidRDefault="00A72F3A" w:rsidP="00B048DE">
            <w:pPr>
              <w:widowControl w:val="0"/>
              <w:spacing w:line="240" w:lineRule="auto"/>
              <w:jc w:val="center"/>
              <w:rPr>
                <w:sz w:val="20"/>
                <w:szCs w:val="18"/>
              </w:rPr>
            </w:pPr>
          </w:p>
        </w:tc>
        <w:tc>
          <w:tcPr>
            <w:tcW w:w="1641" w:type="dxa"/>
            <w:tcBorders>
              <w:left w:val="single" w:sz="8" w:space="0" w:color="FFFFFF"/>
              <w:right w:val="single" w:sz="8" w:space="0" w:color="FFFFFF"/>
            </w:tcBorders>
            <w:shd w:val="clear" w:color="auto" w:fill="auto"/>
            <w:tcMar>
              <w:top w:w="100" w:type="dxa"/>
              <w:left w:w="100" w:type="dxa"/>
              <w:bottom w:w="100" w:type="dxa"/>
              <w:right w:w="100" w:type="dxa"/>
            </w:tcMar>
          </w:tcPr>
          <w:p w14:paraId="428D6A46" w14:textId="77777777" w:rsidR="00A72F3A" w:rsidRPr="00EF12C8" w:rsidRDefault="00A72F3A" w:rsidP="00EF12C8">
            <w:pPr>
              <w:widowControl w:val="0"/>
              <w:spacing w:after="0" w:line="240" w:lineRule="auto"/>
              <w:jc w:val="center"/>
              <w:rPr>
                <w:sz w:val="18"/>
                <w:szCs w:val="16"/>
              </w:rPr>
            </w:pPr>
            <w:r w:rsidRPr="00EF12C8">
              <w:rPr>
                <w:rFonts w:ascii="Arial Unicode MS" w:eastAsia="Arial Unicode MS" w:hAnsi="Arial Unicode MS" w:cs="Arial Unicode MS"/>
                <w:sz w:val="18"/>
                <w:szCs w:val="16"/>
              </w:rPr>
              <w:t>↓</w:t>
            </w:r>
          </w:p>
        </w:tc>
        <w:tc>
          <w:tcPr>
            <w:tcW w:w="1642" w:type="dxa"/>
            <w:tcBorders>
              <w:left w:val="single" w:sz="8" w:space="0" w:color="FFFFFF"/>
              <w:right w:val="single" w:sz="8" w:space="0" w:color="FFFFFF"/>
            </w:tcBorders>
            <w:shd w:val="clear" w:color="auto" w:fill="auto"/>
            <w:tcMar>
              <w:top w:w="100" w:type="dxa"/>
              <w:left w:w="100" w:type="dxa"/>
              <w:bottom w:w="100" w:type="dxa"/>
              <w:right w:w="100" w:type="dxa"/>
            </w:tcMar>
          </w:tcPr>
          <w:p w14:paraId="4632D7EC" w14:textId="77777777" w:rsidR="00A72F3A" w:rsidRPr="00EF12C8" w:rsidRDefault="00A72F3A" w:rsidP="00EF12C8">
            <w:pPr>
              <w:widowControl w:val="0"/>
              <w:spacing w:after="0" w:line="240" w:lineRule="auto"/>
              <w:jc w:val="center"/>
              <w:rPr>
                <w:sz w:val="18"/>
                <w:szCs w:val="16"/>
              </w:rPr>
            </w:pPr>
            <w:r w:rsidRPr="00EF12C8">
              <w:rPr>
                <w:rFonts w:ascii="Arial Unicode MS" w:eastAsia="Arial Unicode MS" w:hAnsi="Arial Unicode MS" w:cs="Arial Unicode MS"/>
                <w:sz w:val="18"/>
                <w:szCs w:val="16"/>
              </w:rPr>
              <w:t>↓</w:t>
            </w:r>
          </w:p>
        </w:tc>
        <w:tc>
          <w:tcPr>
            <w:tcW w:w="1642" w:type="dxa"/>
            <w:tcBorders>
              <w:left w:val="single" w:sz="8" w:space="0" w:color="FFFFFF"/>
              <w:right w:val="single" w:sz="8" w:space="0" w:color="FFFFFF"/>
            </w:tcBorders>
            <w:shd w:val="clear" w:color="auto" w:fill="auto"/>
            <w:tcMar>
              <w:top w:w="100" w:type="dxa"/>
              <w:left w:w="100" w:type="dxa"/>
              <w:bottom w:w="100" w:type="dxa"/>
              <w:right w:w="100" w:type="dxa"/>
            </w:tcMar>
          </w:tcPr>
          <w:p w14:paraId="27924011" w14:textId="77777777" w:rsidR="00A72F3A" w:rsidRPr="00EF12C8" w:rsidRDefault="00A72F3A" w:rsidP="00EF12C8">
            <w:pPr>
              <w:widowControl w:val="0"/>
              <w:spacing w:after="0" w:line="240" w:lineRule="auto"/>
              <w:jc w:val="center"/>
              <w:rPr>
                <w:sz w:val="18"/>
                <w:szCs w:val="16"/>
              </w:rPr>
            </w:pPr>
            <w:r w:rsidRPr="00EF12C8">
              <w:rPr>
                <w:rFonts w:ascii="Arial Unicode MS" w:eastAsia="Arial Unicode MS" w:hAnsi="Arial Unicode MS" w:cs="Arial Unicode MS"/>
                <w:sz w:val="18"/>
                <w:szCs w:val="16"/>
              </w:rPr>
              <w:t>↓</w:t>
            </w:r>
          </w:p>
        </w:tc>
        <w:tc>
          <w:tcPr>
            <w:tcW w:w="1642" w:type="dxa"/>
            <w:tcBorders>
              <w:left w:val="single" w:sz="8" w:space="0" w:color="FFFFFF"/>
              <w:right w:val="single" w:sz="8" w:space="0" w:color="FFFFFF"/>
            </w:tcBorders>
            <w:shd w:val="clear" w:color="auto" w:fill="auto"/>
            <w:tcMar>
              <w:top w:w="100" w:type="dxa"/>
              <w:left w:w="100" w:type="dxa"/>
              <w:bottom w:w="100" w:type="dxa"/>
              <w:right w:w="100" w:type="dxa"/>
            </w:tcMar>
          </w:tcPr>
          <w:p w14:paraId="30B0A305" w14:textId="77777777" w:rsidR="00A72F3A" w:rsidRPr="00EF12C8" w:rsidRDefault="00A72F3A" w:rsidP="00EF12C8">
            <w:pPr>
              <w:widowControl w:val="0"/>
              <w:spacing w:after="0" w:line="240" w:lineRule="auto"/>
              <w:jc w:val="center"/>
              <w:rPr>
                <w:sz w:val="18"/>
                <w:szCs w:val="16"/>
              </w:rPr>
            </w:pPr>
            <w:r w:rsidRPr="00EF12C8">
              <w:rPr>
                <w:rFonts w:ascii="Arial Unicode MS" w:eastAsia="Arial Unicode MS" w:hAnsi="Arial Unicode MS" w:cs="Arial Unicode MS"/>
                <w:sz w:val="18"/>
                <w:szCs w:val="16"/>
              </w:rPr>
              <w:t>↓</w:t>
            </w:r>
          </w:p>
        </w:tc>
        <w:tc>
          <w:tcPr>
            <w:tcW w:w="1642" w:type="dxa"/>
            <w:tcBorders>
              <w:left w:val="single" w:sz="8" w:space="0" w:color="FFFFFF"/>
              <w:right w:val="single" w:sz="8" w:space="0" w:color="FFFFFF"/>
            </w:tcBorders>
            <w:shd w:val="clear" w:color="auto" w:fill="auto"/>
            <w:tcMar>
              <w:top w:w="100" w:type="dxa"/>
              <w:left w:w="100" w:type="dxa"/>
              <w:bottom w:w="100" w:type="dxa"/>
              <w:right w:w="100" w:type="dxa"/>
            </w:tcMar>
          </w:tcPr>
          <w:p w14:paraId="036ABE4D" w14:textId="77777777" w:rsidR="00A72F3A" w:rsidRPr="00EF12C8" w:rsidRDefault="00A72F3A" w:rsidP="00EF12C8">
            <w:pPr>
              <w:widowControl w:val="0"/>
              <w:spacing w:after="0" w:line="240" w:lineRule="auto"/>
              <w:jc w:val="center"/>
              <w:rPr>
                <w:sz w:val="18"/>
                <w:szCs w:val="16"/>
              </w:rPr>
            </w:pPr>
            <w:r w:rsidRPr="00EF12C8">
              <w:rPr>
                <w:rFonts w:ascii="Arial Unicode MS" w:eastAsia="Arial Unicode MS" w:hAnsi="Arial Unicode MS" w:cs="Arial Unicode MS"/>
                <w:sz w:val="18"/>
                <w:szCs w:val="16"/>
              </w:rPr>
              <w:t>↓</w:t>
            </w:r>
          </w:p>
        </w:tc>
      </w:tr>
      <w:tr w:rsidR="00A72F3A" w:rsidRPr="00EF12C8" w14:paraId="05F96CB4" w14:textId="77777777" w:rsidTr="00EF12C8">
        <w:trPr>
          <w:trHeight w:val="217"/>
        </w:trPr>
        <w:tc>
          <w:tcPr>
            <w:tcW w:w="1641"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14:paraId="4CB31191" w14:textId="77777777" w:rsidR="00A72F3A" w:rsidRPr="00EF12C8" w:rsidRDefault="00A72F3A" w:rsidP="00A72F3A">
            <w:pPr>
              <w:spacing w:after="0"/>
              <w:jc w:val="center"/>
              <w:rPr>
                <w:sz w:val="20"/>
                <w:szCs w:val="18"/>
              </w:rPr>
            </w:pPr>
            <w:r w:rsidRPr="00EF12C8">
              <w:rPr>
                <w:sz w:val="20"/>
                <w:szCs w:val="18"/>
              </w:rPr>
              <w:t xml:space="preserve">Tanda 1 </w:t>
            </w:r>
            <w:r w:rsidRPr="00EF12C8">
              <w:rPr>
                <w:rFonts w:ascii="Arial" w:hAnsi="Arial" w:cs="Arial"/>
                <w:sz w:val="20"/>
                <w:szCs w:val="18"/>
              </w:rPr>
              <w:t>→</w:t>
            </w:r>
          </w:p>
        </w:tc>
        <w:tc>
          <w:tcPr>
            <w:tcW w:w="1641" w:type="dxa"/>
            <w:shd w:val="clear" w:color="auto" w:fill="auto"/>
            <w:tcMar>
              <w:top w:w="100" w:type="dxa"/>
              <w:left w:w="100" w:type="dxa"/>
              <w:bottom w:w="100" w:type="dxa"/>
              <w:right w:w="100" w:type="dxa"/>
            </w:tcMar>
            <w:vAlign w:val="center"/>
          </w:tcPr>
          <w:p w14:paraId="0CB5CD35" w14:textId="77777777" w:rsidR="00A72F3A" w:rsidRPr="00EF12C8" w:rsidRDefault="00A72F3A" w:rsidP="00A72F3A">
            <w:pPr>
              <w:spacing w:after="0"/>
              <w:jc w:val="center"/>
              <w:rPr>
                <w:sz w:val="18"/>
                <w:szCs w:val="16"/>
              </w:rPr>
            </w:pPr>
            <w:r w:rsidRPr="00EF12C8">
              <w:rPr>
                <w:sz w:val="18"/>
                <w:szCs w:val="16"/>
              </w:rPr>
              <w:t>Charla 1</w:t>
            </w:r>
            <w:r w:rsidRPr="00EF12C8">
              <w:rPr>
                <w:sz w:val="18"/>
                <w:szCs w:val="16"/>
              </w:rPr>
              <w:br/>
              <w:t>22/9/2020</w:t>
            </w:r>
          </w:p>
        </w:tc>
        <w:tc>
          <w:tcPr>
            <w:tcW w:w="1642" w:type="dxa"/>
            <w:shd w:val="clear" w:color="auto" w:fill="auto"/>
            <w:tcMar>
              <w:top w:w="100" w:type="dxa"/>
              <w:left w:w="100" w:type="dxa"/>
              <w:bottom w:w="100" w:type="dxa"/>
              <w:right w:w="100" w:type="dxa"/>
            </w:tcMar>
            <w:vAlign w:val="center"/>
          </w:tcPr>
          <w:p w14:paraId="358E2273" w14:textId="77777777" w:rsidR="00A72F3A" w:rsidRPr="00EF12C8" w:rsidRDefault="00A72F3A" w:rsidP="00A72F3A">
            <w:pPr>
              <w:spacing w:after="0"/>
              <w:jc w:val="center"/>
              <w:rPr>
                <w:sz w:val="18"/>
                <w:szCs w:val="16"/>
              </w:rPr>
            </w:pPr>
            <w:r w:rsidRPr="00EF12C8">
              <w:rPr>
                <w:sz w:val="18"/>
                <w:szCs w:val="16"/>
              </w:rPr>
              <w:t>Charla 2</w:t>
            </w:r>
          </w:p>
          <w:p w14:paraId="28CC7876" w14:textId="77777777" w:rsidR="00A72F3A" w:rsidRPr="00EF12C8" w:rsidRDefault="00A72F3A" w:rsidP="00A72F3A">
            <w:pPr>
              <w:spacing w:after="0"/>
              <w:jc w:val="center"/>
              <w:rPr>
                <w:sz w:val="18"/>
                <w:szCs w:val="16"/>
              </w:rPr>
            </w:pPr>
            <w:r w:rsidRPr="00EF12C8">
              <w:rPr>
                <w:sz w:val="18"/>
                <w:szCs w:val="16"/>
              </w:rPr>
              <w:t>23/9/2020</w:t>
            </w:r>
          </w:p>
        </w:tc>
        <w:tc>
          <w:tcPr>
            <w:tcW w:w="1642" w:type="dxa"/>
            <w:shd w:val="clear" w:color="auto" w:fill="auto"/>
            <w:tcMar>
              <w:top w:w="100" w:type="dxa"/>
              <w:left w:w="100" w:type="dxa"/>
              <w:bottom w:w="100" w:type="dxa"/>
              <w:right w:w="100" w:type="dxa"/>
            </w:tcMar>
            <w:vAlign w:val="center"/>
          </w:tcPr>
          <w:p w14:paraId="473602CF" w14:textId="77777777" w:rsidR="00A72F3A" w:rsidRPr="00EF12C8" w:rsidRDefault="00A72F3A" w:rsidP="00A72F3A">
            <w:pPr>
              <w:spacing w:after="0"/>
              <w:jc w:val="center"/>
              <w:rPr>
                <w:sz w:val="18"/>
                <w:szCs w:val="16"/>
              </w:rPr>
            </w:pPr>
            <w:r w:rsidRPr="00EF12C8">
              <w:rPr>
                <w:sz w:val="18"/>
                <w:szCs w:val="16"/>
              </w:rPr>
              <w:t>Charla 3</w:t>
            </w:r>
          </w:p>
          <w:p w14:paraId="7E16A506" w14:textId="77777777" w:rsidR="00A72F3A" w:rsidRPr="00EF12C8" w:rsidRDefault="00A72F3A" w:rsidP="00A72F3A">
            <w:pPr>
              <w:spacing w:after="0"/>
              <w:jc w:val="center"/>
              <w:rPr>
                <w:sz w:val="18"/>
                <w:szCs w:val="16"/>
              </w:rPr>
            </w:pPr>
            <w:r w:rsidRPr="00EF12C8">
              <w:rPr>
                <w:sz w:val="18"/>
                <w:szCs w:val="16"/>
              </w:rPr>
              <w:t>24/9/2020</w:t>
            </w:r>
          </w:p>
        </w:tc>
        <w:tc>
          <w:tcPr>
            <w:tcW w:w="1642" w:type="dxa"/>
            <w:shd w:val="clear" w:color="auto" w:fill="auto"/>
            <w:tcMar>
              <w:top w:w="100" w:type="dxa"/>
              <w:left w:w="100" w:type="dxa"/>
              <w:bottom w:w="100" w:type="dxa"/>
              <w:right w:w="100" w:type="dxa"/>
            </w:tcMar>
            <w:vAlign w:val="center"/>
          </w:tcPr>
          <w:p w14:paraId="45C5D19D" w14:textId="77777777" w:rsidR="00A72F3A" w:rsidRPr="00EF12C8" w:rsidRDefault="00A72F3A" w:rsidP="00A72F3A">
            <w:pPr>
              <w:spacing w:after="0"/>
              <w:jc w:val="center"/>
              <w:rPr>
                <w:sz w:val="18"/>
                <w:szCs w:val="16"/>
              </w:rPr>
            </w:pPr>
            <w:r w:rsidRPr="00EF12C8">
              <w:rPr>
                <w:sz w:val="18"/>
                <w:szCs w:val="16"/>
              </w:rPr>
              <w:t>Charla 4</w:t>
            </w:r>
          </w:p>
          <w:p w14:paraId="51074661" w14:textId="77777777" w:rsidR="00A72F3A" w:rsidRPr="00EF12C8" w:rsidRDefault="00A72F3A" w:rsidP="00A72F3A">
            <w:pPr>
              <w:spacing w:after="0"/>
              <w:jc w:val="center"/>
              <w:rPr>
                <w:sz w:val="18"/>
                <w:szCs w:val="16"/>
              </w:rPr>
            </w:pPr>
            <w:r w:rsidRPr="00EF12C8">
              <w:rPr>
                <w:sz w:val="18"/>
                <w:szCs w:val="16"/>
              </w:rPr>
              <w:t>25/9/2020</w:t>
            </w:r>
          </w:p>
        </w:tc>
        <w:tc>
          <w:tcPr>
            <w:tcW w:w="1642" w:type="dxa"/>
            <w:shd w:val="clear" w:color="auto" w:fill="auto"/>
            <w:tcMar>
              <w:top w:w="100" w:type="dxa"/>
              <w:left w:w="100" w:type="dxa"/>
              <w:bottom w:w="100" w:type="dxa"/>
              <w:right w:w="100" w:type="dxa"/>
            </w:tcMar>
            <w:vAlign w:val="center"/>
          </w:tcPr>
          <w:p w14:paraId="1F23E8FB" w14:textId="77777777" w:rsidR="00A72F3A" w:rsidRPr="00EF12C8" w:rsidRDefault="00A72F3A" w:rsidP="00A72F3A">
            <w:pPr>
              <w:spacing w:after="0"/>
              <w:jc w:val="center"/>
              <w:rPr>
                <w:sz w:val="18"/>
                <w:szCs w:val="16"/>
              </w:rPr>
            </w:pPr>
            <w:r w:rsidRPr="00EF12C8">
              <w:rPr>
                <w:sz w:val="18"/>
                <w:szCs w:val="16"/>
              </w:rPr>
              <w:t>Charla 5</w:t>
            </w:r>
          </w:p>
          <w:p w14:paraId="3FADB4AF" w14:textId="77777777" w:rsidR="00A72F3A" w:rsidRPr="00EF12C8" w:rsidRDefault="00A72F3A" w:rsidP="00A72F3A">
            <w:pPr>
              <w:spacing w:after="0"/>
              <w:jc w:val="center"/>
              <w:rPr>
                <w:sz w:val="18"/>
                <w:szCs w:val="16"/>
              </w:rPr>
            </w:pPr>
            <w:r w:rsidRPr="00EF12C8">
              <w:rPr>
                <w:sz w:val="18"/>
                <w:szCs w:val="16"/>
              </w:rPr>
              <w:t>26/9/2020</w:t>
            </w:r>
          </w:p>
        </w:tc>
      </w:tr>
      <w:tr w:rsidR="00A72F3A" w:rsidRPr="00EF12C8" w14:paraId="07F956B9" w14:textId="77777777" w:rsidTr="00EF12C8">
        <w:trPr>
          <w:trHeight w:val="217"/>
        </w:trPr>
        <w:tc>
          <w:tcPr>
            <w:tcW w:w="1641"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14:paraId="4CCBE1AC" w14:textId="77777777" w:rsidR="00A72F3A" w:rsidRPr="00EF12C8" w:rsidRDefault="00A72F3A" w:rsidP="00A72F3A">
            <w:pPr>
              <w:spacing w:after="0"/>
              <w:jc w:val="center"/>
              <w:rPr>
                <w:sz w:val="20"/>
                <w:szCs w:val="18"/>
              </w:rPr>
            </w:pPr>
            <w:r w:rsidRPr="00EF12C8">
              <w:rPr>
                <w:sz w:val="20"/>
                <w:szCs w:val="18"/>
              </w:rPr>
              <w:t xml:space="preserve">Tanda 2 </w:t>
            </w:r>
            <w:r w:rsidRPr="00EF12C8">
              <w:rPr>
                <w:rFonts w:ascii="Arial" w:hAnsi="Arial" w:cs="Arial"/>
                <w:sz w:val="20"/>
                <w:szCs w:val="18"/>
              </w:rPr>
              <w:t>→</w:t>
            </w:r>
          </w:p>
        </w:tc>
        <w:tc>
          <w:tcPr>
            <w:tcW w:w="1641" w:type="dxa"/>
            <w:shd w:val="clear" w:color="auto" w:fill="auto"/>
            <w:tcMar>
              <w:top w:w="100" w:type="dxa"/>
              <w:left w:w="100" w:type="dxa"/>
              <w:bottom w:w="100" w:type="dxa"/>
              <w:right w:w="100" w:type="dxa"/>
            </w:tcMar>
            <w:vAlign w:val="center"/>
          </w:tcPr>
          <w:p w14:paraId="449D6ABC" w14:textId="77777777" w:rsidR="00A72F3A" w:rsidRPr="00EF12C8" w:rsidRDefault="00A72F3A" w:rsidP="00A72F3A">
            <w:pPr>
              <w:spacing w:after="0"/>
              <w:jc w:val="center"/>
              <w:rPr>
                <w:sz w:val="18"/>
                <w:szCs w:val="16"/>
              </w:rPr>
            </w:pPr>
            <w:r w:rsidRPr="00EF12C8">
              <w:rPr>
                <w:sz w:val="18"/>
                <w:szCs w:val="16"/>
              </w:rPr>
              <w:t>Charla 6</w:t>
            </w:r>
          </w:p>
          <w:p w14:paraId="661493AC" w14:textId="77777777" w:rsidR="00A72F3A" w:rsidRPr="00EF12C8" w:rsidRDefault="00A72F3A" w:rsidP="00A72F3A">
            <w:pPr>
              <w:spacing w:after="0"/>
              <w:jc w:val="center"/>
              <w:rPr>
                <w:sz w:val="18"/>
                <w:szCs w:val="16"/>
              </w:rPr>
            </w:pPr>
            <w:r w:rsidRPr="00EF12C8">
              <w:rPr>
                <w:sz w:val="18"/>
                <w:szCs w:val="16"/>
              </w:rPr>
              <w:t>2/10/2020</w:t>
            </w:r>
          </w:p>
        </w:tc>
        <w:tc>
          <w:tcPr>
            <w:tcW w:w="1642" w:type="dxa"/>
            <w:shd w:val="clear" w:color="auto" w:fill="auto"/>
            <w:tcMar>
              <w:top w:w="100" w:type="dxa"/>
              <w:left w:w="100" w:type="dxa"/>
              <w:bottom w:w="100" w:type="dxa"/>
              <w:right w:w="100" w:type="dxa"/>
            </w:tcMar>
            <w:vAlign w:val="center"/>
          </w:tcPr>
          <w:p w14:paraId="3E722479" w14:textId="77777777" w:rsidR="00A72F3A" w:rsidRPr="00EF12C8" w:rsidRDefault="00A72F3A" w:rsidP="00A72F3A">
            <w:pPr>
              <w:spacing w:after="0"/>
              <w:jc w:val="center"/>
              <w:rPr>
                <w:sz w:val="18"/>
                <w:szCs w:val="16"/>
              </w:rPr>
            </w:pPr>
            <w:r w:rsidRPr="00EF12C8">
              <w:rPr>
                <w:sz w:val="18"/>
                <w:szCs w:val="16"/>
              </w:rPr>
              <w:t>Charla 7</w:t>
            </w:r>
          </w:p>
          <w:p w14:paraId="3BEDFA84" w14:textId="77777777" w:rsidR="00A72F3A" w:rsidRPr="00EF12C8" w:rsidRDefault="00A72F3A" w:rsidP="00A72F3A">
            <w:pPr>
              <w:spacing w:after="0"/>
              <w:jc w:val="center"/>
              <w:rPr>
                <w:sz w:val="18"/>
                <w:szCs w:val="16"/>
              </w:rPr>
            </w:pPr>
            <w:r w:rsidRPr="00EF12C8">
              <w:rPr>
                <w:sz w:val="18"/>
                <w:szCs w:val="16"/>
              </w:rPr>
              <w:t>3/10/2020</w:t>
            </w:r>
          </w:p>
        </w:tc>
        <w:tc>
          <w:tcPr>
            <w:tcW w:w="1642" w:type="dxa"/>
            <w:shd w:val="clear" w:color="auto" w:fill="auto"/>
            <w:tcMar>
              <w:top w:w="100" w:type="dxa"/>
              <w:left w:w="100" w:type="dxa"/>
              <w:bottom w:w="100" w:type="dxa"/>
              <w:right w:w="100" w:type="dxa"/>
            </w:tcMar>
            <w:vAlign w:val="center"/>
          </w:tcPr>
          <w:p w14:paraId="33B07B83" w14:textId="77777777" w:rsidR="00A72F3A" w:rsidRPr="00EF12C8" w:rsidRDefault="00A72F3A" w:rsidP="00A72F3A">
            <w:pPr>
              <w:spacing w:after="0"/>
              <w:jc w:val="center"/>
              <w:rPr>
                <w:sz w:val="18"/>
                <w:szCs w:val="16"/>
              </w:rPr>
            </w:pPr>
            <w:r w:rsidRPr="00EF12C8">
              <w:rPr>
                <w:sz w:val="18"/>
                <w:szCs w:val="16"/>
              </w:rPr>
              <w:t>Charla 8</w:t>
            </w:r>
          </w:p>
          <w:p w14:paraId="147F171A" w14:textId="77777777" w:rsidR="00A72F3A" w:rsidRPr="00EF12C8" w:rsidRDefault="00A72F3A" w:rsidP="00A72F3A">
            <w:pPr>
              <w:spacing w:after="0"/>
              <w:jc w:val="center"/>
              <w:rPr>
                <w:sz w:val="18"/>
                <w:szCs w:val="16"/>
              </w:rPr>
            </w:pPr>
            <w:r w:rsidRPr="00EF12C8">
              <w:rPr>
                <w:sz w:val="18"/>
                <w:szCs w:val="16"/>
              </w:rPr>
              <w:t>4/10/2020</w:t>
            </w:r>
          </w:p>
        </w:tc>
        <w:tc>
          <w:tcPr>
            <w:tcW w:w="1642" w:type="dxa"/>
            <w:shd w:val="clear" w:color="auto" w:fill="auto"/>
            <w:tcMar>
              <w:top w:w="100" w:type="dxa"/>
              <w:left w:w="100" w:type="dxa"/>
              <w:bottom w:w="100" w:type="dxa"/>
              <w:right w:w="100" w:type="dxa"/>
            </w:tcMar>
            <w:vAlign w:val="center"/>
          </w:tcPr>
          <w:p w14:paraId="6AA5F0FF" w14:textId="77777777" w:rsidR="00A72F3A" w:rsidRPr="00EF12C8" w:rsidRDefault="00A72F3A" w:rsidP="00A72F3A">
            <w:pPr>
              <w:spacing w:after="0"/>
              <w:jc w:val="center"/>
              <w:rPr>
                <w:sz w:val="18"/>
                <w:szCs w:val="16"/>
              </w:rPr>
            </w:pPr>
            <w:r w:rsidRPr="00EF12C8">
              <w:rPr>
                <w:sz w:val="18"/>
                <w:szCs w:val="16"/>
              </w:rPr>
              <w:t>Charla 9</w:t>
            </w:r>
          </w:p>
          <w:p w14:paraId="7B1B5B72" w14:textId="77777777" w:rsidR="00A72F3A" w:rsidRPr="00EF12C8" w:rsidRDefault="00A72F3A" w:rsidP="00A72F3A">
            <w:pPr>
              <w:spacing w:after="0"/>
              <w:jc w:val="center"/>
              <w:rPr>
                <w:sz w:val="18"/>
                <w:szCs w:val="16"/>
              </w:rPr>
            </w:pPr>
            <w:r w:rsidRPr="00EF12C8">
              <w:rPr>
                <w:sz w:val="18"/>
                <w:szCs w:val="16"/>
              </w:rPr>
              <w:t>5/10/2020</w:t>
            </w:r>
          </w:p>
        </w:tc>
        <w:tc>
          <w:tcPr>
            <w:tcW w:w="1642" w:type="dxa"/>
            <w:shd w:val="clear" w:color="auto" w:fill="auto"/>
            <w:tcMar>
              <w:top w:w="100" w:type="dxa"/>
              <w:left w:w="100" w:type="dxa"/>
              <w:bottom w:w="100" w:type="dxa"/>
              <w:right w:w="100" w:type="dxa"/>
            </w:tcMar>
            <w:vAlign w:val="center"/>
          </w:tcPr>
          <w:p w14:paraId="63902B6F" w14:textId="77777777" w:rsidR="00A72F3A" w:rsidRPr="00EF12C8" w:rsidRDefault="00A72F3A" w:rsidP="00A72F3A">
            <w:pPr>
              <w:spacing w:after="0"/>
              <w:jc w:val="center"/>
              <w:rPr>
                <w:sz w:val="18"/>
                <w:szCs w:val="16"/>
              </w:rPr>
            </w:pPr>
            <w:r w:rsidRPr="00EF12C8">
              <w:rPr>
                <w:sz w:val="18"/>
                <w:szCs w:val="16"/>
              </w:rPr>
              <w:t>Charla 10</w:t>
            </w:r>
          </w:p>
          <w:p w14:paraId="2CDF2774" w14:textId="77777777" w:rsidR="00A72F3A" w:rsidRPr="00EF12C8" w:rsidRDefault="00A72F3A" w:rsidP="00A72F3A">
            <w:pPr>
              <w:spacing w:after="0"/>
              <w:jc w:val="center"/>
              <w:rPr>
                <w:sz w:val="18"/>
                <w:szCs w:val="16"/>
              </w:rPr>
            </w:pPr>
            <w:r w:rsidRPr="00EF12C8">
              <w:rPr>
                <w:sz w:val="18"/>
                <w:szCs w:val="16"/>
              </w:rPr>
              <w:t>6/10/2020</w:t>
            </w:r>
          </w:p>
        </w:tc>
      </w:tr>
    </w:tbl>
    <w:p w14:paraId="298F3939" w14:textId="77777777" w:rsidR="000715A1" w:rsidRDefault="00A72F3A" w:rsidP="00EF12C8">
      <w:pPr>
        <w:spacing w:before="120" w:after="120"/>
      </w:pPr>
      <w:r w:rsidRPr="00A72F3A">
        <w:t xml:space="preserve">Para registrar un espectador a una charla, éste deberá indicar su nombre completo y el número </w:t>
      </w:r>
      <w:r w:rsidRPr="00A72F3A">
        <w:rPr>
          <w:rStyle w:val="Textoennegrita"/>
        </w:rPr>
        <w:t>absoluto</w:t>
      </w:r>
      <w:r w:rsidRPr="00A72F3A">
        <w:t xml:space="preserve"> de la charla que le interese (por ejemplo, si hay 2 tandas de 5 charlas cada una, empezando a contar charlas desde </w:t>
      </w:r>
      <w:r w:rsidRPr="00A72F3A">
        <w:rPr>
          <w:rStyle w:val="Textoennegrita"/>
        </w:rPr>
        <w:t>1</w:t>
      </w:r>
      <w:r w:rsidRPr="00A72F3A">
        <w:t xml:space="preserve">, la segunda charla de la segunda tanda sería la número </w:t>
      </w:r>
      <w:r w:rsidRPr="00A72F3A">
        <w:rPr>
          <w:rStyle w:val="Textoennegrita"/>
        </w:rPr>
        <w:t>7</w:t>
      </w:r>
      <w:r w:rsidRPr="00A72F3A">
        <w:t>).</w:t>
      </w:r>
    </w:p>
    <w:p w14:paraId="11557F5C" w14:textId="65EBA09B" w:rsidR="00A72F3A" w:rsidRDefault="00A72F3A" w:rsidP="00EF12C8">
      <w:pPr>
        <w:spacing w:after="120"/>
      </w:pPr>
      <w:r w:rsidRPr="00A72F3A">
        <w:t>La entrada es libre, pero debe controlarse que haya vacantes y que la persona que quiere registrarse no esté previamente registrada para ese día. Cuando se pueda registrar el asistente</w:t>
      </w:r>
      <w:r w:rsidR="000715A1">
        <w:t>,</w:t>
      </w:r>
      <w:r w:rsidRPr="00A72F3A">
        <w:t xml:space="preserve"> recibirá un Ticket a modo de comprobante donde figuran la fecha de la charla, el título de la película y el nombre del espectador. En cualquier otro caso se retornará </w:t>
      </w:r>
      <w:proofErr w:type="spellStart"/>
      <w:r w:rsidRPr="000715A1">
        <w:rPr>
          <w:rStyle w:val="CdigoSentencia"/>
        </w:rPr>
        <w:t>null</w:t>
      </w:r>
      <w:proofErr w:type="spellEnd"/>
      <w:r w:rsidRPr="00A72F3A">
        <w:t>.</w:t>
      </w:r>
    </w:p>
    <w:p w14:paraId="1B7D556B" w14:textId="6BC12EA4" w:rsidR="000715A1" w:rsidRDefault="000715A1" w:rsidP="00EF12C8">
      <w:pPr>
        <w:spacing w:after="40"/>
      </w:pPr>
      <w:r>
        <w:t>Aquí se muestran algunos tickets procesados a modo de ejemplo:</w:t>
      </w:r>
    </w:p>
    <w:p w14:paraId="544905AC" w14:textId="1549E516" w:rsidR="004C5735" w:rsidRDefault="000715A1" w:rsidP="00EF12C8">
      <w:pPr>
        <w:spacing w:after="120" w:line="240" w:lineRule="auto"/>
      </w:pPr>
      <w:r>
        <w:rPr>
          <w:noProof/>
        </w:rPr>
        <mc:AlternateContent>
          <mc:Choice Requires="wps">
            <w:drawing>
              <wp:inline distT="0" distB="0" distL="0" distR="0" wp14:anchorId="163E6568" wp14:editId="2ABA35AD">
                <wp:extent cx="6479540" cy="743803"/>
                <wp:effectExtent l="0" t="0" r="16510" b="18415"/>
                <wp:docPr id="26" name="Cuadro de texto 26"/>
                <wp:cNvGraphicFramePr/>
                <a:graphic xmlns:a="http://schemas.openxmlformats.org/drawingml/2006/main">
                  <a:graphicData uri="http://schemas.microsoft.com/office/word/2010/wordprocessingShape">
                    <wps:wsp>
                      <wps:cNvSpPr txBox="1"/>
                      <wps:spPr>
                        <a:xfrm>
                          <a:off x="0" y="0"/>
                          <a:ext cx="6479540" cy="743803"/>
                        </a:xfrm>
                        <a:prstGeom prst="rect">
                          <a:avLst/>
                        </a:prstGeom>
                        <a:solidFill>
                          <a:schemeClr val="lt1"/>
                        </a:solidFill>
                        <a:ln w="6350">
                          <a:solidFill>
                            <a:prstClr val="black"/>
                          </a:solidFill>
                        </a:ln>
                      </wps:spPr>
                      <wps:txbx>
                        <w:txbxContent>
                          <w:p w14:paraId="4BA88C0E" w14:textId="77777777" w:rsidR="000715A1" w:rsidRPr="00EF12C8" w:rsidRDefault="000715A1" w:rsidP="00EF12C8">
                            <w:pPr>
                              <w:spacing w:after="60"/>
                              <w:rPr>
                                <w:rStyle w:val="CdigoSentencia"/>
                                <w:sz w:val="16"/>
                                <w:szCs w:val="16"/>
                              </w:rPr>
                            </w:pPr>
                            <w:r w:rsidRPr="00EF12C8">
                              <w:rPr>
                                <w:rStyle w:val="CdigoSentencia"/>
                                <w:sz w:val="16"/>
                                <w:szCs w:val="16"/>
                              </w:rPr>
                              <w:t>Ticket [fecha=22/9/2020, titulo=</w:t>
                            </w:r>
                            <w:proofErr w:type="spellStart"/>
                            <w:r w:rsidRPr="00EF12C8">
                              <w:rPr>
                                <w:rStyle w:val="CdigoSentencia"/>
                                <w:sz w:val="16"/>
                                <w:szCs w:val="16"/>
                              </w:rPr>
                              <w:t>Alien</w:t>
                            </w:r>
                            <w:proofErr w:type="spellEnd"/>
                            <w:r w:rsidRPr="00EF12C8">
                              <w:rPr>
                                <w:rStyle w:val="CdigoSentencia"/>
                                <w:sz w:val="16"/>
                                <w:szCs w:val="16"/>
                              </w:rPr>
                              <w:t>, espectador=Eloy Ente]</w:t>
                            </w:r>
                          </w:p>
                          <w:p w14:paraId="1C11C470" w14:textId="77777777" w:rsidR="000715A1" w:rsidRPr="00EF12C8" w:rsidRDefault="000715A1" w:rsidP="00EF12C8">
                            <w:pPr>
                              <w:spacing w:after="60"/>
                              <w:rPr>
                                <w:rStyle w:val="CdigoSentencia"/>
                                <w:sz w:val="16"/>
                                <w:szCs w:val="16"/>
                              </w:rPr>
                            </w:pPr>
                            <w:r w:rsidRPr="00EF12C8">
                              <w:rPr>
                                <w:rStyle w:val="CdigoSentencia"/>
                                <w:sz w:val="16"/>
                                <w:szCs w:val="16"/>
                              </w:rPr>
                              <w:t>Ticket [fecha=4/10/2020, titulo=Encuentros Cercanos, espectador=Juan Pirulo]</w:t>
                            </w:r>
                          </w:p>
                          <w:p w14:paraId="70A9BDDF" w14:textId="77777777" w:rsidR="000715A1" w:rsidRPr="00EF12C8" w:rsidRDefault="000715A1" w:rsidP="00EF12C8">
                            <w:pPr>
                              <w:spacing w:after="60"/>
                              <w:rPr>
                                <w:rStyle w:val="CdigoSentencia"/>
                                <w:sz w:val="16"/>
                                <w:szCs w:val="16"/>
                              </w:rPr>
                            </w:pPr>
                            <w:r w:rsidRPr="00EF12C8">
                              <w:rPr>
                                <w:rStyle w:val="CdigoSentencia"/>
                                <w:sz w:val="16"/>
                                <w:szCs w:val="16"/>
                              </w:rPr>
                              <w:t>Ticket [fecha=4/10/2020, titulo=Encuentros Cercanos, espectador=Eloy Ente]</w:t>
                            </w:r>
                          </w:p>
                          <w:p w14:paraId="3AE61543" w14:textId="77777777" w:rsidR="000715A1" w:rsidRPr="00EF12C8" w:rsidRDefault="000715A1" w:rsidP="00EF12C8">
                            <w:pPr>
                              <w:spacing w:after="60"/>
                              <w:rPr>
                                <w:rStyle w:val="CdigoSentencia"/>
                                <w:sz w:val="16"/>
                                <w:szCs w:val="16"/>
                              </w:rPr>
                            </w:pPr>
                            <w:r w:rsidRPr="00EF12C8">
                              <w:rPr>
                                <w:rStyle w:val="CdigoSentencia"/>
                                <w:sz w:val="16"/>
                                <w:szCs w:val="16"/>
                              </w:rPr>
                              <w:t>Ticket [fecha=6/10/2020, titulo=El arribo, espectador=Eloy 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3E6568" id="Cuadro de texto 26" o:spid="_x0000_s1029" type="#_x0000_t202" style="width:510.2pt;height: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" fillcolor="#f2faff [3201]" strokeweight=".5pt">
                <v:textbox>
                  <w:txbxContent>
                    <w:p w14:paraId="4BA88C0E" w14:textId="77777777" w:rsidR="000715A1" w:rsidRPr="00EF12C8" w:rsidRDefault="000715A1" w:rsidP="00EF12C8">
                      <w:pPr>
                        <w:spacing w:after="60"/>
                        <w:rPr>
                          <w:rStyle w:val="CdigoSentencia"/>
                          <w:sz w:val="16"/>
                          <w:szCs w:val="16"/>
                        </w:rPr>
                      </w:pPr>
                      <w:r w:rsidRPr="00EF12C8">
                        <w:rPr>
                          <w:rStyle w:val="CdigoSentencia"/>
                          <w:sz w:val="16"/>
                          <w:szCs w:val="16"/>
                        </w:rPr>
                        <w:t>Ticket [fecha=22/9/2020, titulo=</w:t>
                      </w:r>
                      <w:proofErr w:type="spellStart"/>
                      <w:r w:rsidRPr="00EF12C8">
                        <w:rPr>
                          <w:rStyle w:val="CdigoSentencia"/>
                          <w:sz w:val="16"/>
                          <w:szCs w:val="16"/>
                        </w:rPr>
                        <w:t>Alien</w:t>
                      </w:r>
                      <w:proofErr w:type="spellEnd"/>
                      <w:r w:rsidRPr="00EF12C8">
                        <w:rPr>
                          <w:rStyle w:val="CdigoSentencia"/>
                          <w:sz w:val="16"/>
                          <w:szCs w:val="16"/>
                        </w:rPr>
                        <w:t>, espectador=Eloy Ente]</w:t>
                      </w:r>
                    </w:p>
                    <w:p w14:paraId="1C11C470" w14:textId="77777777" w:rsidR="000715A1" w:rsidRPr="00EF12C8" w:rsidRDefault="000715A1" w:rsidP="00EF12C8">
                      <w:pPr>
                        <w:spacing w:after="60"/>
                        <w:rPr>
                          <w:rStyle w:val="CdigoSentencia"/>
                          <w:sz w:val="16"/>
                          <w:szCs w:val="16"/>
                        </w:rPr>
                      </w:pPr>
                      <w:r w:rsidRPr="00EF12C8">
                        <w:rPr>
                          <w:rStyle w:val="CdigoSentencia"/>
                          <w:sz w:val="16"/>
                          <w:szCs w:val="16"/>
                        </w:rPr>
                        <w:t>Ticket [fecha=4/10/2020, titulo=Encuentros Cercanos, espectador=Juan Pirulo]</w:t>
                      </w:r>
                    </w:p>
                    <w:p w14:paraId="70A9BDDF" w14:textId="77777777" w:rsidR="000715A1" w:rsidRPr="00EF12C8" w:rsidRDefault="000715A1" w:rsidP="00EF12C8">
                      <w:pPr>
                        <w:spacing w:after="60"/>
                        <w:rPr>
                          <w:rStyle w:val="CdigoSentencia"/>
                          <w:sz w:val="16"/>
                          <w:szCs w:val="16"/>
                        </w:rPr>
                      </w:pPr>
                      <w:r w:rsidRPr="00EF12C8">
                        <w:rPr>
                          <w:rStyle w:val="CdigoSentencia"/>
                          <w:sz w:val="16"/>
                          <w:szCs w:val="16"/>
                        </w:rPr>
                        <w:t>Ticket [fecha=4/10/2020, titulo=Encuentros Cercanos, espectador=Eloy Ente]</w:t>
                      </w:r>
                    </w:p>
                    <w:p w14:paraId="3AE61543" w14:textId="77777777" w:rsidR="000715A1" w:rsidRPr="00EF12C8" w:rsidRDefault="000715A1" w:rsidP="00EF12C8">
                      <w:pPr>
                        <w:spacing w:after="60"/>
                        <w:rPr>
                          <w:rStyle w:val="CdigoSentencia"/>
                          <w:sz w:val="16"/>
                          <w:szCs w:val="16"/>
                        </w:rPr>
                      </w:pPr>
                      <w:r w:rsidRPr="00EF12C8">
                        <w:rPr>
                          <w:rStyle w:val="CdigoSentencia"/>
                          <w:sz w:val="16"/>
                          <w:szCs w:val="16"/>
                        </w:rPr>
                        <w:t>Ticket [fecha=6/10/2020, titulo=El arribo, espectador=Eloy Ente]</w:t>
                      </w:r>
                    </w:p>
                  </w:txbxContent>
                </v:textbox>
                <w10:anchorlock/>
              </v:shape>
            </w:pict>
          </mc:Fallback>
        </mc:AlternateContent>
      </w:r>
      <w:r w:rsidR="004C5735">
        <w:t xml:space="preserve">Basado en el enunciado descripto, </w:t>
      </w:r>
      <w:proofErr w:type="spellStart"/>
      <w:r w:rsidR="004C5735">
        <w:t>realizá</w:t>
      </w:r>
      <w:proofErr w:type="spellEnd"/>
      <w:r w:rsidR="004C5735">
        <w:t>:</w:t>
      </w:r>
    </w:p>
    <w:p w14:paraId="106B72FA" w14:textId="31E47CDE" w:rsidR="004C5735" w:rsidRDefault="004C5735" w:rsidP="004C5735">
      <w:pPr>
        <w:pStyle w:val="Prrafodelista"/>
        <w:numPr>
          <w:ilvl w:val="0"/>
          <w:numId w:val="40"/>
        </w:numPr>
      </w:pPr>
      <w:r>
        <w:t>El diagrama de clases que lo modelice, con sus relaciones, atributos y métodos.</w:t>
      </w:r>
    </w:p>
    <w:p w14:paraId="0BCAD037" w14:textId="483E25B9" w:rsidR="00541A98" w:rsidRDefault="00541A98" w:rsidP="000715A1">
      <w:pPr>
        <w:pStyle w:val="Prrafodelista"/>
        <w:numPr>
          <w:ilvl w:val="0"/>
          <w:numId w:val="40"/>
        </w:numPr>
      </w:pPr>
      <w:r w:rsidRPr="0033169C">
        <w:t>La explotación del</w:t>
      </w:r>
      <w:r w:rsidR="000715A1">
        <w:t xml:space="preserve"> </w:t>
      </w:r>
      <w:r>
        <w:t xml:space="preserve">constructor de la </w:t>
      </w:r>
      <w:r w:rsidR="000715A1">
        <w:t xml:space="preserve">clase </w:t>
      </w:r>
      <w:proofErr w:type="spellStart"/>
      <w:r w:rsidR="000715A1" w:rsidRPr="000715A1">
        <w:rPr>
          <w:rStyle w:val="CdigoSentencia"/>
        </w:rPr>
        <w:t>CicloDeCharlas</w:t>
      </w:r>
      <w:proofErr w:type="spellEnd"/>
      <w:r w:rsidR="000715A1">
        <w:t>, que</w:t>
      </w:r>
      <w:r w:rsidRPr="00541A98">
        <w:t xml:space="preserve"> </w:t>
      </w:r>
      <w:r w:rsidR="000715A1" w:rsidRPr="000715A1">
        <w:t>debe generar las tandas y las charlas de acuerdo a los datos que llegan por parámetro</w:t>
      </w:r>
      <w:r w:rsidR="000715A1">
        <w:t>:</w:t>
      </w:r>
    </w:p>
    <w:p w14:paraId="45C28E80" w14:textId="68E5DD05" w:rsidR="000715A1" w:rsidRDefault="000715A1" w:rsidP="00EF12C8">
      <w:pPr>
        <w:pStyle w:val="Prrafodelista"/>
        <w:numPr>
          <w:ilvl w:val="0"/>
          <w:numId w:val="41"/>
        </w:numPr>
        <w:spacing w:after="80"/>
      </w:pPr>
      <w:r>
        <w:t>El t</w:t>
      </w:r>
      <w:r w:rsidRPr="000715A1">
        <w:rPr>
          <w:rFonts w:ascii="Lato" w:hAnsi="Lato" w:cs="Lato"/>
        </w:rPr>
        <w:t>í</w:t>
      </w:r>
      <w:r>
        <w:t>tulo del Ciclo de Charlas.</w:t>
      </w:r>
    </w:p>
    <w:p w14:paraId="53E18E27" w14:textId="6B330D60" w:rsidR="000715A1" w:rsidRDefault="000715A1" w:rsidP="00EF12C8">
      <w:pPr>
        <w:pStyle w:val="Prrafodelista"/>
        <w:numPr>
          <w:ilvl w:val="0"/>
          <w:numId w:val="41"/>
        </w:numPr>
        <w:spacing w:after="80"/>
      </w:pPr>
      <w:r>
        <w:t>Una colecci</w:t>
      </w:r>
      <w:r w:rsidRPr="000715A1">
        <w:rPr>
          <w:rFonts w:ascii="Lato" w:hAnsi="Lato" w:cs="Lato"/>
        </w:rPr>
        <w:t>ó</w:t>
      </w:r>
      <w:r>
        <w:t>n con los t</w:t>
      </w:r>
      <w:r w:rsidRPr="000715A1">
        <w:rPr>
          <w:rFonts w:ascii="Lato" w:hAnsi="Lato" w:cs="Lato"/>
        </w:rPr>
        <w:t>í</w:t>
      </w:r>
      <w:r>
        <w:t>tulos de las pel</w:t>
      </w:r>
      <w:r w:rsidRPr="000715A1">
        <w:rPr>
          <w:rFonts w:ascii="Lato" w:hAnsi="Lato" w:cs="Lato"/>
        </w:rPr>
        <w:t>í</w:t>
      </w:r>
      <w:r>
        <w:t>culas. (Debe ser de longitud 5 o menos)</w:t>
      </w:r>
    </w:p>
    <w:p w14:paraId="0F175D37" w14:textId="0ECEB832" w:rsidR="000715A1" w:rsidRDefault="000715A1" w:rsidP="00EF12C8">
      <w:pPr>
        <w:pStyle w:val="Prrafodelista"/>
        <w:numPr>
          <w:ilvl w:val="0"/>
          <w:numId w:val="41"/>
        </w:numPr>
        <w:spacing w:after="80"/>
      </w:pPr>
      <w:r>
        <w:t xml:space="preserve">La fecha de inicio del ciclo. (Ver clase </w:t>
      </w:r>
      <w:r w:rsidRPr="000715A1">
        <w:rPr>
          <w:rStyle w:val="CdigoSentencia"/>
        </w:rPr>
        <w:t>Fecha</w:t>
      </w:r>
      <w:r>
        <w:t xml:space="preserve"> al final del enunciado)</w:t>
      </w:r>
    </w:p>
    <w:p w14:paraId="48A68B6A" w14:textId="7A03E66C" w:rsidR="000715A1" w:rsidRDefault="000715A1" w:rsidP="00EF12C8">
      <w:pPr>
        <w:pStyle w:val="Prrafodelista"/>
        <w:numPr>
          <w:ilvl w:val="0"/>
          <w:numId w:val="41"/>
        </w:numPr>
        <w:spacing w:after="80"/>
      </w:pPr>
      <w:r>
        <w:t>La cantidad m</w:t>
      </w:r>
      <w:r w:rsidRPr="000715A1">
        <w:rPr>
          <w:rFonts w:ascii="Lato" w:hAnsi="Lato" w:cs="Lato"/>
        </w:rPr>
        <w:t>á</w:t>
      </w:r>
      <w:r>
        <w:t>xima de espectadores por charla. (Debe ser 50 o menos)</w:t>
      </w:r>
    </w:p>
    <w:p w14:paraId="27FBED07" w14:textId="77777777" w:rsidR="000715A1" w:rsidRPr="000715A1" w:rsidRDefault="000715A1" w:rsidP="004C5735">
      <w:pPr>
        <w:pStyle w:val="Prrafodelista"/>
        <w:numPr>
          <w:ilvl w:val="0"/>
          <w:numId w:val="40"/>
        </w:numPr>
        <w:rPr>
          <w:rStyle w:val="CdigoSentencia"/>
          <w:rFonts w:asciiTheme="minorHAnsi" w:hAnsiTheme="minorHAnsi"/>
          <w:b w:val="0"/>
          <w:color w:val="auto"/>
        </w:rPr>
      </w:pPr>
      <w:r w:rsidRPr="0033169C">
        <w:t>La explotación del</w:t>
      </w:r>
      <w:r>
        <w:t xml:space="preserve"> constructor de la clase </w:t>
      </w:r>
      <w:r>
        <w:rPr>
          <w:rStyle w:val="CdigoSentencia"/>
        </w:rPr>
        <w:t>Charla</w:t>
      </w:r>
    </w:p>
    <w:p w14:paraId="05268BFC" w14:textId="145E6CB1" w:rsidR="004C5735" w:rsidRDefault="000715A1" w:rsidP="004C5735">
      <w:pPr>
        <w:pStyle w:val="Prrafodelista"/>
        <w:numPr>
          <w:ilvl w:val="0"/>
          <w:numId w:val="40"/>
        </w:numPr>
      </w:pPr>
      <w:r>
        <w:t>La explotación de</w:t>
      </w:r>
      <w:r w:rsidRPr="000715A1">
        <w:t xml:space="preserve">l método </w:t>
      </w:r>
      <w:proofErr w:type="spellStart"/>
      <w:r w:rsidRPr="000715A1">
        <w:rPr>
          <w:rStyle w:val="CdigoSentencia"/>
        </w:rPr>
        <w:t>registrarEspectadorEnCharla</w:t>
      </w:r>
      <w:proofErr w:type="spellEnd"/>
      <w:r w:rsidRPr="000715A1">
        <w:t xml:space="preserve"> de la clase </w:t>
      </w:r>
      <w:proofErr w:type="spellStart"/>
      <w:r w:rsidRPr="000715A1">
        <w:rPr>
          <w:rStyle w:val="CdigoSentencia"/>
        </w:rPr>
        <w:t>CicloDeCharlas</w:t>
      </w:r>
      <w:proofErr w:type="spellEnd"/>
      <w:r w:rsidRPr="000715A1">
        <w:t>, cuyos parámetros, implementación y valor de retorno se explicó más arriba.</w:t>
      </w:r>
    </w:p>
    <w:p w14:paraId="057C7688" w14:textId="35D79482" w:rsidR="000715A1" w:rsidRDefault="000715A1" w:rsidP="004C5735">
      <w:pPr>
        <w:pStyle w:val="Prrafodelista"/>
        <w:numPr>
          <w:ilvl w:val="0"/>
          <w:numId w:val="40"/>
        </w:numPr>
      </w:pPr>
      <w:r w:rsidRPr="000715A1">
        <w:t xml:space="preserve">El método </w:t>
      </w:r>
      <w:proofErr w:type="spellStart"/>
      <w:r w:rsidRPr="000715A1">
        <w:rPr>
          <w:rStyle w:val="CdigoSentencia"/>
        </w:rPr>
        <w:t>verCartelera</w:t>
      </w:r>
      <w:proofErr w:type="spellEnd"/>
      <w:r w:rsidRPr="000715A1">
        <w:t xml:space="preserve"> de la clase </w:t>
      </w:r>
      <w:proofErr w:type="spellStart"/>
      <w:r w:rsidRPr="000715A1">
        <w:rPr>
          <w:rStyle w:val="CdigoSentencia"/>
        </w:rPr>
        <w:t>CicloDeCharlas</w:t>
      </w:r>
      <w:proofErr w:type="spellEnd"/>
      <w:r>
        <w:t>,</w:t>
      </w:r>
      <w:r w:rsidRPr="000715A1">
        <w:t xml:space="preserve"> que permita imprimir en consola las tandas de charlas como se ilustra en el siguiente ejemplo</w:t>
      </w:r>
      <w:r>
        <w:t>:</w:t>
      </w:r>
    </w:p>
    <w:p w14:paraId="2A6909C8" w14:textId="64E8D765" w:rsidR="000715A1" w:rsidRDefault="000715A1" w:rsidP="000715A1">
      <w:pPr>
        <w:pStyle w:val="Prrafodelista"/>
        <w:ind w:left="720"/>
      </w:pPr>
      <w:r>
        <w:rPr>
          <w:noProof/>
        </w:rPr>
        <mc:AlternateContent>
          <mc:Choice Requires="wps">
            <w:drawing>
              <wp:inline distT="0" distB="0" distL="0" distR="0" wp14:anchorId="539C3B1F" wp14:editId="5BD55DFB">
                <wp:extent cx="6022340" cy="2238233"/>
                <wp:effectExtent l="0" t="0" r="16510" b="10160"/>
                <wp:docPr id="9" name="Cuadro de texto 9"/>
                <wp:cNvGraphicFramePr/>
                <a:graphic xmlns:a="http://schemas.openxmlformats.org/drawingml/2006/main">
                  <a:graphicData uri="http://schemas.microsoft.com/office/word/2010/wordprocessingShape">
                    <wps:wsp>
                      <wps:cNvSpPr txBox="1"/>
                      <wps:spPr>
                        <a:xfrm>
                          <a:off x="0" y="0"/>
                          <a:ext cx="6022340" cy="2238233"/>
                        </a:xfrm>
                        <a:prstGeom prst="rect">
                          <a:avLst/>
                        </a:prstGeom>
                        <a:solidFill>
                          <a:schemeClr val="lt1"/>
                        </a:solidFill>
                        <a:ln w="6350">
                          <a:solidFill>
                            <a:prstClr val="black"/>
                          </a:solidFill>
                        </a:ln>
                      </wps:spPr>
                      <wps:txbx>
                        <w:txbxContent>
                          <w:p w14:paraId="748A20C5"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Ciclo de Charlas 'Visitantes' - 22/9/2020</w:t>
                            </w:r>
                          </w:p>
                          <w:p w14:paraId="72180C71"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 Tanda 1 **</w:t>
                            </w:r>
                          </w:p>
                          <w:p w14:paraId="1FA2340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22/9/2020</w:t>
                            </w:r>
                            <w:r w:rsidRPr="00EF12C8">
                              <w:rPr>
                                <w:rStyle w:val="CdigoSentencia"/>
                                <w:sz w:val="16"/>
                                <w:szCs w:val="16"/>
                              </w:rPr>
                              <w:tab/>
                            </w:r>
                            <w:proofErr w:type="gramStart"/>
                            <w:r w:rsidRPr="00EF12C8">
                              <w:rPr>
                                <w:rStyle w:val="CdigoSentencia"/>
                                <w:sz w:val="16"/>
                                <w:szCs w:val="16"/>
                              </w:rPr>
                              <w:t>Charla  1</w:t>
                            </w:r>
                            <w:proofErr w:type="gramEnd"/>
                            <w:r w:rsidRPr="00EF12C8">
                              <w:rPr>
                                <w:rStyle w:val="CdigoSentencia"/>
                                <w:sz w:val="16"/>
                                <w:szCs w:val="16"/>
                              </w:rPr>
                              <w:tab/>
                              <w:t xml:space="preserve"> </w:t>
                            </w:r>
                            <w:proofErr w:type="spellStart"/>
                            <w:r w:rsidRPr="00EF12C8">
                              <w:rPr>
                                <w:rStyle w:val="CdigoSentencia"/>
                                <w:sz w:val="16"/>
                                <w:szCs w:val="16"/>
                              </w:rPr>
                              <w:t>Alien</w:t>
                            </w:r>
                            <w:proofErr w:type="spellEnd"/>
                            <w:r w:rsidRPr="00EF12C8">
                              <w:rPr>
                                <w:rStyle w:val="CdigoSentencia"/>
                                <w:sz w:val="16"/>
                                <w:szCs w:val="16"/>
                              </w:rPr>
                              <w:t xml:space="preserve">               (49 vacantes)</w:t>
                            </w:r>
                          </w:p>
                          <w:p w14:paraId="2CB2B674"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23/9/2020</w:t>
                            </w:r>
                            <w:r w:rsidRPr="00EF12C8">
                              <w:rPr>
                                <w:rStyle w:val="CdigoSentencia"/>
                                <w:sz w:val="16"/>
                                <w:szCs w:val="16"/>
                              </w:rPr>
                              <w:tab/>
                            </w:r>
                            <w:proofErr w:type="gramStart"/>
                            <w:r w:rsidRPr="00EF12C8">
                              <w:rPr>
                                <w:rStyle w:val="CdigoSentencia"/>
                                <w:sz w:val="16"/>
                                <w:szCs w:val="16"/>
                              </w:rPr>
                              <w:t>Charla  2</w:t>
                            </w:r>
                            <w:proofErr w:type="gramEnd"/>
                            <w:r w:rsidRPr="00EF12C8">
                              <w:rPr>
                                <w:rStyle w:val="CdigoSentencia"/>
                                <w:sz w:val="16"/>
                                <w:szCs w:val="16"/>
                              </w:rPr>
                              <w:tab/>
                              <w:t xml:space="preserve"> Mars </w:t>
                            </w:r>
                            <w:proofErr w:type="spellStart"/>
                            <w:r w:rsidRPr="00EF12C8">
                              <w:rPr>
                                <w:rStyle w:val="CdigoSentencia"/>
                                <w:sz w:val="16"/>
                                <w:szCs w:val="16"/>
                              </w:rPr>
                              <w:t>Attack</w:t>
                            </w:r>
                            <w:proofErr w:type="spellEnd"/>
                            <w:r w:rsidRPr="00EF12C8">
                              <w:rPr>
                                <w:rStyle w:val="CdigoSentencia"/>
                                <w:sz w:val="16"/>
                                <w:szCs w:val="16"/>
                              </w:rPr>
                              <w:t xml:space="preserve">         (50 vacantes)</w:t>
                            </w:r>
                          </w:p>
                          <w:p w14:paraId="5F0E45AC"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24/9/2020</w:t>
                            </w:r>
                            <w:r w:rsidRPr="00EF12C8">
                              <w:rPr>
                                <w:rStyle w:val="CdigoSentencia"/>
                                <w:sz w:val="16"/>
                                <w:szCs w:val="16"/>
                              </w:rPr>
                              <w:tab/>
                            </w:r>
                            <w:proofErr w:type="gramStart"/>
                            <w:r w:rsidRPr="00EF12C8">
                              <w:rPr>
                                <w:rStyle w:val="CdigoSentencia"/>
                                <w:sz w:val="16"/>
                                <w:szCs w:val="16"/>
                              </w:rPr>
                              <w:t>Charla  3</w:t>
                            </w:r>
                            <w:proofErr w:type="gramEnd"/>
                            <w:r w:rsidRPr="00EF12C8">
                              <w:rPr>
                                <w:rStyle w:val="CdigoSentencia"/>
                                <w:sz w:val="16"/>
                                <w:szCs w:val="16"/>
                              </w:rPr>
                              <w:tab/>
                              <w:t xml:space="preserve"> Encuentros Cercanos (50 vacantes)</w:t>
                            </w:r>
                          </w:p>
                          <w:p w14:paraId="4193C6E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25/9/2020</w:t>
                            </w:r>
                            <w:r w:rsidRPr="00EF12C8">
                              <w:rPr>
                                <w:rStyle w:val="CdigoSentencia"/>
                                <w:sz w:val="16"/>
                                <w:szCs w:val="16"/>
                              </w:rPr>
                              <w:tab/>
                            </w:r>
                            <w:proofErr w:type="gramStart"/>
                            <w:r w:rsidRPr="00EF12C8">
                              <w:rPr>
                                <w:rStyle w:val="CdigoSentencia"/>
                                <w:sz w:val="16"/>
                                <w:szCs w:val="16"/>
                              </w:rPr>
                              <w:t>Charla  4</w:t>
                            </w:r>
                            <w:proofErr w:type="gramEnd"/>
                            <w:r w:rsidRPr="00EF12C8">
                              <w:rPr>
                                <w:rStyle w:val="CdigoSentencia"/>
                                <w:sz w:val="16"/>
                                <w:szCs w:val="16"/>
                              </w:rPr>
                              <w:tab/>
                              <w:t xml:space="preserve"> Avatar              (50 vacantes)</w:t>
                            </w:r>
                          </w:p>
                          <w:p w14:paraId="5D426994"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26/9/2020</w:t>
                            </w:r>
                            <w:r w:rsidRPr="00EF12C8">
                              <w:rPr>
                                <w:rStyle w:val="CdigoSentencia"/>
                                <w:sz w:val="16"/>
                                <w:szCs w:val="16"/>
                              </w:rPr>
                              <w:tab/>
                            </w:r>
                            <w:proofErr w:type="gramStart"/>
                            <w:r w:rsidRPr="00EF12C8">
                              <w:rPr>
                                <w:rStyle w:val="CdigoSentencia"/>
                                <w:sz w:val="16"/>
                                <w:szCs w:val="16"/>
                              </w:rPr>
                              <w:t>Charla  5</w:t>
                            </w:r>
                            <w:proofErr w:type="gramEnd"/>
                            <w:r w:rsidRPr="00EF12C8">
                              <w:rPr>
                                <w:rStyle w:val="CdigoSentencia"/>
                                <w:sz w:val="16"/>
                                <w:szCs w:val="16"/>
                              </w:rPr>
                              <w:tab/>
                              <w:t xml:space="preserve"> El arribo           (50 vacantes)</w:t>
                            </w:r>
                          </w:p>
                          <w:p w14:paraId="57D92E8D"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 Tanda 2 **</w:t>
                            </w:r>
                          </w:p>
                          <w:p w14:paraId="41DBC49E"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2/10/2020</w:t>
                            </w:r>
                            <w:r w:rsidRPr="00EF12C8">
                              <w:rPr>
                                <w:rStyle w:val="CdigoSentencia"/>
                                <w:sz w:val="16"/>
                                <w:szCs w:val="16"/>
                              </w:rPr>
                              <w:tab/>
                            </w:r>
                            <w:proofErr w:type="gramStart"/>
                            <w:r w:rsidRPr="00EF12C8">
                              <w:rPr>
                                <w:rStyle w:val="CdigoSentencia"/>
                                <w:sz w:val="16"/>
                                <w:szCs w:val="16"/>
                              </w:rPr>
                              <w:t>Charla  6</w:t>
                            </w:r>
                            <w:proofErr w:type="gramEnd"/>
                            <w:r w:rsidRPr="00EF12C8">
                              <w:rPr>
                                <w:rStyle w:val="CdigoSentencia"/>
                                <w:sz w:val="16"/>
                                <w:szCs w:val="16"/>
                              </w:rPr>
                              <w:tab/>
                              <w:t xml:space="preserve"> </w:t>
                            </w:r>
                            <w:proofErr w:type="spellStart"/>
                            <w:r w:rsidRPr="00EF12C8">
                              <w:rPr>
                                <w:rStyle w:val="CdigoSentencia"/>
                                <w:sz w:val="16"/>
                                <w:szCs w:val="16"/>
                              </w:rPr>
                              <w:t>Alien</w:t>
                            </w:r>
                            <w:proofErr w:type="spellEnd"/>
                            <w:r w:rsidRPr="00EF12C8">
                              <w:rPr>
                                <w:rStyle w:val="CdigoSentencia"/>
                                <w:sz w:val="16"/>
                                <w:szCs w:val="16"/>
                              </w:rPr>
                              <w:t xml:space="preserve">               (50 vacantes)</w:t>
                            </w:r>
                          </w:p>
                          <w:p w14:paraId="2712C2BB"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3/10/2020</w:t>
                            </w:r>
                            <w:r w:rsidRPr="00EF12C8">
                              <w:rPr>
                                <w:rStyle w:val="CdigoSentencia"/>
                                <w:sz w:val="16"/>
                                <w:szCs w:val="16"/>
                              </w:rPr>
                              <w:tab/>
                            </w:r>
                            <w:proofErr w:type="gramStart"/>
                            <w:r w:rsidRPr="00EF12C8">
                              <w:rPr>
                                <w:rStyle w:val="CdigoSentencia"/>
                                <w:sz w:val="16"/>
                                <w:szCs w:val="16"/>
                              </w:rPr>
                              <w:t>Charla  7</w:t>
                            </w:r>
                            <w:proofErr w:type="gramEnd"/>
                            <w:r w:rsidRPr="00EF12C8">
                              <w:rPr>
                                <w:rStyle w:val="CdigoSentencia"/>
                                <w:sz w:val="16"/>
                                <w:szCs w:val="16"/>
                              </w:rPr>
                              <w:tab/>
                              <w:t xml:space="preserve"> Mars </w:t>
                            </w:r>
                            <w:proofErr w:type="spellStart"/>
                            <w:r w:rsidRPr="00EF12C8">
                              <w:rPr>
                                <w:rStyle w:val="CdigoSentencia"/>
                                <w:sz w:val="16"/>
                                <w:szCs w:val="16"/>
                              </w:rPr>
                              <w:t>Attack</w:t>
                            </w:r>
                            <w:proofErr w:type="spellEnd"/>
                            <w:r w:rsidRPr="00EF12C8">
                              <w:rPr>
                                <w:rStyle w:val="CdigoSentencia"/>
                                <w:sz w:val="16"/>
                                <w:szCs w:val="16"/>
                              </w:rPr>
                              <w:t xml:space="preserve">         (50 vacantes)</w:t>
                            </w:r>
                          </w:p>
                          <w:p w14:paraId="15C557E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4/10/2020</w:t>
                            </w:r>
                            <w:r w:rsidRPr="00EF12C8">
                              <w:rPr>
                                <w:rStyle w:val="CdigoSentencia"/>
                                <w:sz w:val="16"/>
                                <w:szCs w:val="16"/>
                              </w:rPr>
                              <w:tab/>
                            </w:r>
                            <w:proofErr w:type="gramStart"/>
                            <w:r w:rsidRPr="00EF12C8">
                              <w:rPr>
                                <w:rStyle w:val="CdigoSentencia"/>
                                <w:sz w:val="16"/>
                                <w:szCs w:val="16"/>
                              </w:rPr>
                              <w:t>Charla  8</w:t>
                            </w:r>
                            <w:proofErr w:type="gramEnd"/>
                            <w:r w:rsidRPr="00EF12C8">
                              <w:rPr>
                                <w:rStyle w:val="CdigoSentencia"/>
                                <w:sz w:val="16"/>
                                <w:szCs w:val="16"/>
                              </w:rPr>
                              <w:tab/>
                              <w:t xml:space="preserve"> Encuentros Cercanos (48 vacantes)</w:t>
                            </w:r>
                          </w:p>
                          <w:p w14:paraId="4EC9F5D6"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5/10/2020</w:t>
                            </w:r>
                            <w:r w:rsidRPr="00EF12C8">
                              <w:rPr>
                                <w:rStyle w:val="CdigoSentencia"/>
                                <w:sz w:val="16"/>
                                <w:szCs w:val="16"/>
                              </w:rPr>
                              <w:tab/>
                            </w:r>
                            <w:proofErr w:type="gramStart"/>
                            <w:r w:rsidRPr="00EF12C8">
                              <w:rPr>
                                <w:rStyle w:val="CdigoSentencia"/>
                                <w:sz w:val="16"/>
                                <w:szCs w:val="16"/>
                              </w:rPr>
                              <w:t>Charla  9</w:t>
                            </w:r>
                            <w:proofErr w:type="gramEnd"/>
                            <w:r w:rsidRPr="00EF12C8">
                              <w:rPr>
                                <w:rStyle w:val="CdigoSentencia"/>
                                <w:sz w:val="16"/>
                                <w:szCs w:val="16"/>
                              </w:rPr>
                              <w:tab/>
                              <w:t xml:space="preserve"> Avatar              (50 vacantes)</w:t>
                            </w:r>
                          </w:p>
                          <w:p w14:paraId="34E8E012" w14:textId="77777777" w:rsidR="000715A1" w:rsidRPr="00EF12C8" w:rsidRDefault="000715A1" w:rsidP="00EF12C8">
                            <w:pPr>
                              <w:spacing w:after="60"/>
                              <w:rPr>
                                <w:rStyle w:val="CdigoSentencia"/>
                                <w:sz w:val="16"/>
                                <w:szCs w:val="16"/>
                              </w:rPr>
                            </w:pPr>
                            <w:r w:rsidRPr="00EF12C8">
                              <w:rPr>
                                <w:rStyle w:val="CdigoSentencia"/>
                                <w:sz w:val="16"/>
                                <w:szCs w:val="16"/>
                              </w:rPr>
                              <w:t>6/10/2020</w:t>
                            </w:r>
                            <w:r w:rsidRPr="00EF12C8">
                              <w:rPr>
                                <w:rStyle w:val="CdigoSentencia"/>
                                <w:sz w:val="16"/>
                                <w:szCs w:val="16"/>
                              </w:rPr>
                              <w:tab/>
                              <w:t>Charla 10</w:t>
                            </w:r>
                            <w:r w:rsidRPr="00EF12C8">
                              <w:rPr>
                                <w:rStyle w:val="CdigoSentencia"/>
                                <w:sz w:val="16"/>
                                <w:szCs w:val="16"/>
                              </w:rPr>
                              <w:tab/>
                              <w:t xml:space="preserve"> El arribo        </w:t>
                            </w:r>
                            <w:proofErr w:type="gramStart"/>
                            <w:r w:rsidRPr="00EF12C8">
                              <w:rPr>
                                <w:rStyle w:val="CdigoSentencia"/>
                                <w:sz w:val="16"/>
                                <w:szCs w:val="16"/>
                              </w:rPr>
                              <w:t xml:space="preserve">   (</w:t>
                            </w:r>
                            <w:proofErr w:type="gramEnd"/>
                            <w:r w:rsidRPr="00EF12C8">
                              <w:rPr>
                                <w:rStyle w:val="CdigoSentencia"/>
                                <w:sz w:val="16"/>
                                <w:szCs w:val="16"/>
                              </w:rPr>
                              <w:t>49 vacantes)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9C3B1F" id="Cuadro de texto 9" o:spid="_x0000_s1030" type="#_x0000_t202" style="width:474.2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" fillcolor="#f2faff [3201]" strokeweight=".5pt">
                <v:textbox>
                  <w:txbxContent>
                    <w:p w14:paraId="748A20C5"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Ciclo de Charlas 'Visitantes' - 22/9/2020</w:t>
                      </w:r>
                    </w:p>
                    <w:p w14:paraId="72180C71"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 Tanda 1 **</w:t>
                      </w:r>
                    </w:p>
                    <w:p w14:paraId="1FA2340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22/9/2020</w:t>
                      </w:r>
                      <w:r w:rsidRPr="00EF12C8">
                        <w:rPr>
                          <w:rStyle w:val="CdigoSentencia"/>
                          <w:sz w:val="16"/>
                          <w:szCs w:val="16"/>
                        </w:rPr>
                        <w:tab/>
                      </w:r>
                      <w:proofErr w:type="gramStart"/>
                      <w:r w:rsidRPr="00EF12C8">
                        <w:rPr>
                          <w:rStyle w:val="CdigoSentencia"/>
                          <w:sz w:val="16"/>
                          <w:szCs w:val="16"/>
                        </w:rPr>
                        <w:t>Charla  1</w:t>
                      </w:r>
                      <w:proofErr w:type="gramEnd"/>
                      <w:r w:rsidRPr="00EF12C8">
                        <w:rPr>
                          <w:rStyle w:val="CdigoSentencia"/>
                          <w:sz w:val="16"/>
                          <w:szCs w:val="16"/>
                        </w:rPr>
                        <w:tab/>
                        <w:t xml:space="preserve"> </w:t>
                      </w:r>
                      <w:proofErr w:type="spellStart"/>
                      <w:r w:rsidRPr="00EF12C8">
                        <w:rPr>
                          <w:rStyle w:val="CdigoSentencia"/>
                          <w:sz w:val="16"/>
                          <w:szCs w:val="16"/>
                        </w:rPr>
                        <w:t>Alien</w:t>
                      </w:r>
                      <w:proofErr w:type="spellEnd"/>
                      <w:r w:rsidRPr="00EF12C8">
                        <w:rPr>
                          <w:rStyle w:val="CdigoSentencia"/>
                          <w:sz w:val="16"/>
                          <w:szCs w:val="16"/>
                        </w:rPr>
                        <w:t xml:space="preserve">               (49 vacantes)</w:t>
                      </w:r>
                    </w:p>
                    <w:p w14:paraId="2CB2B674"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23/9/2020</w:t>
                      </w:r>
                      <w:r w:rsidRPr="00EF12C8">
                        <w:rPr>
                          <w:rStyle w:val="CdigoSentencia"/>
                          <w:sz w:val="16"/>
                          <w:szCs w:val="16"/>
                        </w:rPr>
                        <w:tab/>
                      </w:r>
                      <w:proofErr w:type="gramStart"/>
                      <w:r w:rsidRPr="00EF12C8">
                        <w:rPr>
                          <w:rStyle w:val="CdigoSentencia"/>
                          <w:sz w:val="16"/>
                          <w:szCs w:val="16"/>
                        </w:rPr>
                        <w:t>Charla  2</w:t>
                      </w:r>
                      <w:proofErr w:type="gramEnd"/>
                      <w:r w:rsidRPr="00EF12C8">
                        <w:rPr>
                          <w:rStyle w:val="CdigoSentencia"/>
                          <w:sz w:val="16"/>
                          <w:szCs w:val="16"/>
                        </w:rPr>
                        <w:tab/>
                        <w:t xml:space="preserve"> Mars </w:t>
                      </w:r>
                      <w:proofErr w:type="spellStart"/>
                      <w:r w:rsidRPr="00EF12C8">
                        <w:rPr>
                          <w:rStyle w:val="CdigoSentencia"/>
                          <w:sz w:val="16"/>
                          <w:szCs w:val="16"/>
                        </w:rPr>
                        <w:t>Attack</w:t>
                      </w:r>
                      <w:proofErr w:type="spellEnd"/>
                      <w:r w:rsidRPr="00EF12C8">
                        <w:rPr>
                          <w:rStyle w:val="CdigoSentencia"/>
                          <w:sz w:val="16"/>
                          <w:szCs w:val="16"/>
                        </w:rPr>
                        <w:t xml:space="preserve">         (50 vacantes)</w:t>
                      </w:r>
                    </w:p>
                    <w:p w14:paraId="5F0E45AC"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24/9/2020</w:t>
                      </w:r>
                      <w:r w:rsidRPr="00EF12C8">
                        <w:rPr>
                          <w:rStyle w:val="CdigoSentencia"/>
                          <w:sz w:val="16"/>
                          <w:szCs w:val="16"/>
                        </w:rPr>
                        <w:tab/>
                      </w:r>
                      <w:proofErr w:type="gramStart"/>
                      <w:r w:rsidRPr="00EF12C8">
                        <w:rPr>
                          <w:rStyle w:val="CdigoSentencia"/>
                          <w:sz w:val="16"/>
                          <w:szCs w:val="16"/>
                        </w:rPr>
                        <w:t>Charla  3</w:t>
                      </w:r>
                      <w:proofErr w:type="gramEnd"/>
                      <w:r w:rsidRPr="00EF12C8">
                        <w:rPr>
                          <w:rStyle w:val="CdigoSentencia"/>
                          <w:sz w:val="16"/>
                          <w:szCs w:val="16"/>
                        </w:rPr>
                        <w:tab/>
                        <w:t xml:space="preserve"> Encuentros Cercanos (50 vacantes)</w:t>
                      </w:r>
                    </w:p>
                    <w:p w14:paraId="4193C6E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25/9/2020</w:t>
                      </w:r>
                      <w:r w:rsidRPr="00EF12C8">
                        <w:rPr>
                          <w:rStyle w:val="CdigoSentencia"/>
                          <w:sz w:val="16"/>
                          <w:szCs w:val="16"/>
                        </w:rPr>
                        <w:tab/>
                      </w:r>
                      <w:proofErr w:type="gramStart"/>
                      <w:r w:rsidRPr="00EF12C8">
                        <w:rPr>
                          <w:rStyle w:val="CdigoSentencia"/>
                          <w:sz w:val="16"/>
                          <w:szCs w:val="16"/>
                        </w:rPr>
                        <w:t>Charla  4</w:t>
                      </w:r>
                      <w:proofErr w:type="gramEnd"/>
                      <w:r w:rsidRPr="00EF12C8">
                        <w:rPr>
                          <w:rStyle w:val="CdigoSentencia"/>
                          <w:sz w:val="16"/>
                          <w:szCs w:val="16"/>
                        </w:rPr>
                        <w:tab/>
                        <w:t xml:space="preserve"> Avatar              (50 vacantes)</w:t>
                      </w:r>
                    </w:p>
                    <w:p w14:paraId="5D426994"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26/9/2020</w:t>
                      </w:r>
                      <w:r w:rsidRPr="00EF12C8">
                        <w:rPr>
                          <w:rStyle w:val="CdigoSentencia"/>
                          <w:sz w:val="16"/>
                          <w:szCs w:val="16"/>
                        </w:rPr>
                        <w:tab/>
                      </w:r>
                      <w:proofErr w:type="gramStart"/>
                      <w:r w:rsidRPr="00EF12C8">
                        <w:rPr>
                          <w:rStyle w:val="CdigoSentencia"/>
                          <w:sz w:val="16"/>
                          <w:szCs w:val="16"/>
                        </w:rPr>
                        <w:t>Charla  5</w:t>
                      </w:r>
                      <w:proofErr w:type="gramEnd"/>
                      <w:r w:rsidRPr="00EF12C8">
                        <w:rPr>
                          <w:rStyle w:val="CdigoSentencia"/>
                          <w:sz w:val="16"/>
                          <w:szCs w:val="16"/>
                        </w:rPr>
                        <w:tab/>
                        <w:t xml:space="preserve"> El arribo           (50 vacantes)</w:t>
                      </w:r>
                    </w:p>
                    <w:p w14:paraId="57D92E8D"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 Tanda 2 **</w:t>
                      </w:r>
                    </w:p>
                    <w:p w14:paraId="41DBC49E"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2/10/2020</w:t>
                      </w:r>
                      <w:r w:rsidRPr="00EF12C8">
                        <w:rPr>
                          <w:rStyle w:val="CdigoSentencia"/>
                          <w:sz w:val="16"/>
                          <w:szCs w:val="16"/>
                        </w:rPr>
                        <w:tab/>
                      </w:r>
                      <w:proofErr w:type="gramStart"/>
                      <w:r w:rsidRPr="00EF12C8">
                        <w:rPr>
                          <w:rStyle w:val="CdigoSentencia"/>
                          <w:sz w:val="16"/>
                          <w:szCs w:val="16"/>
                        </w:rPr>
                        <w:t>Charla  6</w:t>
                      </w:r>
                      <w:proofErr w:type="gramEnd"/>
                      <w:r w:rsidRPr="00EF12C8">
                        <w:rPr>
                          <w:rStyle w:val="CdigoSentencia"/>
                          <w:sz w:val="16"/>
                          <w:szCs w:val="16"/>
                        </w:rPr>
                        <w:tab/>
                        <w:t xml:space="preserve"> </w:t>
                      </w:r>
                      <w:proofErr w:type="spellStart"/>
                      <w:r w:rsidRPr="00EF12C8">
                        <w:rPr>
                          <w:rStyle w:val="CdigoSentencia"/>
                          <w:sz w:val="16"/>
                          <w:szCs w:val="16"/>
                        </w:rPr>
                        <w:t>Alien</w:t>
                      </w:r>
                      <w:proofErr w:type="spellEnd"/>
                      <w:r w:rsidRPr="00EF12C8">
                        <w:rPr>
                          <w:rStyle w:val="CdigoSentencia"/>
                          <w:sz w:val="16"/>
                          <w:szCs w:val="16"/>
                        </w:rPr>
                        <w:t xml:space="preserve">               (50 vacantes)</w:t>
                      </w:r>
                    </w:p>
                    <w:p w14:paraId="2712C2BB"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3/10/2020</w:t>
                      </w:r>
                      <w:r w:rsidRPr="00EF12C8">
                        <w:rPr>
                          <w:rStyle w:val="CdigoSentencia"/>
                          <w:sz w:val="16"/>
                          <w:szCs w:val="16"/>
                        </w:rPr>
                        <w:tab/>
                      </w:r>
                      <w:proofErr w:type="gramStart"/>
                      <w:r w:rsidRPr="00EF12C8">
                        <w:rPr>
                          <w:rStyle w:val="CdigoSentencia"/>
                          <w:sz w:val="16"/>
                          <w:szCs w:val="16"/>
                        </w:rPr>
                        <w:t>Charla  7</w:t>
                      </w:r>
                      <w:proofErr w:type="gramEnd"/>
                      <w:r w:rsidRPr="00EF12C8">
                        <w:rPr>
                          <w:rStyle w:val="CdigoSentencia"/>
                          <w:sz w:val="16"/>
                          <w:szCs w:val="16"/>
                        </w:rPr>
                        <w:tab/>
                        <w:t xml:space="preserve"> Mars </w:t>
                      </w:r>
                      <w:proofErr w:type="spellStart"/>
                      <w:r w:rsidRPr="00EF12C8">
                        <w:rPr>
                          <w:rStyle w:val="CdigoSentencia"/>
                          <w:sz w:val="16"/>
                          <w:szCs w:val="16"/>
                        </w:rPr>
                        <w:t>Attack</w:t>
                      </w:r>
                      <w:proofErr w:type="spellEnd"/>
                      <w:r w:rsidRPr="00EF12C8">
                        <w:rPr>
                          <w:rStyle w:val="CdigoSentencia"/>
                          <w:sz w:val="16"/>
                          <w:szCs w:val="16"/>
                        </w:rPr>
                        <w:t xml:space="preserve">         (50 vacantes)</w:t>
                      </w:r>
                    </w:p>
                    <w:p w14:paraId="15C557E7"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4/10/2020</w:t>
                      </w:r>
                      <w:r w:rsidRPr="00EF12C8">
                        <w:rPr>
                          <w:rStyle w:val="CdigoSentencia"/>
                          <w:sz w:val="16"/>
                          <w:szCs w:val="16"/>
                        </w:rPr>
                        <w:tab/>
                      </w:r>
                      <w:proofErr w:type="gramStart"/>
                      <w:r w:rsidRPr="00EF12C8">
                        <w:rPr>
                          <w:rStyle w:val="CdigoSentencia"/>
                          <w:sz w:val="16"/>
                          <w:szCs w:val="16"/>
                        </w:rPr>
                        <w:t>Charla  8</w:t>
                      </w:r>
                      <w:proofErr w:type="gramEnd"/>
                      <w:r w:rsidRPr="00EF12C8">
                        <w:rPr>
                          <w:rStyle w:val="CdigoSentencia"/>
                          <w:sz w:val="16"/>
                          <w:szCs w:val="16"/>
                        </w:rPr>
                        <w:tab/>
                        <w:t xml:space="preserve"> Encuentros Cercanos (48 vacantes)</w:t>
                      </w:r>
                    </w:p>
                    <w:p w14:paraId="4EC9F5D6" w14:textId="77777777" w:rsidR="000715A1" w:rsidRPr="00EF12C8" w:rsidRDefault="000715A1" w:rsidP="00EF12C8">
                      <w:pPr>
                        <w:widowControl w:val="0"/>
                        <w:spacing w:after="60"/>
                        <w:jc w:val="left"/>
                        <w:rPr>
                          <w:rStyle w:val="CdigoSentencia"/>
                          <w:sz w:val="16"/>
                          <w:szCs w:val="16"/>
                        </w:rPr>
                      </w:pPr>
                      <w:r w:rsidRPr="00EF12C8">
                        <w:rPr>
                          <w:rStyle w:val="CdigoSentencia"/>
                          <w:sz w:val="16"/>
                          <w:szCs w:val="16"/>
                        </w:rPr>
                        <w:t>5/10/2020</w:t>
                      </w:r>
                      <w:r w:rsidRPr="00EF12C8">
                        <w:rPr>
                          <w:rStyle w:val="CdigoSentencia"/>
                          <w:sz w:val="16"/>
                          <w:szCs w:val="16"/>
                        </w:rPr>
                        <w:tab/>
                      </w:r>
                      <w:proofErr w:type="gramStart"/>
                      <w:r w:rsidRPr="00EF12C8">
                        <w:rPr>
                          <w:rStyle w:val="CdigoSentencia"/>
                          <w:sz w:val="16"/>
                          <w:szCs w:val="16"/>
                        </w:rPr>
                        <w:t>Charla  9</w:t>
                      </w:r>
                      <w:proofErr w:type="gramEnd"/>
                      <w:r w:rsidRPr="00EF12C8">
                        <w:rPr>
                          <w:rStyle w:val="CdigoSentencia"/>
                          <w:sz w:val="16"/>
                          <w:szCs w:val="16"/>
                        </w:rPr>
                        <w:tab/>
                        <w:t xml:space="preserve"> Avatar              (50 vacantes)</w:t>
                      </w:r>
                    </w:p>
                    <w:p w14:paraId="34E8E012" w14:textId="77777777" w:rsidR="000715A1" w:rsidRPr="00EF12C8" w:rsidRDefault="000715A1" w:rsidP="00EF12C8">
                      <w:pPr>
                        <w:spacing w:after="60"/>
                        <w:rPr>
                          <w:rStyle w:val="CdigoSentencia"/>
                          <w:sz w:val="16"/>
                          <w:szCs w:val="16"/>
                        </w:rPr>
                      </w:pPr>
                      <w:r w:rsidRPr="00EF12C8">
                        <w:rPr>
                          <w:rStyle w:val="CdigoSentencia"/>
                          <w:sz w:val="16"/>
                          <w:szCs w:val="16"/>
                        </w:rPr>
                        <w:t>6/10/2020</w:t>
                      </w:r>
                      <w:r w:rsidRPr="00EF12C8">
                        <w:rPr>
                          <w:rStyle w:val="CdigoSentencia"/>
                          <w:sz w:val="16"/>
                          <w:szCs w:val="16"/>
                        </w:rPr>
                        <w:tab/>
                        <w:t>Charla 10</w:t>
                      </w:r>
                      <w:r w:rsidRPr="00EF12C8">
                        <w:rPr>
                          <w:rStyle w:val="CdigoSentencia"/>
                          <w:sz w:val="16"/>
                          <w:szCs w:val="16"/>
                        </w:rPr>
                        <w:tab/>
                        <w:t xml:space="preserve"> El arribo        </w:t>
                      </w:r>
                      <w:proofErr w:type="gramStart"/>
                      <w:r w:rsidRPr="00EF12C8">
                        <w:rPr>
                          <w:rStyle w:val="CdigoSentencia"/>
                          <w:sz w:val="16"/>
                          <w:szCs w:val="16"/>
                        </w:rPr>
                        <w:t xml:space="preserve">   (</w:t>
                      </w:r>
                      <w:proofErr w:type="gramEnd"/>
                      <w:r w:rsidRPr="00EF12C8">
                        <w:rPr>
                          <w:rStyle w:val="CdigoSentencia"/>
                          <w:sz w:val="16"/>
                          <w:szCs w:val="16"/>
                        </w:rPr>
                        <w:t>49 vacantes)</w:t>
                      </w:r>
                    </w:p>
                  </w:txbxContent>
                </v:textbox>
                <w10:anchorlock/>
              </v:shape>
            </w:pict>
          </mc:Fallback>
        </mc:AlternateContent>
      </w:r>
    </w:p>
    <w:p w14:paraId="09B7646D" w14:textId="6F6EA217" w:rsidR="008F28A9" w:rsidRDefault="008F28A9" w:rsidP="0053201D">
      <w:pPr>
        <w:pStyle w:val="Ttulo1"/>
        <w:spacing w:before="0"/>
      </w:pPr>
      <w:bookmarkStart w:id="1" w:name="_Hlk48147128"/>
      <w:r>
        <w:lastRenderedPageBreak/>
        <w:t>(OPCIONAL)</w:t>
      </w:r>
    </w:p>
    <w:p w14:paraId="538AE40B" w14:textId="53530EBC" w:rsidR="008F28A9" w:rsidRDefault="008F28A9" w:rsidP="008F28A9">
      <w:pPr>
        <w:pStyle w:val="Ttulo1"/>
        <w:spacing w:before="0"/>
      </w:pPr>
      <w:r>
        <w:t xml:space="preserve">EJERCICIOS </w:t>
      </w:r>
      <w:r w:rsidR="00FA6E53">
        <w:t xml:space="preserve">SIMPLES </w:t>
      </w:r>
      <w:r>
        <w:t>CON ARRAYS PARA ESTIMULAR LA LÓGICA</w:t>
      </w:r>
    </w:p>
    <w:p w14:paraId="125B4C6C" w14:textId="77777777" w:rsidR="008F28A9" w:rsidRDefault="008F28A9" w:rsidP="008F28A9">
      <w:proofErr w:type="spellStart"/>
      <w:r>
        <w:t>Desarrollá</w:t>
      </w:r>
      <w:proofErr w:type="spellEnd"/>
      <w:r>
        <w:t xml:space="preserve"> la clase </w:t>
      </w:r>
      <w:proofErr w:type="spellStart"/>
      <w:r w:rsidRPr="00C6249B">
        <w:rPr>
          <w:rStyle w:val="CdigoSentencia"/>
        </w:rPr>
        <w:t>UtilArrays</w:t>
      </w:r>
      <w:proofErr w:type="spellEnd"/>
      <w:r>
        <w:t>, sin atributos, que cuente con métodos estáticos que permitan:</w:t>
      </w:r>
      <w:bookmarkEnd w:id="1"/>
    </w:p>
    <w:p w14:paraId="538F7737" w14:textId="7E97B7F3" w:rsidR="008F28A9" w:rsidRDefault="008F28A9" w:rsidP="008F28A9">
      <w:pPr>
        <w:pStyle w:val="Prrafodelista"/>
        <w:numPr>
          <w:ilvl w:val="0"/>
          <w:numId w:val="37"/>
        </w:numPr>
      </w:pPr>
      <w:r>
        <w:t xml:space="preserve"> Mostrar el contenido de un array de caracteres recibido como par</w:t>
      </w:r>
      <w:r>
        <w:rPr>
          <w:lang w:val="es-ES"/>
        </w:rPr>
        <w:t>á</w:t>
      </w:r>
      <w:r>
        <w:t>metro sin valores repetidos.</w:t>
      </w:r>
    </w:p>
    <w:p w14:paraId="41DD6AB9" w14:textId="77777777" w:rsidR="008F28A9" w:rsidRDefault="008F28A9" w:rsidP="008F28A9">
      <w:pPr>
        <w:pStyle w:val="Prrafodelista"/>
        <w:ind w:left="360"/>
        <w:rPr>
          <w:rStyle w:val="CdigoSentencia"/>
        </w:rPr>
      </w:pPr>
      <w:r>
        <w:rPr>
          <w:rFonts w:ascii="Consolas" w:hAnsi="Consolas"/>
          <w:b/>
          <w:noProof/>
          <w:color w:val="2C637F" w:themeColor="accent1"/>
        </w:rPr>
        <mc:AlternateContent>
          <mc:Choice Requires="wps">
            <w:drawing>
              <wp:anchor distT="0" distB="0" distL="114300" distR="114300" simplePos="0" relativeHeight="251672576" behindDoc="0" locked="0" layoutInCell="1" allowOverlap="1" wp14:anchorId="0D19CFFD" wp14:editId="5A20B9FE">
                <wp:simplePos x="0" y="0"/>
                <wp:positionH relativeFrom="column">
                  <wp:posOffset>3460115</wp:posOffset>
                </wp:positionH>
                <wp:positionV relativeFrom="paragraph">
                  <wp:posOffset>255905</wp:posOffset>
                </wp:positionV>
                <wp:extent cx="2057400" cy="2667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057400" cy="266700"/>
                        </a:xfrm>
                        <a:prstGeom prst="rect">
                          <a:avLst/>
                        </a:prstGeom>
                        <a:noFill/>
                        <a:ln w="6350">
                          <a:noFill/>
                        </a:ln>
                      </wps:spPr>
                      <wps:txbx>
                        <w:txbxContent>
                          <w:p w14:paraId="314F6C3D"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I</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N</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M</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E</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T</w:t>
                            </w:r>
                            <w:r w:rsidRPr="00A9569F">
                              <w:rPr>
                                <w:rStyle w:val="CdigoSentencia"/>
                                <w:sz w:val="28"/>
                                <w:szCs w:val="24"/>
                              </w:rPr>
                              <w:t>'</w:t>
                            </w:r>
                          </w:p>
                          <w:p w14:paraId="4EF82000" w14:textId="77777777" w:rsidR="008F28A9" w:rsidRPr="00A9569F" w:rsidRDefault="008F28A9" w:rsidP="008F28A9">
                            <w:pPr>
                              <w:pStyle w:val="Prrafodelista"/>
                              <w:spacing w:after="0"/>
                              <w:jc w:val="center"/>
                              <w:rPr>
                                <w:rFonts w:ascii="Consolas" w:hAnsi="Consolas"/>
                                <w:b/>
                                <w:color w:val="2C637F" w:themeColor="accent1"/>
                                <w:sz w:val="28"/>
                                <w:szCs w:val="24"/>
                              </w:rPr>
                            </w:pPr>
                          </w:p>
                          <w:p w14:paraId="1FF0708D"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CFFD" id="Cuadro de texto 4" o:spid="_x0000_s1031" type="#_x0000_t202" style="position:absolute;left:0;text-align:left;margin-left:272.45pt;margin-top:20.15pt;width:162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" filled="f" stroked="f" strokeweight=".5pt">
                <v:textbox>
                  <w:txbxContent>
                    <w:p w14:paraId="314F6C3D"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I</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N</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M</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E</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T</w:t>
                      </w:r>
                      <w:r w:rsidRPr="00A9569F">
                        <w:rPr>
                          <w:rStyle w:val="CdigoSentencia"/>
                          <w:sz w:val="28"/>
                          <w:szCs w:val="24"/>
                        </w:rPr>
                        <w:t>'</w:t>
                      </w:r>
                    </w:p>
                    <w:p w14:paraId="4EF82000" w14:textId="77777777" w:rsidR="008F28A9" w:rsidRPr="00A9569F" w:rsidRDefault="008F28A9" w:rsidP="008F28A9">
                      <w:pPr>
                        <w:pStyle w:val="Prrafodelista"/>
                        <w:spacing w:after="0"/>
                        <w:jc w:val="center"/>
                        <w:rPr>
                          <w:rFonts w:ascii="Consolas" w:hAnsi="Consolas"/>
                          <w:b/>
                          <w:color w:val="2C637F" w:themeColor="accent1"/>
                          <w:sz w:val="28"/>
                          <w:szCs w:val="24"/>
                        </w:rPr>
                      </w:pPr>
                    </w:p>
                    <w:p w14:paraId="1FF0708D"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v:textbox>
              </v:shape>
            </w:pict>
          </mc:Fallback>
        </mc:AlternateContent>
      </w:r>
      <w:r>
        <w:rPr>
          <w:rFonts w:ascii="Consolas" w:hAnsi="Consolas"/>
          <w:b/>
          <w:noProof/>
          <w:color w:val="2C637F" w:themeColor="accent1"/>
        </w:rPr>
        <mc:AlternateContent>
          <mc:Choice Requires="wps">
            <w:drawing>
              <wp:anchor distT="0" distB="0" distL="114300" distR="114300" simplePos="0" relativeHeight="251674624" behindDoc="0" locked="0" layoutInCell="1" allowOverlap="1" wp14:anchorId="4659695B" wp14:editId="348C2ACD">
                <wp:simplePos x="0" y="0"/>
                <wp:positionH relativeFrom="column">
                  <wp:posOffset>3230880</wp:posOffset>
                </wp:positionH>
                <wp:positionV relativeFrom="paragraph">
                  <wp:posOffset>340995</wp:posOffset>
                </wp:positionV>
                <wp:extent cx="228600" cy="118110"/>
                <wp:effectExtent l="0" t="19050" r="38100" b="34290"/>
                <wp:wrapNone/>
                <wp:docPr id="6" name="Flecha: a la derecha 6"/>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AAE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254.4pt;margin-top:26.85pt;width:18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" adj="16020" fillcolor="#2c637f [3204]" strokecolor="#16313f [1604]" strokeweight="1pt"/>
            </w:pict>
          </mc:Fallback>
        </mc:AlternateContent>
      </w:r>
      <w:proofErr w:type="spellStart"/>
      <w:r>
        <w:rPr>
          <w:rStyle w:val="CdigoSentencia"/>
        </w:rPr>
        <w:t>p</w:t>
      </w:r>
      <w:r w:rsidRPr="001A22AC">
        <w:rPr>
          <w:rStyle w:val="CdigoSentencia"/>
        </w:rPr>
        <w:t>ublic</w:t>
      </w:r>
      <w:proofErr w:type="spellEnd"/>
      <w:r w:rsidRPr="001A22AC">
        <w:rPr>
          <w:rStyle w:val="CdigoSentencia"/>
        </w:rPr>
        <w:t xml:space="preserve"> </w:t>
      </w:r>
      <w:proofErr w:type="spellStart"/>
      <w:r>
        <w:rPr>
          <w:rStyle w:val="CdigoSentencia"/>
        </w:rPr>
        <w:t>static</w:t>
      </w:r>
      <w:proofErr w:type="spellEnd"/>
      <w:r>
        <w:rPr>
          <w:rStyle w:val="CdigoSentencia"/>
        </w:rPr>
        <w:t xml:space="preserve"> </w:t>
      </w:r>
      <w:proofErr w:type="spellStart"/>
      <w:r w:rsidRPr="001A22AC">
        <w:rPr>
          <w:rStyle w:val="CdigoSentencia"/>
        </w:rPr>
        <w:t>void</w:t>
      </w:r>
      <w:proofErr w:type="spellEnd"/>
      <w:r w:rsidRPr="001A22AC">
        <w:rPr>
          <w:rStyle w:val="CdigoSentencia"/>
        </w:rPr>
        <w:t xml:space="preserve"> </w:t>
      </w:r>
      <w:proofErr w:type="spellStart"/>
      <w:r w:rsidRPr="001A22AC">
        <w:rPr>
          <w:rStyle w:val="CdigoSentencia"/>
        </w:rPr>
        <w:t>mostrarSinRepeti</w:t>
      </w:r>
      <w:r>
        <w:rPr>
          <w:rStyle w:val="CdigoSentencia"/>
        </w:rPr>
        <w:t>dos</w:t>
      </w:r>
      <w:proofErr w:type="spellEnd"/>
      <w:r w:rsidRPr="001A22AC">
        <w:rPr>
          <w:rStyle w:val="CdigoSentencia"/>
        </w:rPr>
        <w:t xml:space="preserve"> (</w:t>
      </w:r>
      <w:proofErr w:type="spellStart"/>
      <w:proofErr w:type="gramStart"/>
      <w:r w:rsidRPr="001A22AC">
        <w:rPr>
          <w:rStyle w:val="CdigoSentencia"/>
        </w:rPr>
        <w:t>char</w:t>
      </w:r>
      <w:proofErr w:type="spellEnd"/>
      <w:r w:rsidRPr="001A22AC">
        <w:rPr>
          <w:rStyle w:val="CdigoSentencia"/>
        </w:rPr>
        <w:t>[</w:t>
      </w:r>
      <w:proofErr w:type="gramEnd"/>
      <w:r w:rsidRPr="001A22AC">
        <w:rPr>
          <w:rStyle w:val="CdigoSentencia"/>
        </w:rPr>
        <w:t>] elementos)</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19B381EE" w14:textId="77777777" w:rsidTr="00775A29">
        <w:tc>
          <w:tcPr>
            <w:tcW w:w="0" w:type="auto"/>
            <w:shd w:val="clear" w:color="auto" w:fill="F2FAFF" w:themeFill="background2"/>
            <w:vAlign w:val="center"/>
          </w:tcPr>
          <w:p w14:paraId="66540AB4"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412B90E1"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3F61DA62" w14:textId="77777777" w:rsidR="008F28A9" w:rsidRPr="00C32456" w:rsidRDefault="008F28A9" w:rsidP="00775A29">
            <w:pPr>
              <w:pStyle w:val="Prrafodelista"/>
              <w:spacing w:after="0"/>
              <w:jc w:val="center"/>
              <w:rPr>
                <w:rStyle w:val="CdigoSentencia"/>
                <w:szCs w:val="24"/>
              </w:rPr>
            </w:pPr>
            <w:r w:rsidRPr="00C32456">
              <w:rPr>
                <w:rStyle w:val="CdigoSentencia"/>
                <w:szCs w:val="24"/>
              </w:rPr>
              <w:t>'M'</w:t>
            </w:r>
          </w:p>
        </w:tc>
        <w:tc>
          <w:tcPr>
            <w:tcW w:w="0" w:type="auto"/>
            <w:shd w:val="clear" w:color="auto" w:fill="F2FAFF" w:themeFill="background2"/>
            <w:vAlign w:val="center"/>
          </w:tcPr>
          <w:p w14:paraId="2803C8DB"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343D3893"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2BB03007"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c>
          <w:tcPr>
            <w:tcW w:w="0" w:type="auto"/>
            <w:shd w:val="clear" w:color="auto" w:fill="F2FAFF" w:themeFill="background2"/>
            <w:vAlign w:val="center"/>
          </w:tcPr>
          <w:p w14:paraId="212F411B"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2CE16401" w14:textId="77777777" w:rsidR="008F28A9" w:rsidRPr="00C32456" w:rsidRDefault="008F28A9" w:rsidP="00775A29">
            <w:pPr>
              <w:pStyle w:val="Prrafodelista"/>
              <w:spacing w:after="0"/>
              <w:jc w:val="center"/>
              <w:rPr>
                <w:rStyle w:val="CdigoSentencia"/>
                <w:szCs w:val="24"/>
              </w:rPr>
            </w:pPr>
            <w:r w:rsidRPr="00C32456">
              <w:rPr>
                <w:rStyle w:val="CdigoSentencia"/>
                <w:szCs w:val="24"/>
              </w:rPr>
              <w:t>'T'</w:t>
            </w:r>
          </w:p>
        </w:tc>
        <w:tc>
          <w:tcPr>
            <w:tcW w:w="0" w:type="auto"/>
            <w:shd w:val="clear" w:color="auto" w:fill="F2FAFF" w:themeFill="background2"/>
            <w:vAlign w:val="center"/>
          </w:tcPr>
          <w:p w14:paraId="5DC640DF"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r>
    </w:tbl>
    <w:p w14:paraId="168C55EA" w14:textId="4851DC94" w:rsidR="008F28A9" w:rsidRPr="001A22AC" w:rsidRDefault="008F28A9" w:rsidP="008F28A9">
      <w:pPr>
        <w:spacing w:after="0"/>
        <w:rPr>
          <w:rStyle w:val="CdigoSentencia"/>
        </w:rPr>
      </w:pPr>
    </w:p>
    <w:p w14:paraId="20C8AC4E" w14:textId="1D78E46F" w:rsidR="008F28A9" w:rsidRDefault="008F28A9" w:rsidP="008F28A9">
      <w:pPr>
        <w:pStyle w:val="Prrafodelista"/>
        <w:numPr>
          <w:ilvl w:val="0"/>
          <w:numId w:val="37"/>
        </w:numPr>
      </w:pPr>
      <w:r>
        <w:t xml:space="preserve"> Retornar si el contenido de un array de caracteres recibido como par</w:t>
      </w:r>
      <w:r>
        <w:rPr>
          <w:lang w:val="es-ES"/>
        </w:rPr>
        <w:t>á</w:t>
      </w:r>
      <w:r>
        <w:t>metro representa un palíndromo.</w:t>
      </w:r>
    </w:p>
    <w:p w14:paraId="4D86EBF3" w14:textId="77777777" w:rsidR="008F28A9" w:rsidRDefault="008F28A9" w:rsidP="008F28A9">
      <w:pPr>
        <w:pStyle w:val="Prrafodelista"/>
        <w:ind w:left="360"/>
      </w:pPr>
      <w:r w:rsidRPr="00C32456">
        <w:rPr>
          <w:noProof/>
        </w:rPr>
        <mc:AlternateContent>
          <mc:Choice Requires="wps">
            <w:drawing>
              <wp:anchor distT="0" distB="0" distL="114300" distR="114300" simplePos="0" relativeHeight="251675648" behindDoc="0" locked="0" layoutInCell="1" allowOverlap="1" wp14:anchorId="763CB9C0" wp14:editId="12AF030C">
                <wp:simplePos x="0" y="0"/>
                <wp:positionH relativeFrom="column">
                  <wp:posOffset>3230880</wp:posOffset>
                </wp:positionH>
                <wp:positionV relativeFrom="paragraph">
                  <wp:posOffset>332105</wp:posOffset>
                </wp:positionV>
                <wp:extent cx="228600" cy="118110"/>
                <wp:effectExtent l="0" t="19050" r="38100" b="34290"/>
                <wp:wrapNone/>
                <wp:docPr id="10" name="Flecha: a la derecha 10"/>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65D0" id="Flecha: a la derecha 10" o:spid="_x0000_s1026" type="#_x0000_t13" style="position:absolute;margin-left:254.4pt;margin-top:26.15pt;width:18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" adj="16020" fillcolor="#2c637f [3204]" strokecolor="#16313f [1604]" strokeweight="1pt"/>
            </w:pict>
          </mc:Fallback>
        </mc:AlternateContent>
      </w:r>
      <w:r>
        <w:rPr>
          <w:rFonts w:ascii="Consolas" w:hAnsi="Consolas"/>
          <w:b/>
          <w:noProof/>
          <w:color w:val="2C637F" w:themeColor="accent1"/>
        </w:rPr>
        <mc:AlternateContent>
          <mc:Choice Requires="wps">
            <w:drawing>
              <wp:anchor distT="0" distB="0" distL="114300" distR="114300" simplePos="0" relativeHeight="251676672" behindDoc="0" locked="0" layoutInCell="1" allowOverlap="1" wp14:anchorId="5F14A66B" wp14:editId="36414684">
                <wp:simplePos x="0" y="0"/>
                <wp:positionH relativeFrom="column">
                  <wp:posOffset>3551555</wp:posOffset>
                </wp:positionH>
                <wp:positionV relativeFrom="paragraph">
                  <wp:posOffset>241300</wp:posOffset>
                </wp:positionV>
                <wp:extent cx="701040" cy="2667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701040" cy="266700"/>
                        </a:xfrm>
                        <a:prstGeom prst="rect">
                          <a:avLst/>
                        </a:prstGeom>
                        <a:noFill/>
                        <a:ln w="6350">
                          <a:noFill/>
                        </a:ln>
                      </wps:spPr>
                      <wps:txbx>
                        <w:txbxContent>
                          <w:p w14:paraId="23E5A73E" w14:textId="77777777" w:rsidR="008F28A9" w:rsidRPr="00A9569F" w:rsidRDefault="008F28A9" w:rsidP="008F28A9">
                            <w:pPr>
                              <w:pStyle w:val="Prrafodelista"/>
                              <w:spacing w:after="0"/>
                              <w:jc w:val="left"/>
                              <w:rPr>
                                <w:rFonts w:ascii="Consolas" w:hAnsi="Consolas"/>
                                <w:b/>
                                <w:color w:val="2C637F" w:themeColor="accent1"/>
                                <w:sz w:val="28"/>
                                <w:szCs w:val="24"/>
                              </w:rPr>
                            </w:pPr>
                            <w:r>
                              <w:rPr>
                                <w:rStyle w:val="CdigoSentencia"/>
                                <w:sz w:val="28"/>
                                <w:szCs w:val="24"/>
                              </w:rPr>
                              <w:t>false</w:t>
                            </w:r>
                          </w:p>
                          <w:p w14:paraId="3C4DBBA8" w14:textId="77777777" w:rsidR="008F28A9" w:rsidRPr="00A9569F" w:rsidRDefault="008F28A9" w:rsidP="008F28A9">
                            <w:pPr>
                              <w:pStyle w:val="Prrafodelista"/>
                              <w:spacing w:after="0"/>
                              <w:jc w:val="left"/>
                              <w:rPr>
                                <w:rFonts w:ascii="Consolas" w:hAnsi="Consolas"/>
                                <w:b/>
                                <w:color w:val="2C637F" w:themeColor="accent1"/>
                                <w:sz w:val="28"/>
                                <w:szCs w:val="24"/>
                              </w:rPr>
                            </w:pPr>
                          </w:p>
                          <w:p w14:paraId="0D24F679" w14:textId="77777777" w:rsidR="008F28A9" w:rsidRPr="00A9569F" w:rsidRDefault="008F28A9" w:rsidP="008F28A9">
                            <w:pPr>
                              <w:pStyle w:val="Prrafodelista"/>
                              <w:spacing w:after="0"/>
                              <w:jc w:val="left"/>
                              <w:rPr>
                                <w:rFonts w:ascii="Consolas" w:hAnsi="Consolas"/>
                                <w:b/>
                                <w:color w:val="2C637F" w:themeColor="accent1"/>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A66B" id="Cuadro de texto 13" o:spid="_x0000_s1032" type="#_x0000_t202" style="position:absolute;left:0;text-align:left;margin-left:279.65pt;margin-top:19pt;width:55.2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" filled="f" stroked="f" strokeweight=".5pt">
                <v:textbox>
                  <w:txbxContent>
                    <w:p w14:paraId="23E5A73E" w14:textId="77777777" w:rsidR="008F28A9" w:rsidRPr="00A9569F" w:rsidRDefault="008F28A9" w:rsidP="008F28A9">
                      <w:pPr>
                        <w:pStyle w:val="Prrafodelista"/>
                        <w:spacing w:after="0"/>
                        <w:jc w:val="left"/>
                        <w:rPr>
                          <w:rFonts w:ascii="Consolas" w:hAnsi="Consolas"/>
                          <w:b/>
                          <w:color w:val="2C637F" w:themeColor="accent1"/>
                          <w:sz w:val="28"/>
                          <w:szCs w:val="24"/>
                        </w:rPr>
                      </w:pPr>
                      <w:r>
                        <w:rPr>
                          <w:rStyle w:val="CdigoSentencia"/>
                          <w:sz w:val="28"/>
                          <w:szCs w:val="24"/>
                        </w:rPr>
                        <w:t>false</w:t>
                      </w:r>
                    </w:p>
                    <w:p w14:paraId="3C4DBBA8" w14:textId="77777777" w:rsidR="008F28A9" w:rsidRPr="00A9569F" w:rsidRDefault="008F28A9" w:rsidP="008F28A9">
                      <w:pPr>
                        <w:pStyle w:val="Prrafodelista"/>
                        <w:spacing w:after="0"/>
                        <w:jc w:val="left"/>
                        <w:rPr>
                          <w:rFonts w:ascii="Consolas" w:hAnsi="Consolas"/>
                          <w:b/>
                          <w:color w:val="2C637F" w:themeColor="accent1"/>
                          <w:sz w:val="28"/>
                          <w:szCs w:val="24"/>
                        </w:rPr>
                      </w:pPr>
                    </w:p>
                    <w:p w14:paraId="0D24F679" w14:textId="77777777" w:rsidR="008F28A9" w:rsidRPr="00A9569F" w:rsidRDefault="008F28A9" w:rsidP="008F28A9">
                      <w:pPr>
                        <w:pStyle w:val="Prrafodelista"/>
                        <w:spacing w:after="0"/>
                        <w:jc w:val="left"/>
                        <w:rPr>
                          <w:rFonts w:ascii="Consolas" w:hAnsi="Consolas"/>
                          <w:b/>
                          <w:color w:val="2C637F" w:themeColor="accent1"/>
                          <w:sz w:val="28"/>
                          <w:szCs w:val="24"/>
                        </w:rPr>
                      </w:pPr>
                    </w:p>
                  </w:txbxContent>
                </v:textbox>
              </v:shape>
            </w:pict>
          </mc:Fallback>
        </mc:AlternateContent>
      </w:r>
      <w:proofErr w:type="spellStart"/>
      <w:r>
        <w:rPr>
          <w:rStyle w:val="CdigoSentencia"/>
        </w:rPr>
        <w:t>p</w:t>
      </w:r>
      <w:r w:rsidRPr="001A22AC">
        <w:rPr>
          <w:rStyle w:val="CdigoSentencia"/>
        </w:rPr>
        <w:t>ublic</w:t>
      </w:r>
      <w:proofErr w:type="spellEnd"/>
      <w:r>
        <w:rPr>
          <w:rStyle w:val="CdigoSentencia"/>
        </w:rPr>
        <w:t xml:space="preserve"> </w:t>
      </w:r>
      <w:proofErr w:type="spellStart"/>
      <w:r>
        <w:rPr>
          <w:rStyle w:val="CdigoSentencia"/>
        </w:rPr>
        <w:t>static</w:t>
      </w:r>
      <w:proofErr w:type="spellEnd"/>
      <w:r w:rsidRPr="001A22AC">
        <w:rPr>
          <w:rStyle w:val="CdigoSentencia"/>
        </w:rPr>
        <w:t xml:space="preserve"> </w:t>
      </w:r>
      <w:proofErr w:type="spellStart"/>
      <w:r>
        <w:rPr>
          <w:rStyle w:val="CdigoSentencia"/>
        </w:rPr>
        <w:t>boolean</w:t>
      </w:r>
      <w:proofErr w:type="spellEnd"/>
      <w:r w:rsidRPr="001A22AC">
        <w:rPr>
          <w:rStyle w:val="CdigoSentencia"/>
        </w:rPr>
        <w:t xml:space="preserve"> </w:t>
      </w:r>
      <w:proofErr w:type="spellStart"/>
      <w:r>
        <w:rPr>
          <w:rStyle w:val="CdigoSentencia"/>
        </w:rPr>
        <w:t>esPalindromo</w:t>
      </w:r>
      <w:proofErr w:type="spellEnd"/>
      <w:r w:rsidRPr="001A22AC">
        <w:rPr>
          <w:rStyle w:val="CdigoSentencia"/>
        </w:rPr>
        <w:t xml:space="preserve"> (</w:t>
      </w:r>
      <w:proofErr w:type="spellStart"/>
      <w:proofErr w:type="gramStart"/>
      <w:r w:rsidRPr="001A22AC">
        <w:rPr>
          <w:rStyle w:val="CdigoSentencia"/>
        </w:rPr>
        <w:t>char</w:t>
      </w:r>
      <w:proofErr w:type="spellEnd"/>
      <w:r w:rsidRPr="001A22AC">
        <w:rPr>
          <w:rStyle w:val="CdigoSentencia"/>
        </w:rPr>
        <w:t>[</w:t>
      </w:r>
      <w:proofErr w:type="gramEnd"/>
      <w:r w:rsidRPr="001A22AC">
        <w:rPr>
          <w:rStyle w:val="CdigoSentencia"/>
        </w:rPr>
        <w:t>] elementos)</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14B22A5A" w14:textId="77777777" w:rsidTr="00775A29">
        <w:tc>
          <w:tcPr>
            <w:tcW w:w="0" w:type="auto"/>
            <w:shd w:val="clear" w:color="auto" w:fill="F2FAFF" w:themeFill="background2"/>
            <w:vAlign w:val="center"/>
          </w:tcPr>
          <w:p w14:paraId="4C16AB48"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1CB5D97A"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0764DB84" w14:textId="77777777" w:rsidR="008F28A9" w:rsidRPr="00C32456" w:rsidRDefault="008F28A9" w:rsidP="00775A29">
            <w:pPr>
              <w:pStyle w:val="Prrafodelista"/>
              <w:spacing w:after="0"/>
              <w:jc w:val="center"/>
              <w:rPr>
                <w:rStyle w:val="CdigoSentencia"/>
                <w:szCs w:val="24"/>
              </w:rPr>
            </w:pPr>
            <w:r w:rsidRPr="00C32456">
              <w:rPr>
                <w:rStyle w:val="CdigoSentencia"/>
                <w:szCs w:val="24"/>
              </w:rPr>
              <w:t>'M'</w:t>
            </w:r>
          </w:p>
        </w:tc>
        <w:tc>
          <w:tcPr>
            <w:tcW w:w="0" w:type="auto"/>
            <w:shd w:val="clear" w:color="auto" w:fill="F2FAFF" w:themeFill="background2"/>
            <w:vAlign w:val="center"/>
          </w:tcPr>
          <w:p w14:paraId="4346014A"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6FAC3F68"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3E097C95"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c>
          <w:tcPr>
            <w:tcW w:w="0" w:type="auto"/>
            <w:shd w:val="clear" w:color="auto" w:fill="F2FAFF" w:themeFill="background2"/>
            <w:vAlign w:val="center"/>
          </w:tcPr>
          <w:p w14:paraId="0CFD2717"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66D1515B" w14:textId="77777777" w:rsidR="008F28A9" w:rsidRPr="00C32456" w:rsidRDefault="008F28A9" w:rsidP="00775A29">
            <w:pPr>
              <w:pStyle w:val="Prrafodelista"/>
              <w:spacing w:after="0"/>
              <w:jc w:val="center"/>
              <w:rPr>
                <w:rStyle w:val="CdigoSentencia"/>
                <w:szCs w:val="24"/>
              </w:rPr>
            </w:pPr>
            <w:r w:rsidRPr="00C32456">
              <w:rPr>
                <w:rStyle w:val="CdigoSentencia"/>
                <w:szCs w:val="24"/>
              </w:rPr>
              <w:t>'T'</w:t>
            </w:r>
          </w:p>
        </w:tc>
        <w:tc>
          <w:tcPr>
            <w:tcW w:w="0" w:type="auto"/>
            <w:shd w:val="clear" w:color="auto" w:fill="F2FAFF" w:themeFill="background2"/>
            <w:vAlign w:val="center"/>
          </w:tcPr>
          <w:p w14:paraId="072AEC26"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r>
    </w:tbl>
    <w:p w14:paraId="120F692F" w14:textId="77777777" w:rsidR="008F28A9" w:rsidRDefault="008F28A9" w:rsidP="008F28A9">
      <w:pPr>
        <w:pStyle w:val="Prrafodelista"/>
        <w:spacing w:after="0"/>
        <w:ind w:left="360"/>
      </w:pPr>
      <w:r>
        <w:rPr>
          <w:rFonts w:ascii="Consolas" w:hAnsi="Consolas"/>
          <w:b/>
          <w:noProof/>
          <w:color w:val="2C637F" w:themeColor="accent1"/>
        </w:rPr>
        <mc:AlternateContent>
          <mc:Choice Requires="wps">
            <w:drawing>
              <wp:anchor distT="0" distB="0" distL="114300" distR="114300" simplePos="0" relativeHeight="251678720" behindDoc="0" locked="0" layoutInCell="1" allowOverlap="1" wp14:anchorId="013B0229" wp14:editId="4FCE87F4">
                <wp:simplePos x="0" y="0"/>
                <wp:positionH relativeFrom="column">
                  <wp:posOffset>3559175</wp:posOffset>
                </wp:positionH>
                <wp:positionV relativeFrom="paragraph">
                  <wp:posOffset>196215</wp:posOffset>
                </wp:positionV>
                <wp:extent cx="70104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01040" cy="266700"/>
                        </a:xfrm>
                        <a:prstGeom prst="rect">
                          <a:avLst/>
                        </a:prstGeom>
                        <a:noFill/>
                        <a:ln w="6350">
                          <a:noFill/>
                        </a:ln>
                      </wps:spPr>
                      <wps:txbx>
                        <w:txbxContent>
                          <w:p w14:paraId="2FF38B17" w14:textId="77777777" w:rsidR="008F28A9" w:rsidRPr="00A9569F" w:rsidRDefault="008F28A9" w:rsidP="008F28A9">
                            <w:pPr>
                              <w:pStyle w:val="Prrafodelista"/>
                              <w:spacing w:after="0"/>
                              <w:jc w:val="left"/>
                              <w:rPr>
                                <w:rFonts w:ascii="Consolas" w:hAnsi="Consolas"/>
                                <w:b/>
                                <w:color w:val="2C637F" w:themeColor="accent1"/>
                                <w:sz w:val="28"/>
                                <w:szCs w:val="24"/>
                              </w:rPr>
                            </w:pPr>
                            <w:r>
                              <w:rPr>
                                <w:rStyle w:val="CdigoSentencia"/>
                                <w:sz w:val="28"/>
                                <w:szCs w:val="24"/>
                              </w:rPr>
                              <w:t>true</w:t>
                            </w:r>
                          </w:p>
                          <w:p w14:paraId="2D2BC294" w14:textId="77777777" w:rsidR="008F28A9" w:rsidRPr="00A9569F" w:rsidRDefault="008F28A9" w:rsidP="008F28A9">
                            <w:pPr>
                              <w:pStyle w:val="Prrafodelista"/>
                              <w:spacing w:after="0"/>
                              <w:jc w:val="left"/>
                              <w:rPr>
                                <w:rFonts w:ascii="Consolas" w:hAnsi="Consolas"/>
                                <w:b/>
                                <w:color w:val="2C637F" w:themeColor="accent1"/>
                                <w:sz w:val="28"/>
                                <w:szCs w:val="24"/>
                              </w:rPr>
                            </w:pPr>
                          </w:p>
                          <w:p w14:paraId="02D47DB6" w14:textId="77777777" w:rsidR="008F28A9" w:rsidRPr="00A9569F" w:rsidRDefault="008F28A9" w:rsidP="008F28A9">
                            <w:pPr>
                              <w:pStyle w:val="Prrafodelista"/>
                              <w:spacing w:after="0"/>
                              <w:jc w:val="left"/>
                              <w:rPr>
                                <w:rFonts w:ascii="Consolas" w:hAnsi="Consolas"/>
                                <w:b/>
                                <w:color w:val="2C637F" w:themeColor="accent1"/>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B0229" id="Cuadro de texto 14" o:spid="_x0000_s1033" type="#_x0000_t202" style="position:absolute;left:0;text-align:left;margin-left:280.25pt;margin-top:15.45pt;width:55.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" filled="f" stroked="f" strokeweight=".5pt">
                <v:textbox>
                  <w:txbxContent>
                    <w:p w14:paraId="2FF38B17" w14:textId="77777777" w:rsidR="008F28A9" w:rsidRPr="00A9569F" w:rsidRDefault="008F28A9" w:rsidP="008F28A9">
                      <w:pPr>
                        <w:pStyle w:val="Prrafodelista"/>
                        <w:spacing w:after="0"/>
                        <w:jc w:val="left"/>
                        <w:rPr>
                          <w:rFonts w:ascii="Consolas" w:hAnsi="Consolas"/>
                          <w:b/>
                          <w:color w:val="2C637F" w:themeColor="accent1"/>
                          <w:sz w:val="28"/>
                          <w:szCs w:val="24"/>
                        </w:rPr>
                      </w:pPr>
                      <w:r>
                        <w:rPr>
                          <w:rStyle w:val="CdigoSentencia"/>
                          <w:sz w:val="28"/>
                          <w:szCs w:val="24"/>
                        </w:rPr>
                        <w:t>true</w:t>
                      </w:r>
                    </w:p>
                    <w:p w14:paraId="2D2BC294" w14:textId="77777777" w:rsidR="008F28A9" w:rsidRPr="00A9569F" w:rsidRDefault="008F28A9" w:rsidP="008F28A9">
                      <w:pPr>
                        <w:pStyle w:val="Prrafodelista"/>
                        <w:spacing w:after="0"/>
                        <w:jc w:val="left"/>
                        <w:rPr>
                          <w:rFonts w:ascii="Consolas" w:hAnsi="Consolas"/>
                          <w:b/>
                          <w:color w:val="2C637F" w:themeColor="accent1"/>
                          <w:sz w:val="28"/>
                          <w:szCs w:val="24"/>
                        </w:rPr>
                      </w:pPr>
                    </w:p>
                    <w:p w14:paraId="02D47DB6" w14:textId="77777777" w:rsidR="008F28A9" w:rsidRPr="00A9569F" w:rsidRDefault="008F28A9" w:rsidP="008F28A9">
                      <w:pPr>
                        <w:pStyle w:val="Prrafodelista"/>
                        <w:spacing w:after="0"/>
                        <w:jc w:val="left"/>
                        <w:rPr>
                          <w:rFonts w:ascii="Consolas" w:hAnsi="Consolas"/>
                          <w:b/>
                          <w:color w:val="2C637F" w:themeColor="accent1"/>
                          <w:sz w:val="28"/>
                          <w:szCs w:val="24"/>
                        </w:rPr>
                      </w:pPr>
                    </w:p>
                  </w:txbxContent>
                </v:textbox>
              </v:shape>
            </w:pict>
          </mc:Fallback>
        </mc:AlternateContent>
      </w:r>
      <w:r w:rsidRPr="00C32456">
        <w:rPr>
          <w:noProof/>
        </w:rPr>
        <mc:AlternateContent>
          <mc:Choice Requires="wps">
            <w:drawing>
              <wp:anchor distT="0" distB="0" distL="114300" distR="114300" simplePos="0" relativeHeight="251677696" behindDoc="0" locked="0" layoutInCell="1" allowOverlap="1" wp14:anchorId="41428A29" wp14:editId="30BB2920">
                <wp:simplePos x="0" y="0"/>
                <wp:positionH relativeFrom="column">
                  <wp:posOffset>3239135</wp:posOffset>
                </wp:positionH>
                <wp:positionV relativeFrom="paragraph">
                  <wp:posOffset>268605</wp:posOffset>
                </wp:positionV>
                <wp:extent cx="228600" cy="118110"/>
                <wp:effectExtent l="0" t="19050" r="38100" b="34290"/>
                <wp:wrapNone/>
                <wp:docPr id="15" name="Flecha: a la derecha 15"/>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ECF9" id="Flecha: a la derecha 15" o:spid="_x0000_s1026" type="#_x0000_t13" style="position:absolute;margin-left:255.05pt;margin-top:21.15pt;width:18pt;height: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" adj="16020" fillcolor="#2c637f [3204]" strokecolor="#16313f [1604]" strokeweight="1pt"/>
            </w:pict>
          </mc:Fallback>
        </mc:AlternateConten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1E17AE71" w14:textId="77777777" w:rsidTr="00775A29">
        <w:tc>
          <w:tcPr>
            <w:tcW w:w="0" w:type="auto"/>
            <w:shd w:val="clear" w:color="auto" w:fill="F2FAFF" w:themeFill="background2"/>
            <w:vAlign w:val="center"/>
          </w:tcPr>
          <w:p w14:paraId="7442E32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R</w:t>
            </w:r>
            <w:r w:rsidRPr="00C32456">
              <w:rPr>
                <w:rStyle w:val="CdigoSentencia"/>
                <w:szCs w:val="24"/>
              </w:rPr>
              <w:t>'</w:t>
            </w:r>
          </w:p>
        </w:tc>
        <w:tc>
          <w:tcPr>
            <w:tcW w:w="0" w:type="auto"/>
            <w:shd w:val="clear" w:color="auto" w:fill="F2FAFF" w:themeFill="background2"/>
            <w:vAlign w:val="center"/>
          </w:tcPr>
          <w:p w14:paraId="45120A8B"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602B3E3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75FE2435"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31C004DC"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2E872C4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12BAC77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2283A728"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2FB06B78"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R</w:t>
            </w:r>
            <w:r w:rsidRPr="00C32456">
              <w:rPr>
                <w:rStyle w:val="CdigoSentencia"/>
                <w:szCs w:val="24"/>
              </w:rPr>
              <w:t>'</w:t>
            </w:r>
          </w:p>
        </w:tc>
      </w:tr>
    </w:tbl>
    <w:p w14:paraId="0D8BE258" w14:textId="77777777" w:rsidR="008F28A9" w:rsidRDefault="008F28A9" w:rsidP="008F28A9">
      <w:pPr>
        <w:pStyle w:val="Prrafodelista"/>
        <w:spacing w:after="0"/>
        <w:ind w:left="360"/>
      </w:pPr>
    </w:p>
    <w:p w14:paraId="4A7713C6" w14:textId="41E0333E" w:rsidR="008F28A9" w:rsidRDefault="008F28A9" w:rsidP="008F28A9">
      <w:pPr>
        <w:pStyle w:val="Prrafodelista"/>
        <w:numPr>
          <w:ilvl w:val="0"/>
          <w:numId w:val="37"/>
        </w:numPr>
      </w:pPr>
      <w:r>
        <w:t xml:space="preserve"> Invertir el contenido de un array de caracteres recibido como par</w:t>
      </w:r>
      <w:r>
        <w:rPr>
          <w:lang w:val="es-ES"/>
        </w:rPr>
        <w:t>á</w:t>
      </w:r>
      <w:r>
        <w:t>metro, sin usar un array auxiliar.</w:t>
      </w:r>
    </w:p>
    <w:p w14:paraId="553E698C" w14:textId="77777777" w:rsidR="008F28A9" w:rsidRPr="00C6249B" w:rsidRDefault="008F28A9" w:rsidP="008F28A9">
      <w:pPr>
        <w:pStyle w:val="Prrafodelista"/>
        <w:ind w:left="360"/>
        <w:rPr>
          <w:rStyle w:val="CdigoSentencia"/>
          <w:lang w:val="en-US"/>
        </w:rPr>
      </w:pPr>
      <w:r>
        <w:rPr>
          <w:rFonts w:ascii="Consolas" w:hAnsi="Consolas"/>
          <w:b/>
          <w:noProof/>
          <w:color w:val="2C637F" w:themeColor="accent1"/>
        </w:rPr>
        <mc:AlternateContent>
          <mc:Choice Requires="wps">
            <w:drawing>
              <wp:anchor distT="0" distB="0" distL="114300" distR="114300" simplePos="0" relativeHeight="251673600" behindDoc="0" locked="0" layoutInCell="1" allowOverlap="1" wp14:anchorId="17258F7D" wp14:editId="16FE603E">
                <wp:simplePos x="0" y="0"/>
                <wp:positionH relativeFrom="column">
                  <wp:posOffset>3231515</wp:posOffset>
                </wp:positionH>
                <wp:positionV relativeFrom="paragraph">
                  <wp:posOffset>348615</wp:posOffset>
                </wp:positionV>
                <wp:extent cx="228600" cy="118110"/>
                <wp:effectExtent l="0" t="19050" r="38100" b="34290"/>
                <wp:wrapNone/>
                <wp:docPr id="16" name="Flecha: a la derecha 16"/>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178ED" id="Flecha: a la derecha 16" o:spid="_x0000_s1026" type="#_x0000_t13" style="position:absolute;margin-left:254.45pt;margin-top:27.45pt;width:18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" adj="16020" fillcolor="#2c637f [3204]" strokecolor="#16313f [1604]" strokeweight="1pt"/>
            </w:pict>
          </mc:Fallback>
        </mc:AlternateContent>
      </w:r>
      <w:r w:rsidRPr="00C6249B">
        <w:rPr>
          <w:rStyle w:val="CdigoSentencia"/>
          <w:lang w:val="en-US"/>
        </w:rPr>
        <w:t xml:space="preserve">public static void </w:t>
      </w:r>
      <w:proofErr w:type="spellStart"/>
      <w:r w:rsidRPr="00C6249B">
        <w:rPr>
          <w:rStyle w:val="CdigoSentencia"/>
          <w:lang w:val="en-US"/>
        </w:rPr>
        <w:t>invertir</w:t>
      </w:r>
      <w:proofErr w:type="spellEnd"/>
      <w:r w:rsidRPr="00C6249B">
        <w:rPr>
          <w:rStyle w:val="CdigoSentencia"/>
          <w:lang w:val="en-US"/>
        </w:rPr>
        <w:t xml:space="preserve"> (</w:t>
      </w:r>
      <w:proofErr w:type="gramStart"/>
      <w:r w:rsidRPr="00C6249B">
        <w:rPr>
          <w:rStyle w:val="CdigoSentencia"/>
          <w:lang w:val="en-US"/>
        </w:rPr>
        <w:t>char[</w:t>
      </w:r>
      <w:proofErr w:type="gramEnd"/>
      <w:r w:rsidRPr="00C6249B">
        <w:rPr>
          <w:rStyle w:val="CdigoSentencia"/>
          <w:lang w:val="en-US"/>
        </w:rPr>
        <w:t xml:space="preserve">] </w:t>
      </w:r>
      <w:proofErr w:type="spellStart"/>
      <w:r w:rsidRPr="00C6249B">
        <w:rPr>
          <w:rStyle w:val="CdigoSentencia"/>
          <w:lang w:val="en-US"/>
        </w:rPr>
        <w:t>elementos</w:t>
      </w:r>
      <w:proofErr w:type="spellEnd"/>
      <w:r w:rsidRPr="00C6249B">
        <w:rPr>
          <w:rStyle w:val="CdigoSentencia"/>
          <w:lang w:val="en-US"/>
        </w:rPr>
        <w:t>)</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66D4F35F" w14:textId="77777777" w:rsidTr="00775A29">
        <w:tc>
          <w:tcPr>
            <w:tcW w:w="0" w:type="auto"/>
            <w:shd w:val="clear" w:color="auto" w:fill="F2FAFF" w:themeFill="background2"/>
            <w:vAlign w:val="center"/>
          </w:tcPr>
          <w:p w14:paraId="5663F8CC"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544C9B40"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19ECCABB" w14:textId="77777777" w:rsidR="008F28A9" w:rsidRPr="00C32456" w:rsidRDefault="008F28A9" w:rsidP="00775A29">
            <w:pPr>
              <w:pStyle w:val="Prrafodelista"/>
              <w:spacing w:after="0"/>
              <w:jc w:val="center"/>
              <w:rPr>
                <w:rStyle w:val="CdigoSentencia"/>
                <w:szCs w:val="24"/>
              </w:rPr>
            </w:pPr>
            <w:r w:rsidRPr="00C32456">
              <w:rPr>
                <w:rStyle w:val="CdigoSentencia"/>
                <w:szCs w:val="24"/>
              </w:rPr>
              <w:t>'M'</w:t>
            </w:r>
          </w:p>
        </w:tc>
        <w:tc>
          <w:tcPr>
            <w:tcW w:w="0" w:type="auto"/>
            <w:shd w:val="clear" w:color="auto" w:fill="F2FAFF" w:themeFill="background2"/>
            <w:vAlign w:val="center"/>
          </w:tcPr>
          <w:p w14:paraId="2C2A31AA"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69C01668"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092870D9"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c>
          <w:tcPr>
            <w:tcW w:w="0" w:type="auto"/>
            <w:shd w:val="clear" w:color="auto" w:fill="F2FAFF" w:themeFill="background2"/>
            <w:vAlign w:val="center"/>
          </w:tcPr>
          <w:p w14:paraId="6F7DD8DF"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49F5CB03" w14:textId="77777777" w:rsidR="008F28A9" w:rsidRPr="00C32456" w:rsidRDefault="008F28A9" w:rsidP="00775A29">
            <w:pPr>
              <w:pStyle w:val="Prrafodelista"/>
              <w:spacing w:after="0"/>
              <w:jc w:val="center"/>
              <w:rPr>
                <w:rStyle w:val="CdigoSentencia"/>
                <w:szCs w:val="24"/>
              </w:rPr>
            </w:pPr>
            <w:r w:rsidRPr="00C32456">
              <w:rPr>
                <w:rStyle w:val="CdigoSentencia"/>
                <w:szCs w:val="24"/>
              </w:rPr>
              <w:t>'T'</w:t>
            </w:r>
          </w:p>
        </w:tc>
        <w:tc>
          <w:tcPr>
            <w:tcW w:w="0" w:type="auto"/>
            <w:shd w:val="clear" w:color="auto" w:fill="F2FAFF" w:themeFill="background2"/>
            <w:vAlign w:val="center"/>
          </w:tcPr>
          <w:p w14:paraId="757A106C"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r>
    </w:tbl>
    <w:tbl>
      <w:tblPr>
        <w:tblStyle w:val="Tablaconcuadrcula"/>
        <w:tblpPr w:leftFromText="141" w:rightFromText="141" w:vertAnchor="text" w:horzAnchor="margin" w:tblpXSpec="right" w:tblpY="-458"/>
        <w:tblW w:w="0" w:type="auto"/>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1363FED0" w14:textId="77777777" w:rsidTr="00775A29">
        <w:tc>
          <w:tcPr>
            <w:tcW w:w="0" w:type="auto"/>
            <w:shd w:val="clear" w:color="auto" w:fill="F2FAFF" w:themeFill="background2"/>
            <w:vAlign w:val="center"/>
          </w:tcPr>
          <w:p w14:paraId="12897255"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3DF3F328"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T</w:t>
            </w:r>
            <w:r w:rsidRPr="00C32456">
              <w:rPr>
                <w:rStyle w:val="CdigoSentencia"/>
                <w:szCs w:val="24"/>
              </w:rPr>
              <w:t>'</w:t>
            </w:r>
          </w:p>
        </w:tc>
        <w:tc>
          <w:tcPr>
            <w:tcW w:w="0" w:type="auto"/>
            <w:shd w:val="clear" w:color="auto" w:fill="F2FAFF" w:themeFill="background2"/>
            <w:vAlign w:val="center"/>
          </w:tcPr>
          <w:p w14:paraId="52C41BE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48701722"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0F344A7F"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641AA72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I</w:t>
            </w:r>
            <w:r w:rsidRPr="00C32456">
              <w:rPr>
                <w:rStyle w:val="CdigoSentencia"/>
                <w:szCs w:val="24"/>
              </w:rPr>
              <w:t>'</w:t>
            </w:r>
          </w:p>
        </w:tc>
        <w:tc>
          <w:tcPr>
            <w:tcW w:w="0" w:type="auto"/>
            <w:shd w:val="clear" w:color="auto" w:fill="F2FAFF" w:themeFill="background2"/>
            <w:vAlign w:val="center"/>
          </w:tcPr>
          <w:p w14:paraId="6D8A7148"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7328BE41"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7D17C16A"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I</w:t>
            </w:r>
            <w:r w:rsidRPr="00C32456">
              <w:rPr>
                <w:rStyle w:val="CdigoSentencia"/>
                <w:szCs w:val="24"/>
              </w:rPr>
              <w:t>'</w:t>
            </w:r>
          </w:p>
        </w:tc>
      </w:tr>
    </w:tbl>
    <w:p w14:paraId="7E333C6A" w14:textId="77777777" w:rsidR="008F28A9" w:rsidRPr="001A22AC" w:rsidRDefault="008F28A9" w:rsidP="008F28A9">
      <w:pPr>
        <w:spacing w:after="0"/>
        <w:rPr>
          <w:rStyle w:val="CdigoSentencia"/>
        </w:rPr>
      </w:pPr>
      <w:r>
        <w:rPr>
          <w:rStyle w:val="CdigoSentencia"/>
        </w:rPr>
        <w:t xml:space="preserve">                           </w:t>
      </w:r>
    </w:p>
    <w:p w14:paraId="0EA199F5" w14:textId="511A9ED9" w:rsidR="008F28A9" w:rsidRDefault="008F28A9" w:rsidP="008F28A9">
      <w:pPr>
        <w:pStyle w:val="Prrafodelista"/>
        <w:numPr>
          <w:ilvl w:val="0"/>
          <w:numId w:val="37"/>
        </w:numPr>
      </w:pPr>
      <w:r>
        <w:t xml:space="preserve"> Rotar una posición hacia la derecha cada elemento de un array de caracteres recibido como par</w:t>
      </w:r>
      <w:r>
        <w:rPr>
          <w:lang w:val="es-ES"/>
        </w:rPr>
        <w:t>á</w:t>
      </w:r>
      <w:r>
        <w:t>metro, sin usar un array auxiliar.</w:t>
      </w:r>
    </w:p>
    <w:p w14:paraId="689C11C3" w14:textId="77777777" w:rsidR="008F28A9" w:rsidRPr="00C6249B" w:rsidRDefault="008F28A9" w:rsidP="008F28A9">
      <w:pPr>
        <w:pStyle w:val="Prrafodelista"/>
        <w:ind w:left="360"/>
        <w:rPr>
          <w:rStyle w:val="CdigoSentencia"/>
          <w:lang w:val="en-US"/>
        </w:rPr>
      </w:pPr>
      <w:r>
        <w:rPr>
          <w:rFonts w:ascii="Consolas" w:hAnsi="Consolas"/>
          <w:b/>
          <w:noProof/>
          <w:color w:val="2C637F" w:themeColor="accent1"/>
        </w:rPr>
        <mc:AlternateContent>
          <mc:Choice Requires="wps">
            <w:drawing>
              <wp:anchor distT="0" distB="0" distL="114300" distR="114300" simplePos="0" relativeHeight="251679744" behindDoc="0" locked="0" layoutInCell="1" allowOverlap="1" wp14:anchorId="37BED5FC" wp14:editId="2F23E583">
                <wp:simplePos x="0" y="0"/>
                <wp:positionH relativeFrom="column">
                  <wp:posOffset>3231515</wp:posOffset>
                </wp:positionH>
                <wp:positionV relativeFrom="paragraph">
                  <wp:posOffset>346075</wp:posOffset>
                </wp:positionV>
                <wp:extent cx="228600" cy="118110"/>
                <wp:effectExtent l="0" t="19050" r="38100" b="34290"/>
                <wp:wrapNone/>
                <wp:docPr id="17" name="Flecha: a la derecha 17"/>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6441F" id="Flecha: a la derecha 17" o:spid="_x0000_s1026" type="#_x0000_t13" style="position:absolute;margin-left:254.45pt;margin-top:27.25pt;width:18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" adj="16020" fillcolor="#2c637f [3204]" strokecolor="#16313f [1604]" strokeweight="1pt"/>
            </w:pict>
          </mc:Fallback>
        </mc:AlternateContent>
      </w:r>
      <w:r w:rsidRPr="00C6249B">
        <w:rPr>
          <w:rStyle w:val="CdigoSentencia"/>
          <w:lang w:val="en-US"/>
        </w:rPr>
        <w:t>public static void rotar1 (</w:t>
      </w:r>
      <w:proofErr w:type="gramStart"/>
      <w:r w:rsidRPr="00C6249B">
        <w:rPr>
          <w:rStyle w:val="CdigoSentencia"/>
          <w:lang w:val="en-US"/>
        </w:rPr>
        <w:t>char[</w:t>
      </w:r>
      <w:proofErr w:type="gramEnd"/>
      <w:r w:rsidRPr="00C6249B">
        <w:rPr>
          <w:rStyle w:val="CdigoSentencia"/>
          <w:lang w:val="en-US"/>
        </w:rPr>
        <w:t xml:space="preserve">] </w:t>
      </w:r>
      <w:proofErr w:type="spellStart"/>
      <w:r w:rsidRPr="00C6249B">
        <w:rPr>
          <w:rStyle w:val="CdigoSentencia"/>
          <w:lang w:val="en-US"/>
        </w:rPr>
        <w:t>elementos</w:t>
      </w:r>
      <w:proofErr w:type="spellEnd"/>
      <w:r w:rsidRPr="00C6249B">
        <w:rPr>
          <w:rStyle w:val="CdigoSentencia"/>
          <w:lang w:val="en-US"/>
        </w:rPr>
        <w:t xml:space="preserve">) </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5319AAC9" w14:textId="77777777" w:rsidTr="00775A29">
        <w:tc>
          <w:tcPr>
            <w:tcW w:w="0" w:type="auto"/>
            <w:shd w:val="clear" w:color="auto" w:fill="F2FAFF" w:themeFill="background2"/>
            <w:vAlign w:val="center"/>
          </w:tcPr>
          <w:p w14:paraId="466243CD"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42CFE0C5"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3BEEC27A" w14:textId="77777777" w:rsidR="008F28A9" w:rsidRPr="00C32456" w:rsidRDefault="008F28A9" w:rsidP="00775A29">
            <w:pPr>
              <w:pStyle w:val="Prrafodelista"/>
              <w:spacing w:after="0"/>
              <w:jc w:val="center"/>
              <w:rPr>
                <w:rStyle w:val="CdigoSentencia"/>
                <w:szCs w:val="24"/>
              </w:rPr>
            </w:pPr>
            <w:r w:rsidRPr="00C32456">
              <w:rPr>
                <w:rStyle w:val="CdigoSentencia"/>
                <w:szCs w:val="24"/>
              </w:rPr>
              <w:t>'M'</w:t>
            </w:r>
          </w:p>
        </w:tc>
        <w:tc>
          <w:tcPr>
            <w:tcW w:w="0" w:type="auto"/>
            <w:shd w:val="clear" w:color="auto" w:fill="F2FAFF" w:themeFill="background2"/>
            <w:vAlign w:val="center"/>
          </w:tcPr>
          <w:p w14:paraId="51A7A526" w14:textId="77777777" w:rsidR="008F28A9" w:rsidRPr="00C32456" w:rsidRDefault="008F28A9" w:rsidP="00775A29">
            <w:pPr>
              <w:pStyle w:val="Prrafodelista"/>
              <w:spacing w:after="0"/>
              <w:jc w:val="center"/>
              <w:rPr>
                <w:rStyle w:val="CdigoSentencia"/>
                <w:szCs w:val="24"/>
              </w:rPr>
            </w:pPr>
            <w:r w:rsidRPr="00C32456">
              <w:rPr>
                <w:rStyle w:val="CdigoSentencia"/>
                <w:szCs w:val="24"/>
              </w:rPr>
              <w:t>'I'</w:t>
            </w:r>
          </w:p>
        </w:tc>
        <w:tc>
          <w:tcPr>
            <w:tcW w:w="0" w:type="auto"/>
            <w:shd w:val="clear" w:color="auto" w:fill="F2FAFF" w:themeFill="background2"/>
            <w:vAlign w:val="center"/>
          </w:tcPr>
          <w:p w14:paraId="2777930D"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315110F2"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c>
          <w:tcPr>
            <w:tcW w:w="0" w:type="auto"/>
            <w:shd w:val="clear" w:color="auto" w:fill="F2FAFF" w:themeFill="background2"/>
            <w:vAlign w:val="center"/>
          </w:tcPr>
          <w:p w14:paraId="0E03E8BC" w14:textId="77777777" w:rsidR="008F28A9" w:rsidRPr="00C32456" w:rsidRDefault="008F28A9" w:rsidP="00775A29">
            <w:pPr>
              <w:pStyle w:val="Prrafodelista"/>
              <w:spacing w:after="0"/>
              <w:jc w:val="center"/>
              <w:rPr>
                <w:rStyle w:val="CdigoSentencia"/>
                <w:szCs w:val="24"/>
              </w:rPr>
            </w:pPr>
            <w:r w:rsidRPr="00C32456">
              <w:rPr>
                <w:rStyle w:val="CdigoSentencia"/>
                <w:szCs w:val="24"/>
              </w:rPr>
              <w:t>'N'</w:t>
            </w:r>
          </w:p>
        </w:tc>
        <w:tc>
          <w:tcPr>
            <w:tcW w:w="0" w:type="auto"/>
            <w:shd w:val="clear" w:color="auto" w:fill="F2FAFF" w:themeFill="background2"/>
            <w:vAlign w:val="center"/>
          </w:tcPr>
          <w:p w14:paraId="47043F73" w14:textId="77777777" w:rsidR="008F28A9" w:rsidRPr="00C32456" w:rsidRDefault="008F28A9" w:rsidP="00775A29">
            <w:pPr>
              <w:pStyle w:val="Prrafodelista"/>
              <w:spacing w:after="0"/>
              <w:jc w:val="center"/>
              <w:rPr>
                <w:rStyle w:val="CdigoSentencia"/>
                <w:szCs w:val="24"/>
              </w:rPr>
            </w:pPr>
            <w:r w:rsidRPr="00C32456">
              <w:rPr>
                <w:rStyle w:val="CdigoSentencia"/>
                <w:szCs w:val="24"/>
              </w:rPr>
              <w:t>'T'</w:t>
            </w:r>
          </w:p>
        </w:tc>
        <w:tc>
          <w:tcPr>
            <w:tcW w:w="0" w:type="auto"/>
            <w:shd w:val="clear" w:color="auto" w:fill="F2FAFF" w:themeFill="background2"/>
            <w:vAlign w:val="center"/>
          </w:tcPr>
          <w:p w14:paraId="0902FFBD" w14:textId="77777777" w:rsidR="008F28A9" w:rsidRPr="00C32456" w:rsidRDefault="008F28A9" w:rsidP="00775A29">
            <w:pPr>
              <w:pStyle w:val="Prrafodelista"/>
              <w:spacing w:after="0"/>
              <w:jc w:val="center"/>
              <w:rPr>
                <w:rStyle w:val="CdigoSentencia"/>
                <w:szCs w:val="24"/>
              </w:rPr>
            </w:pPr>
            <w:r w:rsidRPr="00C32456">
              <w:rPr>
                <w:rStyle w:val="CdigoSentencia"/>
                <w:szCs w:val="24"/>
              </w:rPr>
              <w:t>'E'</w:t>
            </w:r>
          </w:p>
        </w:tc>
      </w:tr>
    </w:tbl>
    <w:tbl>
      <w:tblPr>
        <w:tblStyle w:val="Tablaconcuadrcula"/>
        <w:tblpPr w:leftFromText="141" w:rightFromText="141" w:vertAnchor="text" w:horzAnchor="margin" w:tblpXSpec="right" w:tblpY="-458"/>
        <w:tblW w:w="0" w:type="auto"/>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gridCol w:w="510"/>
        <w:gridCol w:w="510"/>
        <w:gridCol w:w="510"/>
      </w:tblGrid>
      <w:tr w:rsidR="008F28A9" w:rsidRPr="00C32456" w14:paraId="7A745D41" w14:textId="77777777" w:rsidTr="00775A29">
        <w:tc>
          <w:tcPr>
            <w:tcW w:w="0" w:type="auto"/>
            <w:shd w:val="clear" w:color="auto" w:fill="F2FAFF" w:themeFill="background2"/>
            <w:vAlign w:val="center"/>
          </w:tcPr>
          <w:p w14:paraId="1AB9B28B"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610349F2"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I</w:t>
            </w:r>
            <w:r w:rsidRPr="00C32456">
              <w:rPr>
                <w:rStyle w:val="CdigoSentencia"/>
                <w:szCs w:val="24"/>
              </w:rPr>
              <w:t>'</w:t>
            </w:r>
          </w:p>
        </w:tc>
        <w:tc>
          <w:tcPr>
            <w:tcW w:w="0" w:type="auto"/>
            <w:shd w:val="clear" w:color="auto" w:fill="F2FAFF" w:themeFill="background2"/>
            <w:vAlign w:val="center"/>
          </w:tcPr>
          <w:p w14:paraId="5638C5BE"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5B06FB6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35E6FE5A"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I</w:t>
            </w:r>
            <w:r w:rsidRPr="00C32456">
              <w:rPr>
                <w:rStyle w:val="CdigoSentencia"/>
                <w:szCs w:val="24"/>
              </w:rPr>
              <w:t>'</w:t>
            </w:r>
          </w:p>
        </w:tc>
        <w:tc>
          <w:tcPr>
            <w:tcW w:w="0" w:type="auto"/>
            <w:shd w:val="clear" w:color="auto" w:fill="F2FAFF" w:themeFill="background2"/>
            <w:vAlign w:val="center"/>
          </w:tcPr>
          <w:p w14:paraId="79B8800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3615B696"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E</w:t>
            </w:r>
            <w:r w:rsidRPr="00C32456">
              <w:rPr>
                <w:rStyle w:val="CdigoSentencia"/>
                <w:szCs w:val="24"/>
              </w:rPr>
              <w:t>'</w:t>
            </w:r>
          </w:p>
        </w:tc>
        <w:tc>
          <w:tcPr>
            <w:tcW w:w="0" w:type="auto"/>
            <w:shd w:val="clear" w:color="auto" w:fill="F2FAFF" w:themeFill="background2"/>
            <w:vAlign w:val="center"/>
          </w:tcPr>
          <w:p w14:paraId="7A0A6B2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7CBD04F6"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T</w:t>
            </w:r>
            <w:r w:rsidRPr="00C32456">
              <w:rPr>
                <w:rStyle w:val="CdigoSentencia"/>
                <w:szCs w:val="24"/>
              </w:rPr>
              <w:t>'</w:t>
            </w:r>
          </w:p>
        </w:tc>
      </w:tr>
    </w:tbl>
    <w:p w14:paraId="5D2A8B9C" w14:textId="77777777" w:rsidR="008F28A9" w:rsidRPr="001B6985" w:rsidRDefault="008F28A9" w:rsidP="008F28A9">
      <w:pPr>
        <w:spacing w:after="0"/>
        <w:rPr>
          <w:rFonts w:ascii="Consolas" w:hAnsi="Consolas"/>
          <w:b/>
          <w:color w:val="2C637F" w:themeColor="accent1"/>
        </w:rPr>
      </w:pPr>
    </w:p>
    <w:p w14:paraId="443AC965" w14:textId="054CD60F" w:rsidR="008F28A9" w:rsidRDefault="008F28A9" w:rsidP="008F28A9">
      <w:pPr>
        <w:pStyle w:val="Prrafodelista"/>
        <w:numPr>
          <w:ilvl w:val="0"/>
          <w:numId w:val="37"/>
        </w:numPr>
      </w:pPr>
      <w:r>
        <w:t xml:space="preserve"> Mostrar los valores resultantes de la unión de dos </w:t>
      </w:r>
      <w:proofErr w:type="spellStart"/>
      <w:r>
        <w:t>arrays</w:t>
      </w:r>
      <w:proofErr w:type="spellEnd"/>
      <w:r>
        <w:t xml:space="preserve"> de caracteres (sin repeticiones) recibidos como parámetros.</w:t>
      </w:r>
    </w:p>
    <w:p w14:paraId="1E4D0CD9" w14:textId="77777777" w:rsidR="008F28A9" w:rsidRDefault="008F28A9" w:rsidP="008F28A9">
      <w:pPr>
        <w:pStyle w:val="Prrafodelista"/>
        <w:ind w:left="360"/>
        <w:rPr>
          <w:rStyle w:val="CdigoSentencia"/>
          <w:lang w:val="en-US"/>
        </w:rPr>
      </w:pPr>
      <w:r>
        <w:rPr>
          <w:rFonts w:ascii="Consolas" w:hAnsi="Consolas"/>
          <w:b/>
          <w:noProof/>
          <w:color w:val="2C637F" w:themeColor="accent1"/>
        </w:rPr>
        <mc:AlternateContent>
          <mc:Choice Requires="wps">
            <w:drawing>
              <wp:anchor distT="0" distB="0" distL="114300" distR="114300" simplePos="0" relativeHeight="251685888" behindDoc="0" locked="0" layoutInCell="1" allowOverlap="1" wp14:anchorId="0F289894" wp14:editId="23720BE8">
                <wp:simplePos x="0" y="0"/>
                <wp:positionH relativeFrom="column">
                  <wp:posOffset>2621915</wp:posOffset>
                </wp:positionH>
                <wp:positionV relativeFrom="paragraph">
                  <wp:posOffset>522605</wp:posOffset>
                </wp:positionV>
                <wp:extent cx="3444240"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444240" cy="266700"/>
                        </a:xfrm>
                        <a:prstGeom prst="rect">
                          <a:avLst/>
                        </a:prstGeom>
                        <a:noFill/>
                        <a:ln w="6350">
                          <a:noFill/>
                        </a:ln>
                      </wps:spPr>
                      <wps:txbx>
                        <w:txbxContent>
                          <w:p w14:paraId="45B53C43" w14:textId="77777777" w:rsidR="008F28A9" w:rsidRPr="001B6985" w:rsidRDefault="008F28A9" w:rsidP="008F28A9">
                            <w:pPr>
                              <w:pStyle w:val="Prrafodelista"/>
                              <w:spacing w:after="0"/>
                              <w:jc w:val="left"/>
                              <w:rPr>
                                <w:rFonts w:ascii="Consolas" w:hAnsi="Consolas"/>
                                <w:b/>
                                <w:color w:val="2C637F" w:themeColor="accent1"/>
                                <w:sz w:val="28"/>
                                <w:szCs w:val="24"/>
                                <w:lang w:val="en-US"/>
                              </w:rPr>
                            </w:pPr>
                            <w:r w:rsidRPr="001B6985">
                              <w:rPr>
                                <w:rStyle w:val="CdigoSentencia"/>
                                <w:sz w:val="28"/>
                                <w:szCs w:val="24"/>
                                <w:lang w:val="en-US"/>
                              </w:rPr>
                              <w:t>'B' 'L' 'A' 'N' 'C' 'O' 'S' '</w:t>
                            </w:r>
                            <w:r>
                              <w:rPr>
                                <w:rStyle w:val="CdigoSentencia"/>
                                <w:sz w:val="28"/>
                                <w:szCs w:val="24"/>
                                <w:lang w:val="en-US"/>
                              </w:rPr>
                              <w:t>M</w:t>
                            </w:r>
                            <w:r w:rsidRPr="001B6985">
                              <w:rPr>
                                <w:rStyle w:val="CdigoSentencia"/>
                                <w:sz w:val="28"/>
                                <w:szCs w:val="24"/>
                                <w:lang w:val="en-US"/>
                              </w:rPr>
                              <w:t>'</w:t>
                            </w:r>
                          </w:p>
                          <w:p w14:paraId="54D5A816" w14:textId="77777777" w:rsidR="008F28A9" w:rsidRPr="001B6985" w:rsidRDefault="008F28A9" w:rsidP="008F28A9">
                            <w:pPr>
                              <w:pStyle w:val="Prrafodelista"/>
                              <w:spacing w:after="0"/>
                              <w:jc w:val="center"/>
                              <w:rPr>
                                <w:rFonts w:ascii="Consolas" w:hAnsi="Consolas"/>
                                <w:b/>
                                <w:color w:val="2C637F" w:themeColor="accent1"/>
                                <w:sz w:val="28"/>
                                <w:szCs w:val="24"/>
                                <w:lang w:val="en-US"/>
                              </w:rPr>
                            </w:pPr>
                            <w:r w:rsidRPr="001B6985">
                              <w:rPr>
                                <w:rFonts w:ascii="Consolas" w:hAnsi="Consolas"/>
                                <w:b/>
                                <w:color w:val="2C637F" w:themeColor="accent1"/>
                                <w:sz w:val="28"/>
                                <w:szCs w:val="24"/>
                                <w:lang w:val="en-US"/>
                              </w:rPr>
                              <w:t xml:space="preserve"> </w:t>
                            </w:r>
                          </w:p>
                          <w:p w14:paraId="239E345A" w14:textId="77777777" w:rsidR="008F28A9" w:rsidRPr="001B6985" w:rsidRDefault="008F28A9" w:rsidP="008F28A9">
                            <w:pPr>
                              <w:pStyle w:val="Prrafodelista"/>
                              <w:spacing w:after="0"/>
                              <w:jc w:val="center"/>
                              <w:rPr>
                                <w:rFonts w:ascii="Consolas" w:hAnsi="Consolas"/>
                                <w:b/>
                                <w:color w:val="2C637F" w:themeColor="accent1"/>
                                <w:sz w:val="28"/>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89894" id="Cuadro de texto 20" o:spid="_x0000_s1034" type="#_x0000_t202" style="position:absolute;left:0;text-align:left;margin-left:206.45pt;margin-top:41.15pt;width:271.2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" filled="f" stroked="f" strokeweight=".5pt">
                <v:textbox>
                  <w:txbxContent>
                    <w:p w14:paraId="45B53C43" w14:textId="77777777" w:rsidR="008F28A9" w:rsidRPr="001B6985" w:rsidRDefault="008F28A9" w:rsidP="008F28A9">
                      <w:pPr>
                        <w:pStyle w:val="Prrafodelista"/>
                        <w:spacing w:after="0"/>
                        <w:jc w:val="left"/>
                        <w:rPr>
                          <w:rFonts w:ascii="Consolas" w:hAnsi="Consolas"/>
                          <w:b/>
                          <w:color w:val="2C637F" w:themeColor="accent1"/>
                          <w:sz w:val="28"/>
                          <w:szCs w:val="24"/>
                          <w:lang w:val="en-US"/>
                        </w:rPr>
                      </w:pPr>
                      <w:r w:rsidRPr="001B6985">
                        <w:rPr>
                          <w:rStyle w:val="CdigoSentencia"/>
                          <w:sz w:val="28"/>
                          <w:szCs w:val="24"/>
                          <w:lang w:val="en-US"/>
                        </w:rPr>
                        <w:t>'B' 'L' 'A' 'N' 'C' 'O' 'S' '</w:t>
                      </w:r>
                      <w:r>
                        <w:rPr>
                          <w:rStyle w:val="CdigoSentencia"/>
                          <w:sz w:val="28"/>
                          <w:szCs w:val="24"/>
                          <w:lang w:val="en-US"/>
                        </w:rPr>
                        <w:t>M</w:t>
                      </w:r>
                      <w:r w:rsidRPr="001B6985">
                        <w:rPr>
                          <w:rStyle w:val="CdigoSentencia"/>
                          <w:sz w:val="28"/>
                          <w:szCs w:val="24"/>
                          <w:lang w:val="en-US"/>
                        </w:rPr>
                        <w:t>'</w:t>
                      </w:r>
                    </w:p>
                    <w:p w14:paraId="54D5A816" w14:textId="77777777" w:rsidR="008F28A9" w:rsidRPr="001B6985" w:rsidRDefault="008F28A9" w:rsidP="008F28A9">
                      <w:pPr>
                        <w:pStyle w:val="Prrafodelista"/>
                        <w:spacing w:after="0"/>
                        <w:jc w:val="center"/>
                        <w:rPr>
                          <w:rFonts w:ascii="Consolas" w:hAnsi="Consolas"/>
                          <w:b/>
                          <w:color w:val="2C637F" w:themeColor="accent1"/>
                          <w:sz w:val="28"/>
                          <w:szCs w:val="24"/>
                          <w:lang w:val="en-US"/>
                        </w:rPr>
                      </w:pPr>
                      <w:r w:rsidRPr="001B6985">
                        <w:rPr>
                          <w:rFonts w:ascii="Consolas" w:hAnsi="Consolas"/>
                          <w:b/>
                          <w:color w:val="2C637F" w:themeColor="accent1"/>
                          <w:sz w:val="28"/>
                          <w:szCs w:val="24"/>
                          <w:lang w:val="en-US"/>
                        </w:rPr>
                        <w:t xml:space="preserve"> </w:t>
                      </w:r>
                    </w:p>
                    <w:p w14:paraId="239E345A" w14:textId="77777777" w:rsidR="008F28A9" w:rsidRPr="001B6985" w:rsidRDefault="008F28A9" w:rsidP="008F28A9">
                      <w:pPr>
                        <w:pStyle w:val="Prrafodelista"/>
                        <w:spacing w:after="0"/>
                        <w:jc w:val="center"/>
                        <w:rPr>
                          <w:rFonts w:ascii="Consolas" w:hAnsi="Consolas"/>
                          <w:b/>
                          <w:color w:val="2C637F" w:themeColor="accent1"/>
                          <w:sz w:val="28"/>
                          <w:szCs w:val="24"/>
                          <w:lang w:val="en-US"/>
                        </w:rPr>
                      </w:pPr>
                    </w:p>
                  </w:txbxContent>
                </v:textbox>
              </v:shape>
            </w:pict>
          </mc:Fallback>
        </mc:AlternateContent>
      </w:r>
      <w:r w:rsidRPr="00590AF0">
        <w:rPr>
          <w:rStyle w:val="CdigoSentencia"/>
          <w:lang w:val="en-US"/>
        </w:rPr>
        <w:t xml:space="preserve">public </w:t>
      </w:r>
      <w:r>
        <w:rPr>
          <w:rStyle w:val="CdigoSentencia"/>
          <w:lang w:val="en-US"/>
        </w:rPr>
        <w:t xml:space="preserve">static </w:t>
      </w:r>
      <w:r w:rsidRPr="00590AF0">
        <w:rPr>
          <w:rStyle w:val="CdigoSentencia"/>
          <w:lang w:val="en-US"/>
        </w:rPr>
        <w:t xml:space="preserve">void </w:t>
      </w:r>
      <w:proofErr w:type="spellStart"/>
      <w:r w:rsidRPr="00590AF0">
        <w:rPr>
          <w:rStyle w:val="CdigoSentencia"/>
          <w:lang w:val="en-US"/>
        </w:rPr>
        <w:t>mostrarUnion</w:t>
      </w:r>
      <w:proofErr w:type="spellEnd"/>
      <w:r w:rsidRPr="00590AF0">
        <w:rPr>
          <w:rStyle w:val="CdigoSentencia"/>
          <w:lang w:val="en-US"/>
        </w:rPr>
        <w:t xml:space="preserve"> (</w:t>
      </w:r>
      <w:proofErr w:type="gramStart"/>
      <w:r w:rsidRPr="00590AF0">
        <w:rPr>
          <w:rStyle w:val="CdigoSentencia"/>
          <w:lang w:val="en-US"/>
        </w:rPr>
        <w:t>char[</w:t>
      </w:r>
      <w:proofErr w:type="gramEnd"/>
      <w:r w:rsidRPr="00590AF0">
        <w:rPr>
          <w:rStyle w:val="CdigoSentencia"/>
          <w:lang w:val="en-US"/>
        </w:rPr>
        <w:t>] cjto1</w:t>
      </w:r>
      <w:r>
        <w:rPr>
          <w:rStyle w:val="CdigoSentencia"/>
          <w:lang w:val="en-US"/>
        </w:rPr>
        <w:t xml:space="preserve">, </w:t>
      </w:r>
      <w:r w:rsidRPr="00590AF0">
        <w:rPr>
          <w:rStyle w:val="CdigoSentencia"/>
          <w:lang w:val="en-US"/>
        </w:rPr>
        <w:t>char[] cjto</w:t>
      </w:r>
      <w:r>
        <w:rPr>
          <w:rStyle w:val="CdigoSentencia"/>
          <w:lang w:val="en-US"/>
        </w:rPr>
        <w:t>2</w:t>
      </w:r>
      <w:r w:rsidRPr="00590AF0">
        <w:rPr>
          <w:rStyle w:val="CdigoSentencia"/>
          <w:lang w:val="en-US"/>
        </w:rPr>
        <w:t>)</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6BFC24D2" w14:textId="77777777" w:rsidTr="00775A29">
        <w:tc>
          <w:tcPr>
            <w:tcW w:w="0" w:type="auto"/>
            <w:shd w:val="clear" w:color="auto" w:fill="F2FAFF" w:themeFill="background2"/>
            <w:vAlign w:val="center"/>
          </w:tcPr>
          <w:p w14:paraId="0CF29C8E"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B</w:t>
            </w:r>
            <w:r w:rsidRPr="00C32456">
              <w:rPr>
                <w:rStyle w:val="CdigoSentencia"/>
                <w:szCs w:val="24"/>
              </w:rPr>
              <w:t>'</w:t>
            </w:r>
          </w:p>
        </w:tc>
        <w:tc>
          <w:tcPr>
            <w:tcW w:w="0" w:type="auto"/>
            <w:shd w:val="clear" w:color="auto" w:fill="F2FAFF" w:themeFill="background2"/>
            <w:vAlign w:val="center"/>
          </w:tcPr>
          <w:p w14:paraId="526C9E25"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2BFBD1E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76AF4F72"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3E87B6C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777C05E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r>
    </w:tbl>
    <w:p w14:paraId="431D7052" w14:textId="77777777" w:rsidR="008F28A9" w:rsidRPr="001B6985" w:rsidRDefault="008F28A9" w:rsidP="008F28A9">
      <w:pPr>
        <w:pStyle w:val="Prrafodelista"/>
        <w:ind w:left="360"/>
        <w:rPr>
          <w:rFonts w:ascii="Consolas" w:hAnsi="Consolas"/>
          <w:b/>
          <w:color w:val="2C637F" w:themeColor="accent1"/>
          <w:lang w:val="en-US"/>
        </w:rPr>
      </w:pPr>
      <w:r>
        <w:rPr>
          <w:rFonts w:ascii="Consolas" w:hAnsi="Consolas"/>
          <w:b/>
          <w:noProof/>
          <w:color w:val="2C637F" w:themeColor="accent1"/>
        </w:rPr>
        <mc:AlternateContent>
          <mc:Choice Requires="wps">
            <w:drawing>
              <wp:anchor distT="0" distB="0" distL="114300" distR="114300" simplePos="0" relativeHeight="251680768" behindDoc="0" locked="0" layoutInCell="1" allowOverlap="1" wp14:anchorId="693F8837" wp14:editId="45598404">
                <wp:simplePos x="0" y="0"/>
                <wp:positionH relativeFrom="column">
                  <wp:posOffset>2263775</wp:posOffset>
                </wp:positionH>
                <wp:positionV relativeFrom="paragraph">
                  <wp:posOffset>53975</wp:posOffset>
                </wp:positionV>
                <wp:extent cx="228600" cy="118110"/>
                <wp:effectExtent l="0" t="19050" r="38100" b="34290"/>
                <wp:wrapNone/>
                <wp:docPr id="18" name="Flecha: a la derecha 18"/>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E80A" id="Flecha: a la derecha 18" o:spid="_x0000_s1026" type="#_x0000_t13" style="position:absolute;margin-left:178.25pt;margin-top:4.25pt;width:18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" adj="16020" fillcolor="#2c637f [3204]" strokecolor="#16313f [1604]" strokeweight="1pt"/>
            </w:pict>
          </mc:Fallback>
        </mc:AlternateContent>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22C65AD0" w14:textId="77777777" w:rsidTr="00775A29">
        <w:tc>
          <w:tcPr>
            <w:tcW w:w="0" w:type="auto"/>
            <w:shd w:val="clear" w:color="auto" w:fill="F2FAFF" w:themeFill="background2"/>
            <w:vAlign w:val="center"/>
          </w:tcPr>
          <w:p w14:paraId="5B6AC025"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S</w:t>
            </w:r>
            <w:r w:rsidRPr="00C32456">
              <w:rPr>
                <w:rStyle w:val="CdigoSentencia"/>
                <w:szCs w:val="24"/>
              </w:rPr>
              <w:t>'</w:t>
            </w:r>
          </w:p>
        </w:tc>
        <w:tc>
          <w:tcPr>
            <w:tcW w:w="0" w:type="auto"/>
            <w:shd w:val="clear" w:color="auto" w:fill="F2FAFF" w:themeFill="background2"/>
            <w:vAlign w:val="center"/>
          </w:tcPr>
          <w:p w14:paraId="295A3AC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058E07B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34CAB10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5EF6203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233E2962"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r>
    </w:tbl>
    <w:p w14:paraId="007D6660" w14:textId="65CD1CA2" w:rsidR="00500DDA" w:rsidRDefault="00500DDA" w:rsidP="00500DDA"/>
    <w:p w14:paraId="6269513E" w14:textId="2C8B8BC2" w:rsidR="008F28A9" w:rsidRDefault="008F28A9" w:rsidP="008F28A9">
      <w:pPr>
        <w:pStyle w:val="Prrafodelista"/>
        <w:numPr>
          <w:ilvl w:val="0"/>
          <w:numId w:val="37"/>
        </w:numPr>
      </w:pPr>
      <w:r>
        <w:t xml:space="preserve">Mostrar los valores resultantes de la intersección de dos </w:t>
      </w:r>
      <w:proofErr w:type="spellStart"/>
      <w:r>
        <w:t>arrays</w:t>
      </w:r>
      <w:proofErr w:type="spellEnd"/>
      <w:r>
        <w:t xml:space="preserve"> de caracteres (sin repeticiones) recibidos como parámetros.</w:t>
      </w:r>
    </w:p>
    <w:p w14:paraId="7D5E96AE" w14:textId="77777777" w:rsidR="008F28A9" w:rsidRDefault="008F28A9" w:rsidP="008F28A9">
      <w:pPr>
        <w:pStyle w:val="Prrafodelista"/>
        <w:ind w:left="360"/>
        <w:rPr>
          <w:rStyle w:val="CdigoSentencia"/>
          <w:lang w:val="en-US"/>
        </w:rPr>
      </w:pPr>
      <w:r>
        <w:rPr>
          <w:rFonts w:ascii="Consolas" w:hAnsi="Consolas"/>
          <w:b/>
          <w:noProof/>
          <w:color w:val="2C637F" w:themeColor="accent1"/>
        </w:rPr>
        <mc:AlternateContent>
          <mc:Choice Requires="wps">
            <w:drawing>
              <wp:anchor distT="0" distB="0" distL="114300" distR="114300" simplePos="0" relativeHeight="251684864" behindDoc="0" locked="0" layoutInCell="1" allowOverlap="1" wp14:anchorId="162A65B9" wp14:editId="738D1CA2">
                <wp:simplePos x="0" y="0"/>
                <wp:positionH relativeFrom="column">
                  <wp:posOffset>2568575</wp:posOffset>
                </wp:positionH>
                <wp:positionV relativeFrom="paragraph">
                  <wp:posOffset>506730</wp:posOffset>
                </wp:positionV>
                <wp:extent cx="1691640" cy="2667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691640" cy="266700"/>
                        </a:xfrm>
                        <a:prstGeom prst="rect">
                          <a:avLst/>
                        </a:prstGeom>
                        <a:noFill/>
                        <a:ln w="6350">
                          <a:noFill/>
                        </a:ln>
                      </wps:spPr>
                      <wps:txbx>
                        <w:txbxContent>
                          <w:p w14:paraId="69B5C699"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L</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A</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N</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O</w:t>
                            </w:r>
                            <w:r w:rsidRPr="00A9569F">
                              <w:rPr>
                                <w:rStyle w:val="CdigoSentencia"/>
                                <w:sz w:val="28"/>
                                <w:szCs w:val="24"/>
                              </w:rPr>
                              <w:t>'</w:t>
                            </w:r>
                          </w:p>
                          <w:p w14:paraId="7D90CA66" w14:textId="77777777" w:rsidR="008F28A9" w:rsidRPr="00A9569F" w:rsidRDefault="008F28A9" w:rsidP="008F28A9">
                            <w:pPr>
                              <w:pStyle w:val="Prrafodelista"/>
                              <w:spacing w:after="0"/>
                              <w:jc w:val="center"/>
                              <w:rPr>
                                <w:rFonts w:ascii="Consolas" w:hAnsi="Consolas"/>
                                <w:b/>
                                <w:color w:val="2C637F" w:themeColor="accent1"/>
                                <w:sz w:val="28"/>
                                <w:szCs w:val="24"/>
                              </w:rPr>
                            </w:pPr>
                            <w:r>
                              <w:rPr>
                                <w:rFonts w:ascii="Consolas" w:hAnsi="Consolas"/>
                                <w:b/>
                                <w:color w:val="2C637F" w:themeColor="accent1"/>
                                <w:sz w:val="28"/>
                                <w:szCs w:val="24"/>
                              </w:rPr>
                              <w:t xml:space="preserve"> </w:t>
                            </w:r>
                          </w:p>
                          <w:p w14:paraId="36B19DB2"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A65B9" id="Cuadro de texto 19" o:spid="_x0000_s1035" type="#_x0000_t202" style="position:absolute;left:0;text-align:left;margin-left:202.25pt;margin-top:39.9pt;width:133.2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" filled="f" stroked="f" strokeweight=".5pt">
                <v:textbox>
                  <w:txbxContent>
                    <w:p w14:paraId="69B5C699"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L</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A</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N</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O</w:t>
                      </w:r>
                      <w:r w:rsidRPr="00A9569F">
                        <w:rPr>
                          <w:rStyle w:val="CdigoSentencia"/>
                          <w:sz w:val="28"/>
                          <w:szCs w:val="24"/>
                        </w:rPr>
                        <w:t>'</w:t>
                      </w:r>
                    </w:p>
                    <w:p w14:paraId="7D90CA66" w14:textId="77777777" w:rsidR="008F28A9" w:rsidRPr="00A9569F" w:rsidRDefault="008F28A9" w:rsidP="008F28A9">
                      <w:pPr>
                        <w:pStyle w:val="Prrafodelista"/>
                        <w:spacing w:after="0"/>
                        <w:jc w:val="center"/>
                        <w:rPr>
                          <w:rFonts w:ascii="Consolas" w:hAnsi="Consolas"/>
                          <w:b/>
                          <w:color w:val="2C637F" w:themeColor="accent1"/>
                          <w:sz w:val="28"/>
                          <w:szCs w:val="24"/>
                        </w:rPr>
                      </w:pPr>
                      <w:r>
                        <w:rPr>
                          <w:rFonts w:ascii="Consolas" w:hAnsi="Consolas"/>
                          <w:b/>
                          <w:color w:val="2C637F" w:themeColor="accent1"/>
                          <w:sz w:val="28"/>
                          <w:szCs w:val="24"/>
                        </w:rPr>
                        <w:t xml:space="preserve"> </w:t>
                      </w:r>
                    </w:p>
                    <w:p w14:paraId="36B19DB2"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v:textbox>
              </v:shape>
            </w:pict>
          </mc:Fallback>
        </mc:AlternateContent>
      </w:r>
      <w:r w:rsidRPr="00590AF0">
        <w:rPr>
          <w:rStyle w:val="CdigoSentencia"/>
          <w:lang w:val="en-US"/>
        </w:rPr>
        <w:t xml:space="preserve">public </w:t>
      </w:r>
      <w:r>
        <w:rPr>
          <w:rStyle w:val="CdigoSentencia"/>
          <w:lang w:val="en-US"/>
        </w:rPr>
        <w:t xml:space="preserve">static </w:t>
      </w:r>
      <w:r w:rsidRPr="00590AF0">
        <w:rPr>
          <w:rStyle w:val="CdigoSentencia"/>
          <w:lang w:val="en-US"/>
        </w:rPr>
        <w:t xml:space="preserve">void </w:t>
      </w:r>
      <w:proofErr w:type="spellStart"/>
      <w:r w:rsidRPr="00590AF0">
        <w:rPr>
          <w:rStyle w:val="CdigoSentencia"/>
          <w:lang w:val="en-US"/>
        </w:rPr>
        <w:t>mostrar</w:t>
      </w:r>
      <w:r>
        <w:rPr>
          <w:rStyle w:val="CdigoSentencia"/>
          <w:lang w:val="en-US"/>
        </w:rPr>
        <w:t>Interseccion</w:t>
      </w:r>
      <w:proofErr w:type="spellEnd"/>
      <w:r w:rsidRPr="00590AF0">
        <w:rPr>
          <w:rStyle w:val="CdigoSentencia"/>
          <w:lang w:val="en-US"/>
        </w:rPr>
        <w:t xml:space="preserve"> (</w:t>
      </w:r>
      <w:proofErr w:type="gramStart"/>
      <w:r w:rsidRPr="00590AF0">
        <w:rPr>
          <w:rStyle w:val="CdigoSentencia"/>
          <w:lang w:val="en-US"/>
        </w:rPr>
        <w:t>char[</w:t>
      </w:r>
      <w:proofErr w:type="gramEnd"/>
      <w:r w:rsidRPr="00590AF0">
        <w:rPr>
          <w:rStyle w:val="CdigoSentencia"/>
          <w:lang w:val="en-US"/>
        </w:rPr>
        <w:t>] cjto1</w:t>
      </w:r>
      <w:r>
        <w:rPr>
          <w:rStyle w:val="CdigoSentencia"/>
          <w:lang w:val="en-US"/>
        </w:rPr>
        <w:t xml:space="preserve">, </w:t>
      </w:r>
      <w:r w:rsidRPr="00590AF0">
        <w:rPr>
          <w:rStyle w:val="CdigoSentencia"/>
          <w:lang w:val="en-US"/>
        </w:rPr>
        <w:t>char[] cjto</w:t>
      </w:r>
      <w:r>
        <w:rPr>
          <w:rStyle w:val="CdigoSentencia"/>
          <w:lang w:val="en-US"/>
        </w:rPr>
        <w:t>2</w:t>
      </w:r>
      <w:r w:rsidRPr="00590AF0">
        <w:rPr>
          <w:rStyle w:val="CdigoSentencia"/>
          <w:lang w:val="en-US"/>
        </w:rPr>
        <w:t>)</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7ECD057A" w14:textId="77777777" w:rsidTr="00775A29">
        <w:tc>
          <w:tcPr>
            <w:tcW w:w="0" w:type="auto"/>
            <w:shd w:val="clear" w:color="auto" w:fill="F2FAFF" w:themeFill="background2"/>
            <w:vAlign w:val="center"/>
          </w:tcPr>
          <w:p w14:paraId="30C7854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B</w:t>
            </w:r>
            <w:r w:rsidRPr="00C32456">
              <w:rPr>
                <w:rStyle w:val="CdigoSentencia"/>
                <w:szCs w:val="24"/>
              </w:rPr>
              <w:t>'</w:t>
            </w:r>
          </w:p>
        </w:tc>
        <w:tc>
          <w:tcPr>
            <w:tcW w:w="0" w:type="auto"/>
            <w:shd w:val="clear" w:color="auto" w:fill="F2FAFF" w:themeFill="background2"/>
            <w:vAlign w:val="center"/>
          </w:tcPr>
          <w:p w14:paraId="7150B634"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406AD8A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5E078BB6"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6287B2A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0ADDECAB"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r>
    </w:tbl>
    <w:p w14:paraId="1A5823B7" w14:textId="77777777" w:rsidR="008F28A9" w:rsidRPr="001B6985" w:rsidRDefault="008F28A9" w:rsidP="008F28A9">
      <w:pPr>
        <w:pStyle w:val="Prrafodelista"/>
        <w:ind w:left="360"/>
        <w:rPr>
          <w:rFonts w:ascii="Consolas" w:hAnsi="Consolas"/>
          <w:b/>
          <w:color w:val="2C637F" w:themeColor="accent1"/>
          <w:lang w:val="en-US"/>
        </w:rPr>
      </w:pPr>
      <w:r>
        <w:rPr>
          <w:rFonts w:ascii="Consolas" w:hAnsi="Consolas"/>
          <w:b/>
          <w:noProof/>
          <w:color w:val="2C637F" w:themeColor="accent1"/>
        </w:rPr>
        <mc:AlternateContent>
          <mc:Choice Requires="wps">
            <w:drawing>
              <wp:anchor distT="0" distB="0" distL="114300" distR="114300" simplePos="0" relativeHeight="251681792" behindDoc="0" locked="0" layoutInCell="1" allowOverlap="1" wp14:anchorId="0790560F" wp14:editId="474243CF">
                <wp:simplePos x="0" y="0"/>
                <wp:positionH relativeFrom="column">
                  <wp:posOffset>2263775</wp:posOffset>
                </wp:positionH>
                <wp:positionV relativeFrom="paragraph">
                  <wp:posOffset>53975</wp:posOffset>
                </wp:positionV>
                <wp:extent cx="228600" cy="118110"/>
                <wp:effectExtent l="0" t="19050" r="38100" b="34290"/>
                <wp:wrapNone/>
                <wp:docPr id="21" name="Flecha: a la derecha 21"/>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E7883" id="Flecha: a la derecha 21" o:spid="_x0000_s1026" type="#_x0000_t13" style="position:absolute;margin-left:178.25pt;margin-top:4.25pt;width:18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" adj="16020" fillcolor="#2c637f [3204]" strokecolor="#16313f [1604]" strokeweight="1pt"/>
            </w:pict>
          </mc:Fallback>
        </mc:AlternateContent>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47733D18" w14:textId="77777777" w:rsidTr="00775A29">
        <w:tc>
          <w:tcPr>
            <w:tcW w:w="0" w:type="auto"/>
            <w:shd w:val="clear" w:color="auto" w:fill="F2FAFF" w:themeFill="background2"/>
            <w:vAlign w:val="center"/>
          </w:tcPr>
          <w:p w14:paraId="425EE9D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S</w:t>
            </w:r>
            <w:r w:rsidRPr="00C32456">
              <w:rPr>
                <w:rStyle w:val="CdigoSentencia"/>
                <w:szCs w:val="24"/>
              </w:rPr>
              <w:t>'</w:t>
            </w:r>
          </w:p>
        </w:tc>
        <w:tc>
          <w:tcPr>
            <w:tcW w:w="0" w:type="auto"/>
            <w:shd w:val="clear" w:color="auto" w:fill="F2FAFF" w:themeFill="background2"/>
            <w:vAlign w:val="center"/>
          </w:tcPr>
          <w:p w14:paraId="4E3DA616"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2E1970B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2104C97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4FB260B4"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0934BE3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r>
    </w:tbl>
    <w:p w14:paraId="2AFBA321" w14:textId="3471EA8E" w:rsidR="008F28A9" w:rsidRDefault="008F28A9" w:rsidP="008F28A9">
      <w:pPr>
        <w:pStyle w:val="Prrafodelista"/>
        <w:numPr>
          <w:ilvl w:val="0"/>
          <w:numId w:val="37"/>
        </w:numPr>
        <w:spacing w:before="240"/>
      </w:pPr>
      <w:r>
        <w:lastRenderedPageBreak/>
        <w:t xml:space="preserve"> Mostrar los valores resultantes de la diferencia de dos </w:t>
      </w:r>
      <w:proofErr w:type="spellStart"/>
      <w:r>
        <w:t>arrays</w:t>
      </w:r>
      <w:proofErr w:type="spellEnd"/>
      <w:r>
        <w:t xml:space="preserve"> de caracteres (sin repeticiones) recibidos como parámetros (el primero menos el segundo).</w:t>
      </w:r>
    </w:p>
    <w:p w14:paraId="12ADE190" w14:textId="77777777" w:rsidR="008F28A9" w:rsidRDefault="008F28A9" w:rsidP="008F28A9">
      <w:pPr>
        <w:pStyle w:val="Prrafodelista"/>
        <w:ind w:left="360"/>
        <w:rPr>
          <w:rStyle w:val="CdigoSentencia"/>
        </w:rPr>
      </w:pPr>
      <w:r>
        <w:rPr>
          <w:rFonts w:ascii="Consolas" w:hAnsi="Consolas"/>
          <w:b/>
          <w:noProof/>
          <w:color w:val="2C637F" w:themeColor="accent1"/>
        </w:rPr>
        <mc:AlternateContent>
          <mc:Choice Requires="wps">
            <w:drawing>
              <wp:anchor distT="0" distB="0" distL="114300" distR="114300" simplePos="0" relativeHeight="251683840" behindDoc="0" locked="0" layoutInCell="1" allowOverlap="1" wp14:anchorId="5430252E" wp14:editId="560F2C67">
                <wp:simplePos x="0" y="0"/>
                <wp:positionH relativeFrom="column">
                  <wp:posOffset>2637155</wp:posOffset>
                </wp:positionH>
                <wp:positionV relativeFrom="paragraph">
                  <wp:posOffset>506730</wp:posOffset>
                </wp:positionV>
                <wp:extent cx="89916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899160" cy="266700"/>
                        </a:xfrm>
                        <a:prstGeom prst="rect">
                          <a:avLst/>
                        </a:prstGeom>
                        <a:noFill/>
                        <a:ln w="6350">
                          <a:noFill/>
                        </a:ln>
                      </wps:spPr>
                      <wps:txbx>
                        <w:txbxContent>
                          <w:p w14:paraId="0B3E9F3B"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B</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C</w:t>
                            </w:r>
                            <w:r w:rsidRPr="00A9569F">
                              <w:rPr>
                                <w:rStyle w:val="CdigoSentencia"/>
                                <w:sz w:val="28"/>
                                <w:szCs w:val="24"/>
                              </w:rPr>
                              <w:t>'</w:t>
                            </w:r>
                          </w:p>
                          <w:p w14:paraId="7C6F42F7" w14:textId="77777777" w:rsidR="008F28A9" w:rsidRPr="00A9569F" w:rsidRDefault="008F28A9" w:rsidP="008F28A9">
                            <w:pPr>
                              <w:pStyle w:val="Prrafodelista"/>
                              <w:spacing w:after="0"/>
                              <w:jc w:val="center"/>
                              <w:rPr>
                                <w:rFonts w:ascii="Consolas" w:hAnsi="Consolas"/>
                                <w:b/>
                                <w:color w:val="2C637F" w:themeColor="accent1"/>
                                <w:sz w:val="28"/>
                                <w:szCs w:val="24"/>
                              </w:rPr>
                            </w:pPr>
                          </w:p>
                          <w:p w14:paraId="53690832"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0252E" id="Cuadro de texto 22" o:spid="_x0000_s1036" type="#_x0000_t202" style="position:absolute;left:0;text-align:left;margin-left:207.65pt;margin-top:39.9pt;width:70.8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" filled="f" stroked="f" strokeweight=".5pt">
                <v:textbox>
                  <w:txbxContent>
                    <w:p w14:paraId="0B3E9F3B" w14:textId="77777777" w:rsidR="008F28A9" w:rsidRPr="00A9569F" w:rsidRDefault="008F28A9" w:rsidP="008F28A9">
                      <w:pPr>
                        <w:pStyle w:val="Prrafodelista"/>
                        <w:spacing w:after="0"/>
                        <w:jc w:val="left"/>
                        <w:rPr>
                          <w:rFonts w:ascii="Consolas" w:hAnsi="Consolas"/>
                          <w:b/>
                          <w:color w:val="2C637F" w:themeColor="accent1"/>
                          <w:sz w:val="28"/>
                          <w:szCs w:val="24"/>
                        </w:rPr>
                      </w:pPr>
                      <w:r w:rsidRPr="00A9569F">
                        <w:rPr>
                          <w:rStyle w:val="CdigoSentencia"/>
                          <w:sz w:val="28"/>
                          <w:szCs w:val="24"/>
                        </w:rPr>
                        <w:t>'</w:t>
                      </w:r>
                      <w:r>
                        <w:rPr>
                          <w:rStyle w:val="CdigoSentencia"/>
                          <w:sz w:val="28"/>
                          <w:szCs w:val="24"/>
                        </w:rPr>
                        <w:t>B</w:t>
                      </w:r>
                      <w:r w:rsidRPr="00A9569F">
                        <w:rPr>
                          <w:rStyle w:val="CdigoSentencia"/>
                          <w:sz w:val="28"/>
                          <w:szCs w:val="24"/>
                        </w:rPr>
                        <w:t>'</w:t>
                      </w:r>
                      <w:r>
                        <w:rPr>
                          <w:rStyle w:val="CdigoSentencia"/>
                          <w:sz w:val="28"/>
                          <w:szCs w:val="24"/>
                        </w:rPr>
                        <w:t xml:space="preserve"> </w:t>
                      </w:r>
                      <w:r w:rsidRPr="00A9569F">
                        <w:rPr>
                          <w:rStyle w:val="CdigoSentencia"/>
                          <w:sz w:val="28"/>
                          <w:szCs w:val="24"/>
                        </w:rPr>
                        <w:t>'</w:t>
                      </w:r>
                      <w:r>
                        <w:rPr>
                          <w:rStyle w:val="CdigoSentencia"/>
                          <w:sz w:val="28"/>
                          <w:szCs w:val="24"/>
                        </w:rPr>
                        <w:t>C</w:t>
                      </w:r>
                      <w:r w:rsidRPr="00A9569F">
                        <w:rPr>
                          <w:rStyle w:val="CdigoSentencia"/>
                          <w:sz w:val="28"/>
                          <w:szCs w:val="24"/>
                        </w:rPr>
                        <w:t>'</w:t>
                      </w:r>
                    </w:p>
                    <w:p w14:paraId="7C6F42F7" w14:textId="77777777" w:rsidR="008F28A9" w:rsidRPr="00A9569F" w:rsidRDefault="008F28A9" w:rsidP="008F28A9">
                      <w:pPr>
                        <w:pStyle w:val="Prrafodelista"/>
                        <w:spacing w:after="0"/>
                        <w:jc w:val="center"/>
                        <w:rPr>
                          <w:rFonts w:ascii="Consolas" w:hAnsi="Consolas"/>
                          <w:b/>
                          <w:color w:val="2C637F" w:themeColor="accent1"/>
                          <w:sz w:val="28"/>
                          <w:szCs w:val="24"/>
                        </w:rPr>
                      </w:pPr>
                    </w:p>
                    <w:p w14:paraId="53690832" w14:textId="77777777" w:rsidR="008F28A9" w:rsidRPr="00A9569F" w:rsidRDefault="008F28A9" w:rsidP="008F28A9">
                      <w:pPr>
                        <w:pStyle w:val="Prrafodelista"/>
                        <w:spacing w:after="0"/>
                        <w:jc w:val="center"/>
                        <w:rPr>
                          <w:rFonts w:ascii="Consolas" w:hAnsi="Consolas"/>
                          <w:b/>
                          <w:color w:val="2C637F" w:themeColor="accent1"/>
                          <w:sz w:val="28"/>
                          <w:szCs w:val="24"/>
                        </w:rPr>
                      </w:pPr>
                    </w:p>
                  </w:txbxContent>
                </v:textbox>
              </v:shape>
            </w:pict>
          </mc:Fallback>
        </mc:AlternateContent>
      </w:r>
      <w:proofErr w:type="spellStart"/>
      <w:r w:rsidRPr="00590AF0">
        <w:rPr>
          <w:rStyle w:val="CdigoSentencia"/>
        </w:rPr>
        <w:t>public</w:t>
      </w:r>
      <w:proofErr w:type="spellEnd"/>
      <w:r w:rsidRPr="00590AF0">
        <w:rPr>
          <w:rStyle w:val="CdigoSentencia"/>
        </w:rPr>
        <w:t xml:space="preserve"> </w:t>
      </w:r>
      <w:proofErr w:type="spellStart"/>
      <w:r>
        <w:rPr>
          <w:rStyle w:val="CdigoSentencia"/>
        </w:rPr>
        <w:t>static</w:t>
      </w:r>
      <w:proofErr w:type="spellEnd"/>
      <w:r>
        <w:rPr>
          <w:rStyle w:val="CdigoSentencia"/>
        </w:rPr>
        <w:t xml:space="preserve"> </w:t>
      </w:r>
      <w:proofErr w:type="spellStart"/>
      <w:r w:rsidRPr="00590AF0">
        <w:rPr>
          <w:rStyle w:val="CdigoSentencia"/>
        </w:rPr>
        <w:t>void</w:t>
      </w:r>
      <w:proofErr w:type="spellEnd"/>
      <w:r w:rsidRPr="00590AF0">
        <w:rPr>
          <w:rStyle w:val="CdigoSentencia"/>
        </w:rPr>
        <w:t xml:space="preserve"> </w:t>
      </w:r>
      <w:proofErr w:type="spellStart"/>
      <w:r w:rsidRPr="00590AF0">
        <w:rPr>
          <w:rStyle w:val="CdigoSentencia"/>
        </w:rPr>
        <w:t>mostrarDiferencia</w:t>
      </w:r>
      <w:proofErr w:type="spellEnd"/>
      <w:r w:rsidRPr="00590AF0">
        <w:rPr>
          <w:rStyle w:val="CdigoSentencia"/>
        </w:rPr>
        <w:t xml:space="preserve"> (</w:t>
      </w:r>
      <w:proofErr w:type="spellStart"/>
      <w:proofErr w:type="gramStart"/>
      <w:r w:rsidRPr="00590AF0">
        <w:rPr>
          <w:rStyle w:val="CdigoSentencia"/>
        </w:rPr>
        <w:t>char</w:t>
      </w:r>
      <w:proofErr w:type="spellEnd"/>
      <w:r w:rsidRPr="00590AF0">
        <w:rPr>
          <w:rStyle w:val="CdigoSentencia"/>
        </w:rPr>
        <w:t>[</w:t>
      </w:r>
      <w:proofErr w:type="gramEnd"/>
      <w:r w:rsidRPr="00590AF0">
        <w:rPr>
          <w:rStyle w:val="CdigoSentencia"/>
        </w:rPr>
        <w:t xml:space="preserve">] cjto1, </w:t>
      </w:r>
      <w:proofErr w:type="spellStart"/>
      <w:r w:rsidRPr="00590AF0">
        <w:rPr>
          <w:rStyle w:val="CdigoSentencia"/>
        </w:rPr>
        <w:t>char</w:t>
      </w:r>
      <w:proofErr w:type="spellEnd"/>
      <w:r w:rsidRPr="00590AF0">
        <w:rPr>
          <w:rStyle w:val="CdigoSentencia"/>
        </w:rPr>
        <w:t>[] cjto2)</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43E5EAF0" w14:textId="77777777" w:rsidTr="00775A29">
        <w:tc>
          <w:tcPr>
            <w:tcW w:w="0" w:type="auto"/>
            <w:shd w:val="clear" w:color="auto" w:fill="F2FAFF" w:themeFill="background2"/>
            <w:vAlign w:val="center"/>
          </w:tcPr>
          <w:p w14:paraId="33B30A1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B</w:t>
            </w:r>
            <w:r w:rsidRPr="00C32456">
              <w:rPr>
                <w:rStyle w:val="CdigoSentencia"/>
                <w:szCs w:val="24"/>
              </w:rPr>
              <w:t>'</w:t>
            </w:r>
          </w:p>
        </w:tc>
        <w:tc>
          <w:tcPr>
            <w:tcW w:w="0" w:type="auto"/>
            <w:shd w:val="clear" w:color="auto" w:fill="F2FAFF" w:themeFill="background2"/>
            <w:vAlign w:val="center"/>
          </w:tcPr>
          <w:p w14:paraId="7697A1D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3229CFB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091261F2"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214438D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51444A5E"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r>
    </w:tbl>
    <w:p w14:paraId="6672DD84" w14:textId="77777777" w:rsidR="008F28A9" w:rsidRPr="001B6985" w:rsidRDefault="008F28A9" w:rsidP="008F28A9">
      <w:pPr>
        <w:pStyle w:val="Prrafodelista"/>
        <w:ind w:left="360"/>
        <w:rPr>
          <w:rFonts w:ascii="Consolas" w:hAnsi="Consolas"/>
          <w:b/>
          <w:color w:val="2C637F" w:themeColor="accent1"/>
          <w:lang w:val="en-US"/>
        </w:rPr>
      </w:pPr>
      <w:r>
        <w:rPr>
          <w:rFonts w:ascii="Consolas" w:hAnsi="Consolas"/>
          <w:b/>
          <w:noProof/>
          <w:color w:val="2C637F" w:themeColor="accent1"/>
        </w:rPr>
        <mc:AlternateContent>
          <mc:Choice Requires="wps">
            <w:drawing>
              <wp:anchor distT="0" distB="0" distL="114300" distR="114300" simplePos="0" relativeHeight="251682816" behindDoc="0" locked="0" layoutInCell="1" allowOverlap="1" wp14:anchorId="1F274B54" wp14:editId="41819C2C">
                <wp:simplePos x="0" y="0"/>
                <wp:positionH relativeFrom="column">
                  <wp:posOffset>2263775</wp:posOffset>
                </wp:positionH>
                <wp:positionV relativeFrom="paragraph">
                  <wp:posOffset>53975</wp:posOffset>
                </wp:positionV>
                <wp:extent cx="228600" cy="118110"/>
                <wp:effectExtent l="0" t="19050" r="38100" b="34290"/>
                <wp:wrapNone/>
                <wp:docPr id="23" name="Flecha: a la derecha 23"/>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BD5E" id="Flecha: a la derecha 23" o:spid="_x0000_s1026" type="#_x0000_t13" style="position:absolute;margin-left:178.25pt;margin-top:4.25pt;width:18pt;height:9.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" adj="16020" fillcolor="#2c637f [3204]" strokecolor="#16313f [1604]" strokeweight="1pt"/>
            </w:pict>
          </mc:Fallback>
        </mc:AlternateContent>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5F8D3737" w14:textId="77777777" w:rsidTr="00775A29">
        <w:tc>
          <w:tcPr>
            <w:tcW w:w="0" w:type="auto"/>
            <w:shd w:val="clear" w:color="auto" w:fill="F2FAFF" w:themeFill="background2"/>
            <w:vAlign w:val="center"/>
          </w:tcPr>
          <w:p w14:paraId="5FA8F31C"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S</w:t>
            </w:r>
            <w:r w:rsidRPr="00C32456">
              <w:rPr>
                <w:rStyle w:val="CdigoSentencia"/>
                <w:szCs w:val="24"/>
              </w:rPr>
              <w:t>'</w:t>
            </w:r>
          </w:p>
        </w:tc>
        <w:tc>
          <w:tcPr>
            <w:tcW w:w="0" w:type="auto"/>
            <w:shd w:val="clear" w:color="auto" w:fill="F2FAFF" w:themeFill="background2"/>
            <w:vAlign w:val="center"/>
          </w:tcPr>
          <w:p w14:paraId="6F83510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1BC9AF2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2350301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56510D6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7E7B698D"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r>
    </w:tbl>
    <w:p w14:paraId="478C0F86" w14:textId="77777777" w:rsidR="008F28A9" w:rsidRPr="00590AF0" w:rsidRDefault="008F28A9" w:rsidP="008F28A9">
      <w:pPr>
        <w:pStyle w:val="Prrafodelista"/>
        <w:spacing w:after="0"/>
        <w:ind w:left="360"/>
        <w:rPr>
          <w:rFonts w:ascii="Consolas" w:hAnsi="Consolas"/>
          <w:b/>
          <w:color w:val="2C637F" w:themeColor="accent1"/>
        </w:rPr>
      </w:pPr>
    </w:p>
    <w:p w14:paraId="633C59A6" w14:textId="11402214" w:rsidR="008F28A9" w:rsidRDefault="008F28A9" w:rsidP="008F28A9">
      <w:pPr>
        <w:pStyle w:val="Prrafodelista"/>
        <w:numPr>
          <w:ilvl w:val="0"/>
          <w:numId w:val="37"/>
        </w:numPr>
      </w:pPr>
      <w:r>
        <w:t xml:space="preserve"> Mostrar los valores resultantes de la diferencia simétrica de dos </w:t>
      </w:r>
      <w:proofErr w:type="spellStart"/>
      <w:r>
        <w:t>arrays</w:t>
      </w:r>
      <w:proofErr w:type="spellEnd"/>
      <w:r>
        <w:t xml:space="preserve"> de caracteres (sin repeticiones) recibidos como parámetros (el primero menos el segundo).</w:t>
      </w:r>
    </w:p>
    <w:p w14:paraId="1D482A92" w14:textId="77777777" w:rsidR="008F28A9" w:rsidRDefault="008F28A9" w:rsidP="008F28A9">
      <w:pPr>
        <w:pStyle w:val="Prrafodelista"/>
        <w:ind w:left="360"/>
        <w:rPr>
          <w:rStyle w:val="CdigoSentencia"/>
        </w:rPr>
      </w:pPr>
      <w:r>
        <w:rPr>
          <w:rFonts w:ascii="Consolas" w:hAnsi="Consolas"/>
          <w:b/>
          <w:noProof/>
          <w:color w:val="2C637F" w:themeColor="accent1"/>
        </w:rPr>
        <mc:AlternateContent>
          <mc:Choice Requires="wps">
            <w:drawing>
              <wp:anchor distT="0" distB="0" distL="114300" distR="114300" simplePos="0" relativeHeight="251687936" behindDoc="0" locked="0" layoutInCell="1" allowOverlap="1" wp14:anchorId="245128D7" wp14:editId="58988650">
                <wp:simplePos x="0" y="0"/>
                <wp:positionH relativeFrom="column">
                  <wp:posOffset>2637155</wp:posOffset>
                </wp:positionH>
                <wp:positionV relativeFrom="paragraph">
                  <wp:posOffset>506095</wp:posOffset>
                </wp:positionV>
                <wp:extent cx="1684020" cy="2667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684020" cy="266700"/>
                        </a:xfrm>
                        <a:prstGeom prst="rect">
                          <a:avLst/>
                        </a:prstGeom>
                        <a:noFill/>
                        <a:ln w="6350">
                          <a:noFill/>
                        </a:ln>
                      </wps:spPr>
                      <wps:txbx>
                        <w:txbxContent>
                          <w:p w14:paraId="7ABD0B8B" w14:textId="77777777" w:rsidR="008F28A9" w:rsidRPr="001B6985" w:rsidRDefault="008F28A9" w:rsidP="008F28A9">
                            <w:pPr>
                              <w:pStyle w:val="Prrafodelista"/>
                              <w:spacing w:after="0"/>
                              <w:jc w:val="left"/>
                              <w:rPr>
                                <w:rFonts w:ascii="Consolas" w:hAnsi="Consolas"/>
                                <w:b/>
                                <w:color w:val="2C637F" w:themeColor="accent1"/>
                                <w:sz w:val="28"/>
                                <w:szCs w:val="24"/>
                                <w:lang w:val="en-US"/>
                              </w:rPr>
                            </w:pPr>
                            <w:r w:rsidRPr="001B6985">
                              <w:rPr>
                                <w:rStyle w:val="CdigoSentencia"/>
                                <w:sz w:val="28"/>
                                <w:szCs w:val="24"/>
                                <w:lang w:val="en-US"/>
                              </w:rPr>
                              <w:t>'B' 'C'</w:t>
                            </w:r>
                            <w:r>
                              <w:rPr>
                                <w:rStyle w:val="CdigoSentencia"/>
                                <w:sz w:val="28"/>
                                <w:szCs w:val="24"/>
                                <w:lang w:val="en-US"/>
                              </w:rPr>
                              <w:t xml:space="preserve"> </w:t>
                            </w:r>
                            <w:r w:rsidRPr="001B6985">
                              <w:rPr>
                                <w:rStyle w:val="CdigoSentencia"/>
                                <w:sz w:val="28"/>
                                <w:szCs w:val="24"/>
                                <w:lang w:val="en-US"/>
                              </w:rPr>
                              <w:t>'</w:t>
                            </w:r>
                            <w:r>
                              <w:rPr>
                                <w:rStyle w:val="CdigoSentencia"/>
                                <w:sz w:val="28"/>
                                <w:szCs w:val="24"/>
                                <w:lang w:val="en-US"/>
                              </w:rPr>
                              <w:t>S</w:t>
                            </w:r>
                            <w:r w:rsidRPr="001B6985">
                              <w:rPr>
                                <w:rStyle w:val="CdigoSentencia"/>
                                <w:sz w:val="28"/>
                                <w:szCs w:val="24"/>
                                <w:lang w:val="en-US"/>
                              </w:rPr>
                              <w:t>'</w:t>
                            </w:r>
                            <w:r>
                              <w:rPr>
                                <w:rStyle w:val="CdigoSentencia"/>
                                <w:sz w:val="28"/>
                                <w:szCs w:val="24"/>
                                <w:lang w:val="en-US"/>
                              </w:rPr>
                              <w:t xml:space="preserve"> </w:t>
                            </w:r>
                            <w:r w:rsidRPr="001B6985">
                              <w:rPr>
                                <w:rStyle w:val="CdigoSentencia"/>
                                <w:sz w:val="28"/>
                                <w:szCs w:val="24"/>
                                <w:lang w:val="en-US"/>
                              </w:rPr>
                              <w:t>'</w:t>
                            </w:r>
                            <w:r>
                              <w:rPr>
                                <w:rStyle w:val="CdigoSentencia"/>
                                <w:sz w:val="28"/>
                                <w:szCs w:val="24"/>
                                <w:lang w:val="en-US"/>
                              </w:rPr>
                              <w:t>M</w:t>
                            </w:r>
                            <w:r w:rsidRPr="001B6985">
                              <w:rPr>
                                <w:rStyle w:val="CdigoSentencia"/>
                                <w:sz w:val="28"/>
                                <w:szCs w:val="24"/>
                                <w:lang w:val="en-US"/>
                              </w:rPr>
                              <w:t>'</w:t>
                            </w:r>
                            <w:r>
                              <w:rPr>
                                <w:rStyle w:val="CdigoSentencia"/>
                                <w:sz w:val="28"/>
                                <w:szCs w:val="24"/>
                                <w:lang w:val="en-US"/>
                              </w:rPr>
                              <w:t xml:space="preserve"> </w:t>
                            </w:r>
                          </w:p>
                          <w:p w14:paraId="4170D532" w14:textId="77777777" w:rsidR="008F28A9" w:rsidRPr="0040784F" w:rsidRDefault="008F28A9" w:rsidP="008F28A9">
                            <w:pPr>
                              <w:pStyle w:val="Prrafodelista"/>
                              <w:spacing w:after="0"/>
                              <w:jc w:val="center"/>
                              <w:rPr>
                                <w:rFonts w:ascii="Consolas" w:hAnsi="Consolas"/>
                                <w:b/>
                                <w:color w:val="2C637F" w:themeColor="accent1"/>
                                <w:sz w:val="28"/>
                                <w:szCs w:val="24"/>
                                <w:lang w:val="en-US"/>
                              </w:rPr>
                            </w:pPr>
                          </w:p>
                          <w:p w14:paraId="20AFC931" w14:textId="77777777" w:rsidR="008F28A9" w:rsidRPr="0040784F" w:rsidRDefault="008F28A9" w:rsidP="008F28A9">
                            <w:pPr>
                              <w:pStyle w:val="Prrafodelista"/>
                              <w:spacing w:after="0"/>
                              <w:jc w:val="center"/>
                              <w:rPr>
                                <w:rFonts w:ascii="Consolas" w:hAnsi="Consolas"/>
                                <w:b/>
                                <w:color w:val="2C637F" w:themeColor="accent1"/>
                                <w:sz w:val="28"/>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28D7" id="Cuadro de texto 24" o:spid="_x0000_s1037" type="#_x0000_t202" style="position:absolute;left:0;text-align:left;margin-left:207.65pt;margin-top:39.85pt;width:132.6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" filled="f" stroked="f" strokeweight=".5pt">
                <v:textbox>
                  <w:txbxContent>
                    <w:p w14:paraId="7ABD0B8B" w14:textId="77777777" w:rsidR="008F28A9" w:rsidRPr="001B6985" w:rsidRDefault="008F28A9" w:rsidP="008F28A9">
                      <w:pPr>
                        <w:pStyle w:val="Prrafodelista"/>
                        <w:spacing w:after="0"/>
                        <w:jc w:val="left"/>
                        <w:rPr>
                          <w:rFonts w:ascii="Consolas" w:hAnsi="Consolas"/>
                          <w:b/>
                          <w:color w:val="2C637F" w:themeColor="accent1"/>
                          <w:sz w:val="28"/>
                          <w:szCs w:val="24"/>
                          <w:lang w:val="en-US"/>
                        </w:rPr>
                      </w:pPr>
                      <w:r w:rsidRPr="001B6985">
                        <w:rPr>
                          <w:rStyle w:val="CdigoSentencia"/>
                          <w:sz w:val="28"/>
                          <w:szCs w:val="24"/>
                          <w:lang w:val="en-US"/>
                        </w:rPr>
                        <w:t>'B' 'C'</w:t>
                      </w:r>
                      <w:r>
                        <w:rPr>
                          <w:rStyle w:val="CdigoSentencia"/>
                          <w:sz w:val="28"/>
                          <w:szCs w:val="24"/>
                          <w:lang w:val="en-US"/>
                        </w:rPr>
                        <w:t xml:space="preserve"> </w:t>
                      </w:r>
                      <w:r w:rsidRPr="001B6985">
                        <w:rPr>
                          <w:rStyle w:val="CdigoSentencia"/>
                          <w:sz w:val="28"/>
                          <w:szCs w:val="24"/>
                          <w:lang w:val="en-US"/>
                        </w:rPr>
                        <w:t>'</w:t>
                      </w:r>
                      <w:r>
                        <w:rPr>
                          <w:rStyle w:val="CdigoSentencia"/>
                          <w:sz w:val="28"/>
                          <w:szCs w:val="24"/>
                          <w:lang w:val="en-US"/>
                        </w:rPr>
                        <w:t>S</w:t>
                      </w:r>
                      <w:r w:rsidRPr="001B6985">
                        <w:rPr>
                          <w:rStyle w:val="CdigoSentencia"/>
                          <w:sz w:val="28"/>
                          <w:szCs w:val="24"/>
                          <w:lang w:val="en-US"/>
                        </w:rPr>
                        <w:t>'</w:t>
                      </w:r>
                      <w:r>
                        <w:rPr>
                          <w:rStyle w:val="CdigoSentencia"/>
                          <w:sz w:val="28"/>
                          <w:szCs w:val="24"/>
                          <w:lang w:val="en-US"/>
                        </w:rPr>
                        <w:t xml:space="preserve"> </w:t>
                      </w:r>
                      <w:r w:rsidRPr="001B6985">
                        <w:rPr>
                          <w:rStyle w:val="CdigoSentencia"/>
                          <w:sz w:val="28"/>
                          <w:szCs w:val="24"/>
                          <w:lang w:val="en-US"/>
                        </w:rPr>
                        <w:t>'</w:t>
                      </w:r>
                      <w:r>
                        <w:rPr>
                          <w:rStyle w:val="CdigoSentencia"/>
                          <w:sz w:val="28"/>
                          <w:szCs w:val="24"/>
                          <w:lang w:val="en-US"/>
                        </w:rPr>
                        <w:t>M</w:t>
                      </w:r>
                      <w:r w:rsidRPr="001B6985">
                        <w:rPr>
                          <w:rStyle w:val="CdigoSentencia"/>
                          <w:sz w:val="28"/>
                          <w:szCs w:val="24"/>
                          <w:lang w:val="en-US"/>
                        </w:rPr>
                        <w:t>'</w:t>
                      </w:r>
                      <w:r>
                        <w:rPr>
                          <w:rStyle w:val="CdigoSentencia"/>
                          <w:sz w:val="28"/>
                          <w:szCs w:val="24"/>
                          <w:lang w:val="en-US"/>
                        </w:rPr>
                        <w:t xml:space="preserve"> </w:t>
                      </w:r>
                    </w:p>
                    <w:p w14:paraId="4170D532" w14:textId="77777777" w:rsidR="008F28A9" w:rsidRPr="0040784F" w:rsidRDefault="008F28A9" w:rsidP="008F28A9">
                      <w:pPr>
                        <w:pStyle w:val="Prrafodelista"/>
                        <w:spacing w:after="0"/>
                        <w:jc w:val="center"/>
                        <w:rPr>
                          <w:rFonts w:ascii="Consolas" w:hAnsi="Consolas"/>
                          <w:b/>
                          <w:color w:val="2C637F" w:themeColor="accent1"/>
                          <w:sz w:val="28"/>
                          <w:szCs w:val="24"/>
                          <w:lang w:val="en-US"/>
                        </w:rPr>
                      </w:pPr>
                    </w:p>
                    <w:p w14:paraId="20AFC931" w14:textId="77777777" w:rsidR="008F28A9" w:rsidRPr="0040784F" w:rsidRDefault="008F28A9" w:rsidP="008F28A9">
                      <w:pPr>
                        <w:pStyle w:val="Prrafodelista"/>
                        <w:spacing w:after="0"/>
                        <w:jc w:val="center"/>
                        <w:rPr>
                          <w:rFonts w:ascii="Consolas" w:hAnsi="Consolas"/>
                          <w:b/>
                          <w:color w:val="2C637F" w:themeColor="accent1"/>
                          <w:sz w:val="28"/>
                          <w:szCs w:val="24"/>
                          <w:lang w:val="en-US"/>
                        </w:rPr>
                      </w:pPr>
                    </w:p>
                  </w:txbxContent>
                </v:textbox>
              </v:shape>
            </w:pict>
          </mc:Fallback>
        </mc:AlternateContent>
      </w:r>
      <w:proofErr w:type="spellStart"/>
      <w:r w:rsidRPr="00590AF0">
        <w:rPr>
          <w:rStyle w:val="CdigoSentencia"/>
        </w:rPr>
        <w:t>public</w:t>
      </w:r>
      <w:proofErr w:type="spellEnd"/>
      <w:r>
        <w:rPr>
          <w:rStyle w:val="CdigoSentencia"/>
        </w:rPr>
        <w:t xml:space="preserve"> </w:t>
      </w:r>
      <w:proofErr w:type="spellStart"/>
      <w:r>
        <w:rPr>
          <w:rStyle w:val="CdigoSentencia"/>
        </w:rPr>
        <w:t>static</w:t>
      </w:r>
      <w:proofErr w:type="spellEnd"/>
      <w:r w:rsidRPr="00590AF0">
        <w:rPr>
          <w:rStyle w:val="CdigoSentencia"/>
        </w:rPr>
        <w:t xml:space="preserve"> </w:t>
      </w:r>
      <w:proofErr w:type="spellStart"/>
      <w:r w:rsidRPr="00590AF0">
        <w:rPr>
          <w:rStyle w:val="CdigoSentencia"/>
        </w:rPr>
        <w:t>void</w:t>
      </w:r>
      <w:proofErr w:type="spellEnd"/>
      <w:r w:rsidRPr="00590AF0">
        <w:rPr>
          <w:rStyle w:val="CdigoSentencia"/>
        </w:rPr>
        <w:t xml:space="preserve"> </w:t>
      </w:r>
      <w:proofErr w:type="spellStart"/>
      <w:r w:rsidRPr="00590AF0">
        <w:rPr>
          <w:rStyle w:val="CdigoSentencia"/>
        </w:rPr>
        <w:t>mostrarDiferencia</w:t>
      </w:r>
      <w:r>
        <w:rPr>
          <w:rStyle w:val="CdigoSentencia"/>
        </w:rPr>
        <w:t>Simetrica</w:t>
      </w:r>
      <w:proofErr w:type="spellEnd"/>
      <w:r w:rsidRPr="00590AF0">
        <w:rPr>
          <w:rStyle w:val="CdigoSentencia"/>
        </w:rPr>
        <w:t xml:space="preserve"> (</w:t>
      </w:r>
      <w:proofErr w:type="spellStart"/>
      <w:proofErr w:type="gramStart"/>
      <w:r w:rsidRPr="00590AF0">
        <w:rPr>
          <w:rStyle w:val="CdigoSentencia"/>
        </w:rPr>
        <w:t>char</w:t>
      </w:r>
      <w:proofErr w:type="spellEnd"/>
      <w:r w:rsidRPr="00590AF0">
        <w:rPr>
          <w:rStyle w:val="CdigoSentencia"/>
        </w:rPr>
        <w:t>[</w:t>
      </w:r>
      <w:proofErr w:type="gramEnd"/>
      <w:r w:rsidRPr="00590AF0">
        <w:rPr>
          <w:rStyle w:val="CdigoSentencia"/>
        </w:rPr>
        <w:t xml:space="preserve">] cjto1, </w:t>
      </w:r>
      <w:proofErr w:type="spellStart"/>
      <w:r w:rsidRPr="00590AF0">
        <w:rPr>
          <w:rStyle w:val="CdigoSentencia"/>
        </w:rPr>
        <w:t>char</w:t>
      </w:r>
      <w:proofErr w:type="spellEnd"/>
      <w:r w:rsidRPr="00590AF0">
        <w:rPr>
          <w:rStyle w:val="CdigoSentencia"/>
        </w:rPr>
        <w:t>[] cjto2)</w:t>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5412C789" w14:textId="77777777" w:rsidTr="00775A29">
        <w:tc>
          <w:tcPr>
            <w:tcW w:w="0" w:type="auto"/>
            <w:shd w:val="clear" w:color="auto" w:fill="F2FAFF" w:themeFill="background2"/>
            <w:vAlign w:val="center"/>
          </w:tcPr>
          <w:p w14:paraId="7495E0C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B</w:t>
            </w:r>
            <w:r w:rsidRPr="00C32456">
              <w:rPr>
                <w:rStyle w:val="CdigoSentencia"/>
                <w:szCs w:val="24"/>
              </w:rPr>
              <w:t>'</w:t>
            </w:r>
          </w:p>
        </w:tc>
        <w:tc>
          <w:tcPr>
            <w:tcW w:w="0" w:type="auto"/>
            <w:shd w:val="clear" w:color="auto" w:fill="F2FAFF" w:themeFill="background2"/>
            <w:vAlign w:val="center"/>
          </w:tcPr>
          <w:p w14:paraId="34DD25E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2304199D"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6F5757D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c>
          <w:tcPr>
            <w:tcW w:w="0" w:type="auto"/>
            <w:shd w:val="clear" w:color="auto" w:fill="F2FAFF" w:themeFill="background2"/>
            <w:vAlign w:val="center"/>
          </w:tcPr>
          <w:p w14:paraId="04D137E9"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C</w:t>
            </w:r>
            <w:r w:rsidRPr="00C32456">
              <w:rPr>
                <w:rStyle w:val="CdigoSentencia"/>
                <w:szCs w:val="24"/>
              </w:rPr>
              <w:t>'</w:t>
            </w:r>
          </w:p>
        </w:tc>
        <w:tc>
          <w:tcPr>
            <w:tcW w:w="0" w:type="auto"/>
            <w:shd w:val="clear" w:color="auto" w:fill="F2FAFF" w:themeFill="background2"/>
            <w:vAlign w:val="center"/>
          </w:tcPr>
          <w:p w14:paraId="695A9BAA"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r>
    </w:tbl>
    <w:p w14:paraId="6F7DB97E" w14:textId="77777777" w:rsidR="008F28A9" w:rsidRPr="001B6985" w:rsidRDefault="008F28A9" w:rsidP="008F28A9">
      <w:pPr>
        <w:pStyle w:val="Prrafodelista"/>
        <w:ind w:left="360"/>
        <w:rPr>
          <w:rFonts w:ascii="Consolas" w:hAnsi="Consolas"/>
          <w:b/>
          <w:color w:val="2C637F" w:themeColor="accent1"/>
          <w:lang w:val="en-US"/>
        </w:rPr>
      </w:pPr>
      <w:r>
        <w:rPr>
          <w:rFonts w:ascii="Consolas" w:hAnsi="Consolas"/>
          <w:b/>
          <w:noProof/>
          <w:color w:val="2C637F" w:themeColor="accent1"/>
        </w:rPr>
        <mc:AlternateContent>
          <mc:Choice Requires="wps">
            <w:drawing>
              <wp:anchor distT="0" distB="0" distL="114300" distR="114300" simplePos="0" relativeHeight="251686912" behindDoc="0" locked="0" layoutInCell="1" allowOverlap="1" wp14:anchorId="6E658C77" wp14:editId="48CAB687">
                <wp:simplePos x="0" y="0"/>
                <wp:positionH relativeFrom="column">
                  <wp:posOffset>2263775</wp:posOffset>
                </wp:positionH>
                <wp:positionV relativeFrom="paragraph">
                  <wp:posOffset>53975</wp:posOffset>
                </wp:positionV>
                <wp:extent cx="228600" cy="118110"/>
                <wp:effectExtent l="0" t="19050" r="38100" b="34290"/>
                <wp:wrapNone/>
                <wp:docPr id="25" name="Flecha: a la derecha 25"/>
                <wp:cNvGraphicFramePr/>
                <a:graphic xmlns:a="http://schemas.openxmlformats.org/drawingml/2006/main">
                  <a:graphicData uri="http://schemas.microsoft.com/office/word/2010/wordprocessingShape">
                    <wps:wsp>
                      <wps:cNvSpPr/>
                      <wps:spPr>
                        <a:xfrm>
                          <a:off x="0" y="0"/>
                          <a:ext cx="22860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5BB4" id="Flecha: a la derecha 25" o:spid="_x0000_s1026" type="#_x0000_t13" style="position:absolute;margin-left:178.25pt;margin-top:4.25pt;width:18pt;height: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" adj="16020" fillcolor="#2c637f [3204]" strokecolor="#16313f [1604]" strokeweight="1pt"/>
            </w:pict>
          </mc:Fallback>
        </mc:AlternateContent>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r>
        <w:rPr>
          <w:rFonts w:ascii="Consolas" w:hAnsi="Consolas"/>
          <w:b/>
          <w:color w:val="2C637F" w:themeColor="accent1"/>
          <w:lang w:val="en-US"/>
        </w:rPr>
        <w:tab/>
      </w:r>
    </w:p>
    <w:tbl>
      <w:tblPr>
        <w:tblStyle w:val="Tablaconcuadrcula"/>
        <w:tblW w:w="0" w:type="auto"/>
        <w:tblInd w:w="360" w:type="dxa"/>
        <w:tblBorders>
          <w:top w:val="single" w:sz="12" w:space="0" w:color="2C637F" w:themeColor="accent1"/>
          <w:left w:val="single" w:sz="12" w:space="0" w:color="2C637F" w:themeColor="accent1"/>
          <w:bottom w:val="single" w:sz="12" w:space="0" w:color="2C637F" w:themeColor="accent1"/>
          <w:right w:val="single" w:sz="12" w:space="0" w:color="2C637F" w:themeColor="accent1"/>
          <w:insideH w:val="single" w:sz="12" w:space="0" w:color="2C637F" w:themeColor="accent1"/>
          <w:insideV w:val="single" w:sz="12" w:space="0" w:color="2C637F" w:themeColor="accent1"/>
        </w:tblBorders>
        <w:shd w:val="clear" w:color="auto" w:fill="F2FAFF" w:themeFill="background2"/>
        <w:tblCellMar>
          <w:top w:w="57" w:type="dxa"/>
          <w:left w:w="57" w:type="dxa"/>
          <w:bottom w:w="57" w:type="dxa"/>
          <w:right w:w="57" w:type="dxa"/>
        </w:tblCellMar>
        <w:tblLook w:val="04A0" w:firstRow="1" w:lastRow="0" w:firstColumn="1" w:lastColumn="0" w:noHBand="0" w:noVBand="1"/>
      </w:tblPr>
      <w:tblGrid>
        <w:gridCol w:w="510"/>
        <w:gridCol w:w="510"/>
        <w:gridCol w:w="510"/>
        <w:gridCol w:w="510"/>
        <w:gridCol w:w="510"/>
        <w:gridCol w:w="510"/>
      </w:tblGrid>
      <w:tr w:rsidR="008F28A9" w:rsidRPr="00C32456" w14:paraId="7F1E98AD" w14:textId="77777777" w:rsidTr="00775A29">
        <w:tc>
          <w:tcPr>
            <w:tcW w:w="0" w:type="auto"/>
            <w:shd w:val="clear" w:color="auto" w:fill="F2FAFF" w:themeFill="background2"/>
            <w:vAlign w:val="center"/>
          </w:tcPr>
          <w:p w14:paraId="4542181A"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S</w:t>
            </w:r>
            <w:r w:rsidRPr="00C32456">
              <w:rPr>
                <w:rStyle w:val="CdigoSentencia"/>
                <w:szCs w:val="24"/>
              </w:rPr>
              <w:t>'</w:t>
            </w:r>
          </w:p>
        </w:tc>
        <w:tc>
          <w:tcPr>
            <w:tcW w:w="0" w:type="auto"/>
            <w:shd w:val="clear" w:color="auto" w:fill="F2FAFF" w:themeFill="background2"/>
            <w:vAlign w:val="center"/>
          </w:tcPr>
          <w:p w14:paraId="13A364B5"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A</w:t>
            </w:r>
            <w:r w:rsidRPr="00C32456">
              <w:rPr>
                <w:rStyle w:val="CdigoSentencia"/>
                <w:szCs w:val="24"/>
              </w:rPr>
              <w:t>'</w:t>
            </w:r>
          </w:p>
        </w:tc>
        <w:tc>
          <w:tcPr>
            <w:tcW w:w="0" w:type="auto"/>
            <w:shd w:val="clear" w:color="auto" w:fill="F2FAFF" w:themeFill="background2"/>
            <w:vAlign w:val="center"/>
          </w:tcPr>
          <w:p w14:paraId="7E5B1D43"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L</w:t>
            </w:r>
            <w:r w:rsidRPr="00C32456">
              <w:rPr>
                <w:rStyle w:val="CdigoSentencia"/>
                <w:szCs w:val="24"/>
              </w:rPr>
              <w:t>'</w:t>
            </w:r>
          </w:p>
        </w:tc>
        <w:tc>
          <w:tcPr>
            <w:tcW w:w="0" w:type="auto"/>
            <w:shd w:val="clear" w:color="auto" w:fill="F2FAFF" w:themeFill="background2"/>
            <w:vAlign w:val="center"/>
          </w:tcPr>
          <w:p w14:paraId="087E854F"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M</w:t>
            </w:r>
            <w:r w:rsidRPr="00C32456">
              <w:rPr>
                <w:rStyle w:val="CdigoSentencia"/>
                <w:szCs w:val="24"/>
              </w:rPr>
              <w:t>'</w:t>
            </w:r>
          </w:p>
        </w:tc>
        <w:tc>
          <w:tcPr>
            <w:tcW w:w="0" w:type="auto"/>
            <w:shd w:val="clear" w:color="auto" w:fill="F2FAFF" w:themeFill="background2"/>
            <w:vAlign w:val="center"/>
          </w:tcPr>
          <w:p w14:paraId="78CCE5D0"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O</w:t>
            </w:r>
            <w:r w:rsidRPr="00C32456">
              <w:rPr>
                <w:rStyle w:val="CdigoSentencia"/>
                <w:szCs w:val="24"/>
              </w:rPr>
              <w:t>'</w:t>
            </w:r>
          </w:p>
        </w:tc>
        <w:tc>
          <w:tcPr>
            <w:tcW w:w="0" w:type="auto"/>
            <w:shd w:val="clear" w:color="auto" w:fill="F2FAFF" w:themeFill="background2"/>
            <w:vAlign w:val="center"/>
          </w:tcPr>
          <w:p w14:paraId="67994CA7" w14:textId="77777777" w:rsidR="008F28A9" w:rsidRPr="00C32456" w:rsidRDefault="008F28A9" w:rsidP="00775A29">
            <w:pPr>
              <w:pStyle w:val="Prrafodelista"/>
              <w:spacing w:after="0"/>
              <w:jc w:val="center"/>
              <w:rPr>
                <w:rStyle w:val="CdigoSentencia"/>
                <w:szCs w:val="24"/>
              </w:rPr>
            </w:pPr>
            <w:r w:rsidRPr="00C32456">
              <w:rPr>
                <w:rStyle w:val="CdigoSentencia"/>
                <w:szCs w:val="24"/>
              </w:rPr>
              <w:t>'</w:t>
            </w:r>
            <w:r>
              <w:rPr>
                <w:rStyle w:val="CdigoSentencia"/>
                <w:szCs w:val="24"/>
              </w:rPr>
              <w:t>N</w:t>
            </w:r>
            <w:r w:rsidRPr="00C32456">
              <w:rPr>
                <w:rStyle w:val="CdigoSentencia"/>
                <w:szCs w:val="24"/>
              </w:rPr>
              <w:t>'</w:t>
            </w:r>
          </w:p>
        </w:tc>
      </w:tr>
    </w:tbl>
    <w:p w14:paraId="53D42845" w14:textId="77777777" w:rsidR="008F28A9" w:rsidRPr="00590AF0" w:rsidRDefault="008F28A9" w:rsidP="008F28A9">
      <w:pPr>
        <w:pStyle w:val="Prrafodelista"/>
        <w:ind w:left="360"/>
      </w:pPr>
    </w:p>
    <w:p w14:paraId="22843A65" w14:textId="77777777" w:rsidR="00530F34" w:rsidRDefault="00530F34" w:rsidP="00DF7CE7">
      <w:pPr>
        <w:pStyle w:val="Prrafodelista"/>
        <w:numPr>
          <w:ilvl w:val="0"/>
          <w:numId w:val="45"/>
        </w:numPr>
      </w:pPr>
      <w:r>
        <w:t>Una pyme, para ser considerada como tal, no debe superar los 665 empleados en su nómina. De cada empleado se conoce su DNI, apellido y sueldo. Al ser muy común el alta y la baja de sus trabajadores, la pyme requiere un sistema que mantenga actualizada la nómina de forma eficiente.</w:t>
      </w:r>
    </w:p>
    <w:p w14:paraId="45C0F907" w14:textId="77777777" w:rsidR="00530F34" w:rsidRDefault="00530F34" w:rsidP="00530F34">
      <w:pPr>
        <w:pStyle w:val="Prrafodelista"/>
      </w:pPr>
      <w:r>
        <w:t xml:space="preserve">Basado en el enunciado descripto, </w:t>
      </w:r>
      <w:proofErr w:type="spellStart"/>
      <w:r>
        <w:t>realizá</w:t>
      </w:r>
      <w:proofErr w:type="spellEnd"/>
      <w:r>
        <w:t>:</w:t>
      </w:r>
    </w:p>
    <w:p w14:paraId="171E4E33" w14:textId="77777777" w:rsidR="00530F34" w:rsidRDefault="00530F34" w:rsidP="00530F34">
      <w:pPr>
        <w:pStyle w:val="Prrafodelista"/>
        <w:numPr>
          <w:ilvl w:val="0"/>
          <w:numId w:val="5"/>
        </w:numPr>
      </w:pPr>
      <w:r>
        <w:t>El diagrama de clases que lo modelice, con sus relaciones, atributos y métodos.</w:t>
      </w:r>
    </w:p>
    <w:p w14:paraId="00AAA70A" w14:textId="77777777" w:rsidR="00530F34" w:rsidRDefault="00530F34" w:rsidP="00530F34">
      <w:pPr>
        <w:pStyle w:val="Prrafodelista"/>
        <w:numPr>
          <w:ilvl w:val="0"/>
          <w:numId w:val="5"/>
        </w:numPr>
      </w:pPr>
      <w:r w:rsidRPr="0033169C">
        <w:t xml:space="preserve">La explotación del método </w:t>
      </w:r>
      <w:proofErr w:type="spellStart"/>
      <w:r>
        <w:rPr>
          <w:rStyle w:val="CdigoSentencia"/>
        </w:rPr>
        <w:t>altaDeEmpleado</w:t>
      </w:r>
      <w:proofErr w:type="spellEnd"/>
      <w:r w:rsidRPr="0033169C">
        <w:t xml:space="preserve"> que </w:t>
      </w:r>
      <w:r>
        <w:t xml:space="preserve">recibe los datos de un empleado como parámetro y lo agrega a la primera posición disponible de la nómina. Se retorna el número de posición del nuevo empleado (o </w:t>
      </w:r>
      <w:r w:rsidRPr="00066E83">
        <w:rPr>
          <w:rStyle w:val="CdigoNmero"/>
        </w:rPr>
        <w:t>-1</w:t>
      </w:r>
      <w:r>
        <w:t xml:space="preserve"> si la nómina estaba completa).</w:t>
      </w:r>
    </w:p>
    <w:p w14:paraId="2DD6DA10" w14:textId="77777777" w:rsidR="00530F34" w:rsidRDefault="00530F34" w:rsidP="00530F34">
      <w:pPr>
        <w:pStyle w:val="Prrafodelista"/>
        <w:numPr>
          <w:ilvl w:val="0"/>
          <w:numId w:val="5"/>
        </w:numPr>
      </w:pPr>
      <w:r w:rsidRPr="0033169C">
        <w:t xml:space="preserve">La explotación del método </w:t>
      </w:r>
      <w:proofErr w:type="spellStart"/>
      <w:r>
        <w:rPr>
          <w:rStyle w:val="CdigoSentencia"/>
        </w:rPr>
        <w:t>bajaDeEmpleado</w:t>
      </w:r>
      <w:proofErr w:type="spellEnd"/>
      <w:r w:rsidRPr="0033169C">
        <w:t xml:space="preserve"> que </w:t>
      </w:r>
      <w:r>
        <w:t xml:space="preserve">recibe el DNI de un empleado como parámetro y lo quita de la nómina (colocando un </w:t>
      </w:r>
      <w:proofErr w:type="spellStart"/>
      <w:r w:rsidRPr="00066E83">
        <w:rPr>
          <w:rStyle w:val="CdigoSentencia"/>
        </w:rPr>
        <w:t>null</w:t>
      </w:r>
      <w:proofErr w:type="spellEnd"/>
      <w:r>
        <w:t xml:space="preserve"> en esa posición). Devuelve al empleado dado de baja o </w:t>
      </w:r>
      <w:proofErr w:type="spellStart"/>
      <w:r w:rsidRPr="00660AC7">
        <w:rPr>
          <w:rStyle w:val="CdigoSentencia"/>
        </w:rPr>
        <w:t>null</w:t>
      </w:r>
      <w:proofErr w:type="spellEnd"/>
      <w:r>
        <w:t xml:space="preserve"> si no se encontró.</w:t>
      </w:r>
    </w:p>
    <w:p w14:paraId="267870D5" w14:textId="77777777" w:rsidR="00530F34" w:rsidRDefault="00530F34" w:rsidP="00530F34">
      <w:pPr>
        <w:pStyle w:val="Prrafodelista"/>
        <w:numPr>
          <w:ilvl w:val="0"/>
          <w:numId w:val="5"/>
        </w:numPr>
      </w:pPr>
      <w:r w:rsidRPr="0033169C">
        <w:t xml:space="preserve">La explotación del método </w:t>
      </w:r>
      <w:proofErr w:type="spellStart"/>
      <w:r>
        <w:rPr>
          <w:rStyle w:val="CdigoSentencia"/>
        </w:rPr>
        <w:t>cantVacantes</w:t>
      </w:r>
      <w:proofErr w:type="spellEnd"/>
      <w:r w:rsidRPr="0033169C">
        <w:t xml:space="preserve"> que </w:t>
      </w:r>
      <w:r>
        <w:t>retorne cuántas vacantes hay en la nómina.</w:t>
      </w:r>
    </w:p>
    <w:p w14:paraId="758D5243" w14:textId="77777777" w:rsidR="00530F34" w:rsidRDefault="00530F34" w:rsidP="00530F34">
      <w:pPr>
        <w:pStyle w:val="Prrafodelista"/>
        <w:numPr>
          <w:ilvl w:val="0"/>
          <w:numId w:val="5"/>
        </w:numPr>
      </w:pPr>
      <w:r w:rsidRPr="0033169C">
        <w:t xml:space="preserve">La explotación del método </w:t>
      </w:r>
      <w:proofErr w:type="spellStart"/>
      <w:r>
        <w:rPr>
          <w:rStyle w:val="CdigoSentencia"/>
        </w:rPr>
        <w:t>sueldoTotal</w:t>
      </w:r>
      <w:proofErr w:type="spellEnd"/>
      <w:r w:rsidRPr="0033169C">
        <w:t xml:space="preserve"> que </w:t>
      </w:r>
      <w:r>
        <w:t>retorne el sueldo total de todos los empleados.</w:t>
      </w:r>
    </w:p>
    <w:p w14:paraId="4999C359" w14:textId="77777777" w:rsidR="00530F34" w:rsidRDefault="00530F34" w:rsidP="00DF7CE7">
      <w:pPr>
        <w:pStyle w:val="Prrafodelista"/>
        <w:numPr>
          <w:ilvl w:val="0"/>
          <w:numId w:val="45"/>
        </w:numPr>
        <w:spacing w:before="240"/>
      </w:pPr>
      <w:r>
        <w:t xml:space="preserve">Como en el último tiempo la nómina de empleados viene siendo más estable, la misma pyme ahora nos pide que le demos más prioridad a la eficiencia del proceso para saber la cantidad de vacantes y el sueldo total. Nos pide que en lugar de tener que recorrer los 665 lugares chequeando valores en </w:t>
      </w:r>
      <w:proofErr w:type="spellStart"/>
      <w:r w:rsidRPr="00066E83">
        <w:rPr>
          <w:rStyle w:val="CdigoSentencia"/>
        </w:rPr>
        <w:t>null</w:t>
      </w:r>
      <w:proofErr w:type="spellEnd"/>
      <w:r>
        <w:t>, mejor exista una manera de ciclar tantas veces como empleados realmente haya.</w:t>
      </w:r>
    </w:p>
    <w:p w14:paraId="2AE7F7E3" w14:textId="77777777" w:rsidR="00530F34" w:rsidRDefault="00530F34" w:rsidP="00530F34">
      <w:proofErr w:type="spellStart"/>
      <w:r>
        <w:t>Realizá</w:t>
      </w:r>
      <w:proofErr w:type="spellEnd"/>
      <w:r>
        <w:t xml:space="preserve"> los cambios que consideres necesarios en los métodos para cumplir con lo pedido.</w:t>
      </w:r>
    </w:p>
    <w:p w14:paraId="7E0F7E9F" w14:textId="77777777" w:rsidR="008F28A9" w:rsidRDefault="008F28A9" w:rsidP="00530F34">
      <w:pPr>
        <w:pStyle w:val="Prrafodelista"/>
      </w:pPr>
    </w:p>
    <w:sectPr w:rsidR="008F28A9" w:rsidSect="00D93152">
      <w:type w:val="continuous"/>
      <w:pgSz w:w="11906" w:h="16838" w:code="9"/>
      <w:pgMar w:top="567" w:right="851" w:bottom="567" w:left="851" w:header="51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0C197" w14:textId="77777777" w:rsidR="00210C0F" w:rsidRDefault="00210C0F" w:rsidP="00F4142B">
      <w:pPr>
        <w:spacing w:after="0" w:line="240" w:lineRule="auto"/>
      </w:pPr>
      <w:r>
        <w:separator/>
      </w:r>
    </w:p>
  </w:endnote>
  <w:endnote w:type="continuationSeparator" w:id="0">
    <w:p w14:paraId="6AE00FC3" w14:textId="77777777" w:rsidR="00210C0F" w:rsidRDefault="00210C0F" w:rsidP="00F4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984306"/>
      <w:docPartObj>
        <w:docPartGallery w:val="Page Numbers (Bottom of Page)"/>
        <w:docPartUnique/>
      </w:docPartObj>
    </w:sdtPr>
    <w:sdtEndPr>
      <w:rPr>
        <w:rStyle w:val="Textoennegrita"/>
        <w:b/>
        <w:bCs/>
        <w:color w:val="2C637F" w:themeColor="accent1"/>
        <w:szCs w:val="24"/>
      </w:rPr>
    </w:sdtEndPr>
    <w:sdtContent>
      <w:p w14:paraId="27DA0732" w14:textId="77777777" w:rsidR="006411AA" w:rsidRPr="006F1381" w:rsidRDefault="006411AA" w:rsidP="009D2D5F">
        <w:pPr>
          <w:pStyle w:val="Piedepgina"/>
          <w:spacing w:before="60"/>
          <w:jc w:val="center"/>
          <w:rPr>
            <w:b/>
            <w:bCs/>
            <w:color w:val="2C637F" w:themeColor="accent1"/>
            <w:szCs w:val="24"/>
          </w:rPr>
        </w:pPr>
        <w:r w:rsidRPr="006F1381">
          <w:rPr>
            <w:rStyle w:val="Textoennegrita"/>
            <w:color w:val="2C637F" w:themeColor="accent1"/>
            <w:szCs w:val="24"/>
          </w:rPr>
          <w:fldChar w:fldCharType="begin"/>
        </w:r>
        <w:r w:rsidRPr="006F1381">
          <w:rPr>
            <w:rStyle w:val="Textoennegrita"/>
            <w:color w:val="2C637F" w:themeColor="accent1"/>
            <w:szCs w:val="24"/>
          </w:rPr>
          <w:instrText>PAGE   \* MERGEFORMAT</w:instrText>
        </w:r>
        <w:r w:rsidRPr="006F1381">
          <w:rPr>
            <w:rStyle w:val="Textoennegrita"/>
            <w:color w:val="2C637F" w:themeColor="accent1"/>
            <w:szCs w:val="24"/>
          </w:rPr>
          <w:fldChar w:fldCharType="separate"/>
        </w:r>
        <w:r w:rsidRPr="006F1381">
          <w:rPr>
            <w:rStyle w:val="Textoennegrita"/>
            <w:color w:val="2C637F" w:themeColor="accent1"/>
            <w:szCs w:val="24"/>
          </w:rPr>
          <w:t>2</w:t>
        </w:r>
        <w:r w:rsidRPr="006F1381">
          <w:rPr>
            <w:rStyle w:val="Textoennegrita"/>
            <w:color w:val="2C637F" w:themeColor="accent1"/>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466538"/>
      <w:docPartObj>
        <w:docPartGallery w:val="Page Numbers (Bottom of Page)"/>
        <w:docPartUnique/>
      </w:docPartObj>
    </w:sdtPr>
    <w:sdtEndPr>
      <w:rPr>
        <w:rStyle w:val="Textoennegrita"/>
        <w:b/>
        <w:bCs/>
        <w:color w:val="2C637F" w:themeColor="accent1"/>
        <w:szCs w:val="24"/>
      </w:rPr>
    </w:sdtEndPr>
    <w:sdtContent>
      <w:p w14:paraId="559C53D2" w14:textId="17956E3C" w:rsidR="00031DEF" w:rsidRPr="00031DEF" w:rsidRDefault="00031DEF" w:rsidP="00031DEF">
        <w:pPr>
          <w:pStyle w:val="Piedepgina"/>
          <w:spacing w:before="60"/>
          <w:jc w:val="center"/>
          <w:rPr>
            <w:b/>
            <w:bCs/>
            <w:color w:val="2C637F" w:themeColor="accent1"/>
            <w:szCs w:val="24"/>
          </w:rPr>
        </w:pPr>
        <w:r w:rsidRPr="006F1381">
          <w:rPr>
            <w:rStyle w:val="Textoennegrita"/>
            <w:color w:val="2C637F" w:themeColor="accent1"/>
            <w:szCs w:val="24"/>
          </w:rPr>
          <w:fldChar w:fldCharType="begin"/>
        </w:r>
        <w:r w:rsidRPr="006F1381">
          <w:rPr>
            <w:rStyle w:val="Textoennegrita"/>
            <w:color w:val="2C637F" w:themeColor="accent1"/>
            <w:szCs w:val="24"/>
          </w:rPr>
          <w:instrText>PAGE   \* MERGEFORMAT</w:instrText>
        </w:r>
        <w:r w:rsidRPr="006F1381">
          <w:rPr>
            <w:rStyle w:val="Textoennegrita"/>
            <w:color w:val="2C637F" w:themeColor="accent1"/>
            <w:szCs w:val="24"/>
          </w:rPr>
          <w:fldChar w:fldCharType="separate"/>
        </w:r>
        <w:r>
          <w:rPr>
            <w:rStyle w:val="Textoennegrita"/>
            <w:color w:val="2C637F" w:themeColor="accent1"/>
            <w:szCs w:val="24"/>
          </w:rPr>
          <w:t>2</w:t>
        </w:r>
        <w:r w:rsidRPr="006F1381">
          <w:rPr>
            <w:rStyle w:val="Textoennegrita"/>
            <w:color w:val="2C637F" w:themeColor="accent1"/>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7C1C0" w14:textId="77777777" w:rsidR="00210C0F" w:rsidRDefault="00210C0F" w:rsidP="00F4142B">
      <w:pPr>
        <w:spacing w:after="0" w:line="240" w:lineRule="auto"/>
      </w:pPr>
      <w:r>
        <w:separator/>
      </w:r>
    </w:p>
  </w:footnote>
  <w:footnote w:type="continuationSeparator" w:id="0">
    <w:p w14:paraId="33F12943" w14:textId="77777777" w:rsidR="00210C0F" w:rsidRDefault="00210C0F" w:rsidP="00F4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7700E" w14:textId="228A16BE" w:rsidR="006411AA" w:rsidRPr="00B71278" w:rsidRDefault="006411AA" w:rsidP="000725F7">
    <w:pPr>
      <w:pBdr>
        <w:top w:val="none" w:sz="0" w:space="0" w:color="000000"/>
        <w:left w:val="none" w:sz="0" w:space="0" w:color="000000"/>
        <w:bottom w:val="none" w:sz="0" w:space="0" w:color="000000"/>
        <w:right w:val="none" w:sz="0" w:space="0" w:color="000000"/>
        <w:between w:val="none" w:sz="0" w:space="0" w:color="000000"/>
      </w:pBdr>
      <w:spacing w:after="0" w:line="360" w:lineRule="auto"/>
      <w:rPr>
        <w:rStyle w:val="Textoennegrita"/>
        <w:lang w:val="es-ES"/>
      </w:rPr>
    </w:pPr>
    <w:r w:rsidRPr="00B71278">
      <w:rPr>
        <w:rStyle w:val="Textoennegrita"/>
        <w:lang w:val="es-ES"/>
      </w:rPr>
      <w:t>Programación</w:t>
    </w:r>
    <w:r w:rsidR="00E404FF">
      <w:rPr>
        <w:rStyle w:val="Textoennegrita"/>
        <w:lang w:val="es-ES"/>
      </w:rPr>
      <w:t xml:space="preserve"> I</w:t>
    </w:r>
    <w:r>
      <w:rPr>
        <w:rStyle w:val="Textoennegrita"/>
        <w:lang w:val="es-ES"/>
      </w:rPr>
      <w:tab/>
    </w:r>
    <w:r>
      <w:rPr>
        <w:rStyle w:val="Textoennegrita"/>
        <w:lang w:val="es-ES"/>
      </w:rPr>
      <w:tab/>
    </w:r>
    <w:r>
      <w:rPr>
        <w:rStyle w:val="Textoennegrita"/>
        <w:lang w:val="es-ES"/>
      </w:rPr>
      <w:tab/>
    </w:r>
    <w:r>
      <w:rPr>
        <w:rStyle w:val="Textoennegrita"/>
        <w:lang w:val="es-ES"/>
      </w:rPr>
      <w:tab/>
    </w:r>
    <w:r>
      <w:rPr>
        <w:rStyle w:val="Textoennegrita"/>
        <w:lang w:val="es-ES"/>
      </w:rPr>
      <w:tab/>
    </w:r>
    <w:r>
      <w:rPr>
        <w:rStyle w:val="Textoennegrita"/>
        <w:lang w:val="es-ES"/>
      </w:rPr>
      <w:tab/>
    </w:r>
    <w:r>
      <w:rPr>
        <w:rStyle w:val="Textoennegrita"/>
        <w:lang w:val="es-ES"/>
      </w:rPr>
      <w:tab/>
    </w:r>
    <w:r w:rsidR="00E404FF">
      <w:rPr>
        <w:rStyle w:val="Textoennegrita"/>
        <w:lang w:val="es-ES"/>
      </w:rPr>
      <w:tab/>
    </w:r>
    <w:r w:rsidR="00E404FF">
      <w:rPr>
        <w:rStyle w:val="Textoennegrita"/>
        <w:lang w:val="es-ES"/>
      </w:rPr>
      <w:tab/>
    </w:r>
    <w:r>
      <w:rPr>
        <w:rStyle w:val="Textoennegrita"/>
        <w:lang w:val="es-ES"/>
      </w:rPr>
      <w:t xml:space="preserve">Trabajo Práctico </w:t>
    </w:r>
    <w:proofErr w:type="spellStart"/>
    <w:r>
      <w:rPr>
        <w:rStyle w:val="Textoennegrita"/>
        <w:lang w:val="es-ES"/>
      </w:rPr>
      <w:t>Nº</w:t>
    </w:r>
    <w:proofErr w:type="spellEnd"/>
    <w:r>
      <w:rPr>
        <w:rStyle w:val="Textoennegrita"/>
        <w:lang w:val="es-ES"/>
      </w:rPr>
      <w:t xml:space="preserve"> </w:t>
    </w:r>
    <w:r w:rsidR="00503577">
      <w:rPr>
        <w:rStyle w:val="Textoennegrita"/>
        <w:lang w:val="es-E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E4FB" w14:textId="77777777" w:rsidR="00B86C86" w:rsidRPr="00B71278" w:rsidRDefault="00B86C86" w:rsidP="00B86C86">
    <w:pPr>
      <w:pBdr>
        <w:top w:val="none" w:sz="0" w:space="0" w:color="000000"/>
        <w:left w:val="none" w:sz="0" w:space="0" w:color="000000"/>
        <w:bottom w:val="none" w:sz="0" w:space="0" w:color="000000"/>
        <w:right w:val="none" w:sz="0" w:space="0" w:color="000000"/>
        <w:between w:val="none" w:sz="0" w:space="0" w:color="000000"/>
      </w:pBdr>
      <w:spacing w:after="0" w:line="360" w:lineRule="auto"/>
      <w:rPr>
        <w:rStyle w:val="Textoennegrita"/>
        <w:lang w:val="es-ES"/>
      </w:rPr>
    </w:pPr>
    <w:r>
      <w:rPr>
        <w:rFonts w:ascii="Arial" w:eastAsia="Arial" w:hAnsi="Arial" w:cs="Arial"/>
        <w:noProof/>
        <w:color w:val="000000"/>
      </w:rPr>
      <w:drawing>
        <wp:anchor distT="0" distB="0" distL="114300" distR="114300" simplePos="0" relativeHeight="251659264" behindDoc="0" locked="0" layoutInCell="1" allowOverlap="1" wp14:anchorId="3744BAF1" wp14:editId="62C484D1">
          <wp:simplePos x="0" y="0"/>
          <wp:positionH relativeFrom="margin">
            <wp:align>right</wp:align>
          </wp:positionH>
          <wp:positionV relativeFrom="paragraph">
            <wp:posOffset>-97155</wp:posOffset>
          </wp:positionV>
          <wp:extent cx="913130" cy="601345"/>
          <wp:effectExtent l="0" t="0" r="1270" b="8255"/>
          <wp:wrapSquare wrapText="bothSides"/>
          <wp:docPr id="3" name="image1.jpg" descr="Encabezado"/>
          <wp:cNvGraphicFramePr/>
          <a:graphic xmlns:a="http://schemas.openxmlformats.org/drawingml/2006/main">
            <a:graphicData uri="http://schemas.openxmlformats.org/drawingml/2006/picture">
              <pic:pic xmlns:pic="http://schemas.openxmlformats.org/drawingml/2006/picture">
                <pic:nvPicPr>
                  <pic:cNvPr id="0" name="image1.jpg" descr="Encabezad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13130" cy="601345"/>
                  </a:xfrm>
                  <a:prstGeom prst="rect">
                    <a:avLst/>
                  </a:prstGeom>
                  <a:ln/>
                </pic:spPr>
              </pic:pic>
            </a:graphicData>
          </a:graphic>
          <wp14:sizeRelH relativeFrom="page">
            <wp14:pctWidth>0</wp14:pctWidth>
          </wp14:sizeRelH>
          <wp14:sizeRelV relativeFrom="page">
            <wp14:pctHeight>0</wp14:pctHeight>
          </wp14:sizeRelV>
        </wp:anchor>
      </w:drawing>
    </w:r>
    <w:r>
      <w:rPr>
        <w:rStyle w:val="Textoennegrita"/>
        <w:lang w:val="es-ES"/>
      </w:rPr>
      <w:t>I</w:t>
    </w:r>
    <w:r w:rsidRPr="00B71278">
      <w:rPr>
        <w:rStyle w:val="Textoennegrita"/>
        <w:lang w:val="es-ES"/>
      </w:rPr>
      <w:t>nstituto de Tecnología ORT</w:t>
    </w:r>
    <w:r>
      <w:rPr>
        <w:rStyle w:val="Textoennegrita"/>
        <w:lang w:val="es-ES"/>
      </w:rPr>
      <w:tab/>
    </w:r>
    <w:r>
      <w:rPr>
        <w:rStyle w:val="Textoennegrita"/>
        <w:lang w:val="es-ES"/>
      </w:rPr>
      <w:tab/>
    </w:r>
    <w:r>
      <w:rPr>
        <w:rStyle w:val="Textoennegrita"/>
        <w:lang w:val="es-ES"/>
      </w:rPr>
      <w:tab/>
    </w:r>
    <w:r>
      <w:rPr>
        <w:rStyle w:val="Textoennegrita"/>
        <w:lang w:val="es-ES"/>
      </w:rPr>
      <w:tab/>
    </w:r>
  </w:p>
  <w:p w14:paraId="51C56373" w14:textId="77777777" w:rsidR="00B86C86" w:rsidRPr="00B71278" w:rsidRDefault="00B86C86" w:rsidP="00B86C86">
    <w:pPr>
      <w:pBdr>
        <w:top w:val="none" w:sz="0" w:space="0" w:color="000000"/>
        <w:left w:val="none" w:sz="0" w:space="0" w:color="000000"/>
        <w:bottom w:val="none" w:sz="0" w:space="0" w:color="000000"/>
        <w:right w:val="none" w:sz="0" w:space="0" w:color="000000"/>
        <w:between w:val="none" w:sz="0" w:space="0" w:color="000000"/>
      </w:pBdr>
      <w:spacing w:after="0" w:line="360" w:lineRule="auto"/>
      <w:rPr>
        <w:rStyle w:val="Textoennegrita"/>
        <w:lang w:val="es-ES"/>
      </w:rPr>
    </w:pPr>
    <w:r w:rsidRPr="00B71278">
      <w:rPr>
        <w:rStyle w:val="Textoennegrita"/>
        <w:lang w:val="es-ES"/>
      </w:rPr>
      <w:t>Carrera: Analista de Sistemas</w:t>
    </w:r>
    <w:r w:rsidRPr="006828AB">
      <w:rPr>
        <w:rFonts w:ascii="Arial" w:eastAsia="Arial" w:hAnsi="Arial" w:cs="Arial"/>
        <w:noProof/>
        <w:color w:val="000000"/>
        <w:lang w:val="es-ES"/>
      </w:rPr>
      <w:t xml:space="preserve"> </w:t>
    </w:r>
    <w:r>
      <w:rPr>
        <w:rFonts w:ascii="Arial" w:eastAsia="Arial" w:hAnsi="Arial" w:cs="Arial"/>
        <w:noProof/>
        <w:color w:val="000000"/>
        <w:lang w:val="es-ES"/>
      </w:rPr>
      <w:tab/>
    </w:r>
    <w:r>
      <w:rPr>
        <w:rFonts w:ascii="Arial" w:eastAsia="Arial" w:hAnsi="Arial" w:cs="Arial"/>
        <w:noProof/>
        <w:color w:val="000000"/>
        <w:lang w:val="es-ES"/>
      </w:rPr>
      <w:tab/>
    </w:r>
    <w:r>
      <w:rPr>
        <w:rFonts w:ascii="Arial" w:eastAsia="Arial" w:hAnsi="Arial" w:cs="Arial"/>
        <w:noProof/>
        <w:color w:val="000000"/>
        <w:lang w:val="es-ES"/>
      </w:rPr>
      <w:tab/>
    </w:r>
  </w:p>
  <w:p w14:paraId="52778E16" w14:textId="7CDBAA09" w:rsidR="00742082" w:rsidRPr="00B86C86" w:rsidRDefault="00B86C86" w:rsidP="00B86C86">
    <w:pPr>
      <w:spacing w:after="0" w:line="360" w:lineRule="auto"/>
      <w:rPr>
        <w:rStyle w:val="Textoennegrita"/>
        <w:lang w:val="es-ES"/>
      </w:rPr>
    </w:pPr>
    <w:r w:rsidRPr="00B71278">
      <w:rPr>
        <w:rStyle w:val="Textoennegrita"/>
        <w:lang w:val="es-ES"/>
      </w:rPr>
      <w:t>Materia: Programación</w:t>
    </w:r>
    <w:r w:rsidR="0033169C">
      <w:rPr>
        <w:rStyle w:val="Textoennegrita"/>
        <w:lang w:val="es-ES"/>
      </w:rPr>
      <w:t xml:space="preserve"> I</w:t>
    </w:r>
    <w:r>
      <w:rPr>
        <w:rStyle w:val="Textoennegrita"/>
        <w:lang w:val="es-ES"/>
      </w:rPr>
      <w:tab/>
    </w:r>
    <w:r>
      <w:rPr>
        <w:rStyle w:val="Textoennegrita"/>
        <w:lang w:val="es-ES"/>
      </w:rPr>
      <w:tab/>
    </w:r>
    <w:r>
      <w:rPr>
        <w:rStyle w:val="Textoennegrita"/>
        <w:lang w:val="es-ES"/>
      </w:rPr>
      <w:tab/>
    </w:r>
    <w:r>
      <w:rPr>
        <w:rStyle w:val="Textoennegrita"/>
        <w:lang w:val="es-ES"/>
      </w:rPr>
      <w:tab/>
    </w:r>
    <w:r>
      <w:rPr>
        <w:rStyle w:val="Textoennegrita"/>
        <w:lang w:val="es-ES"/>
      </w:rPr>
      <w:tab/>
    </w:r>
    <w:r>
      <w:rPr>
        <w:rStyle w:val="Textoennegrita"/>
        <w:lang w:val="es-ES"/>
      </w:rPr>
      <w:tab/>
    </w:r>
    <w:proofErr w:type="gramStart"/>
    <w:r>
      <w:rPr>
        <w:rStyle w:val="Textoennegrita"/>
        <w:lang w:val="es-ES"/>
      </w:rPr>
      <w:tab/>
      <w:t xml:space="preserve">  </w:t>
    </w:r>
    <w:r w:rsidR="0033169C">
      <w:rPr>
        <w:rStyle w:val="Textoennegrita"/>
        <w:lang w:val="es-ES"/>
      </w:rPr>
      <w:tab/>
    </w:r>
    <w:proofErr w:type="gramEnd"/>
    <w:r w:rsidR="0033169C">
      <w:rPr>
        <w:rStyle w:val="Textoennegrita"/>
        <w:lang w:val="es-ES"/>
      </w:rPr>
      <w:t xml:space="preserve">        </w:t>
    </w:r>
    <w:r w:rsidR="0033169C">
      <w:rPr>
        <w:rStyle w:val="Textoennegrita"/>
        <w:lang w:val="es-ES"/>
      </w:rPr>
      <w:tab/>
      <w:t xml:space="preserve">   </w:t>
    </w:r>
    <w:r w:rsidRPr="002C3A51">
      <w:rPr>
        <w:rStyle w:val="Textoennegrita"/>
        <w:b w:val="0"/>
        <w:bCs w:val="0"/>
        <w:sz w:val="16"/>
        <w:szCs w:val="14"/>
        <w:lang w:val="es-ES"/>
      </w:rPr>
      <w:t xml:space="preserve">Versión </w:t>
    </w:r>
    <w:r w:rsidRPr="002C3A51">
      <w:rPr>
        <w:rStyle w:val="Textoennegrita"/>
        <w:b w:val="0"/>
        <w:bCs w:val="0"/>
        <w:sz w:val="16"/>
        <w:szCs w:val="14"/>
        <w:lang w:val="es-ES"/>
      </w:rPr>
      <w:fldChar w:fldCharType="begin"/>
    </w:r>
    <w:r w:rsidRPr="002C3A51">
      <w:rPr>
        <w:rStyle w:val="Textoennegrita"/>
        <w:b w:val="0"/>
        <w:bCs w:val="0"/>
        <w:sz w:val="16"/>
        <w:szCs w:val="14"/>
        <w:lang w:val="es-ES"/>
      </w:rPr>
      <w:instrText xml:space="preserve"> DATE  \@ "yyyy-MM-dd"  \* MERGEFORMAT </w:instrText>
    </w:r>
    <w:r w:rsidRPr="002C3A51">
      <w:rPr>
        <w:rStyle w:val="Textoennegrita"/>
        <w:b w:val="0"/>
        <w:bCs w:val="0"/>
        <w:sz w:val="16"/>
        <w:szCs w:val="14"/>
        <w:lang w:val="es-ES"/>
      </w:rPr>
      <w:fldChar w:fldCharType="separate"/>
    </w:r>
    <w:r w:rsidR="0098096C">
      <w:rPr>
        <w:rStyle w:val="Textoennegrita"/>
        <w:b w:val="0"/>
        <w:bCs w:val="0"/>
        <w:noProof/>
        <w:sz w:val="16"/>
        <w:szCs w:val="14"/>
        <w:lang w:val="es-ES"/>
      </w:rPr>
      <w:t>2021-10-12</w:t>
    </w:r>
    <w:r w:rsidRPr="002C3A51">
      <w:rPr>
        <w:rStyle w:val="Textoennegrita"/>
        <w:b w:val="0"/>
        <w:bCs w:val="0"/>
        <w:sz w:val="16"/>
        <w:szCs w:val="1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12E5"/>
    <w:multiLevelType w:val="hybridMultilevel"/>
    <w:tmpl w:val="05B0AFB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5176408"/>
    <w:multiLevelType w:val="hybridMultilevel"/>
    <w:tmpl w:val="AB64A5F4"/>
    <w:lvl w:ilvl="0" w:tplc="005C3B5E">
      <w:start w:val="1"/>
      <w:numFmt w:val="upperLetter"/>
      <w:lvlText w:val="%1)"/>
      <w:lvlJc w:val="left"/>
      <w:pPr>
        <w:ind w:left="720" w:hanging="360"/>
      </w:pPr>
      <w:rPr>
        <w:rFonts w:hint="default"/>
        <w:b/>
        <w:i w:val="0"/>
      </w:rPr>
    </w:lvl>
    <w:lvl w:ilvl="1" w:tplc="2C0A0005">
      <w:start w:val="1"/>
      <w:numFmt w:val="bullet"/>
      <w:lvlText w:val=""/>
      <w:lvlJc w:val="left"/>
      <w:pPr>
        <w:ind w:left="1440" w:hanging="360"/>
      </w:pPr>
      <w:rPr>
        <w:rFonts w:ascii="Wingdings" w:hAnsi="Wingding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2737DC"/>
    <w:multiLevelType w:val="hybridMultilevel"/>
    <w:tmpl w:val="487C143A"/>
    <w:lvl w:ilvl="0" w:tplc="62EA200C">
      <w:start w:val="1"/>
      <w:numFmt w:val="decimal"/>
      <w:suff w:val="space"/>
      <w:lvlText w:val="%1)"/>
      <w:lvlJc w:val="left"/>
      <w:pPr>
        <w:ind w:left="0" w:firstLine="0"/>
      </w:pPr>
      <w:rPr>
        <w:rFonts w:hint="default"/>
        <w:b/>
      </w:rPr>
    </w:lvl>
    <w:lvl w:ilvl="1" w:tplc="005C3B5E">
      <w:start w:val="1"/>
      <w:numFmt w:val="upperLetter"/>
      <w:lvlText w:val="%2)"/>
      <w:lvlJc w:val="left"/>
      <w:pPr>
        <w:ind w:left="1440" w:hanging="360"/>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0244FA"/>
    <w:multiLevelType w:val="hybridMultilevel"/>
    <w:tmpl w:val="E996B1E4"/>
    <w:lvl w:ilvl="0" w:tplc="9306FADA">
      <w:start w:val="1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0F3D436A"/>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F3E0286"/>
    <w:multiLevelType w:val="hybridMultilevel"/>
    <w:tmpl w:val="0BF2BC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6F1149"/>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7764979"/>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8DC5620"/>
    <w:multiLevelType w:val="hybridMultilevel"/>
    <w:tmpl w:val="AC2ECAB0"/>
    <w:lvl w:ilvl="0" w:tplc="F55C89DE">
      <w:start w:val="1"/>
      <w:numFmt w:val="bullet"/>
      <w:lvlText w:val=""/>
      <w:lvlJc w:val="left"/>
      <w:pPr>
        <w:ind w:left="567" w:hanging="207"/>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E53C2F"/>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E2E6F8E"/>
    <w:multiLevelType w:val="hybridMultilevel"/>
    <w:tmpl w:val="18DE59B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635596"/>
    <w:multiLevelType w:val="hybridMultilevel"/>
    <w:tmpl w:val="24AC1CC2"/>
    <w:lvl w:ilvl="0" w:tplc="2258EBF8">
      <w:start w:val="19"/>
      <w:numFmt w:val="decimal"/>
      <w:suff w:val="space"/>
      <w:lvlText w:val="%1)"/>
      <w:lvlJc w:val="left"/>
      <w:pPr>
        <w:ind w:left="0" w:firstLine="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3A662E1"/>
    <w:multiLevelType w:val="multilevel"/>
    <w:tmpl w:val="140E99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5436BA"/>
    <w:multiLevelType w:val="hybridMultilevel"/>
    <w:tmpl w:val="9990AC62"/>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5E5DD6"/>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BAA5CD9"/>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CC67055"/>
    <w:multiLevelType w:val="hybridMultilevel"/>
    <w:tmpl w:val="4EE05948"/>
    <w:lvl w:ilvl="0" w:tplc="005C3B5E">
      <w:start w:val="1"/>
      <w:numFmt w:val="upperLetter"/>
      <w:lvlText w:val="%1)"/>
      <w:lvlJc w:val="left"/>
      <w:pPr>
        <w:ind w:left="720" w:hanging="360"/>
      </w:pPr>
      <w:rPr>
        <w:rFonts w:hint="default"/>
        <w:b/>
        <w:i w:val="0"/>
      </w:rPr>
    </w:lvl>
    <w:lvl w:ilvl="1" w:tplc="2C0A0005">
      <w:start w:val="1"/>
      <w:numFmt w:val="bullet"/>
      <w:lvlText w:val=""/>
      <w:lvlJc w:val="left"/>
      <w:pPr>
        <w:ind w:left="1134" w:hanging="113"/>
      </w:pPr>
      <w:rPr>
        <w:rFonts w:ascii="Wingdings" w:hAnsi="Wingdings" w:hint="default"/>
        <w:b/>
        <w:i w:val="0"/>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FB20860"/>
    <w:multiLevelType w:val="hybridMultilevel"/>
    <w:tmpl w:val="4B9AC73A"/>
    <w:lvl w:ilvl="0" w:tplc="2C0A0005">
      <w:start w:val="1"/>
      <w:numFmt w:val="bullet"/>
      <w:lvlText w:val=""/>
      <w:lvlJc w:val="left"/>
      <w:pPr>
        <w:ind w:left="284" w:hanging="284"/>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BE3412"/>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7823F8F"/>
    <w:multiLevelType w:val="hybridMultilevel"/>
    <w:tmpl w:val="D848EB52"/>
    <w:lvl w:ilvl="0" w:tplc="62EA200C">
      <w:start w:val="1"/>
      <w:numFmt w:val="decimal"/>
      <w:suff w:val="space"/>
      <w:lvlText w:val="%1)"/>
      <w:lvlJc w:val="left"/>
      <w:pPr>
        <w:ind w:left="0" w:firstLine="0"/>
      </w:pPr>
      <w:rPr>
        <w:rFonts w:hint="default"/>
        <w:b/>
      </w:rPr>
    </w:lvl>
    <w:lvl w:ilvl="1" w:tplc="005C3B5E">
      <w:start w:val="1"/>
      <w:numFmt w:val="upperLetter"/>
      <w:lvlText w:val="%2)"/>
      <w:lvlJc w:val="left"/>
      <w:pPr>
        <w:ind w:left="1440" w:hanging="360"/>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9B21221"/>
    <w:multiLevelType w:val="hybridMultilevel"/>
    <w:tmpl w:val="E33869E2"/>
    <w:lvl w:ilvl="0" w:tplc="F544F4C2">
      <w:start w:val="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3EFC7C16"/>
    <w:multiLevelType w:val="hybridMultilevel"/>
    <w:tmpl w:val="5366C274"/>
    <w:lvl w:ilvl="0" w:tplc="4A10A27C">
      <w:start w:val="1"/>
      <w:numFmt w:val="bullet"/>
      <w:lvlText w:val=""/>
      <w:lvlJc w:val="left"/>
      <w:pPr>
        <w:ind w:left="720" w:hanging="360"/>
      </w:pPr>
      <w:rPr>
        <w:rFonts w:ascii="Wingdings" w:hAnsi="Wingdings" w:hint="default"/>
        <w:b/>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F4A44A3"/>
    <w:multiLevelType w:val="hybridMultilevel"/>
    <w:tmpl w:val="73564DC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311263"/>
    <w:multiLevelType w:val="hybridMultilevel"/>
    <w:tmpl w:val="469ADB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5C3142A"/>
    <w:multiLevelType w:val="hybridMultilevel"/>
    <w:tmpl w:val="00E0D2A2"/>
    <w:lvl w:ilvl="0" w:tplc="C48A5522">
      <w:start w:val="1"/>
      <w:numFmt w:val="bullet"/>
      <w:lvlText w:val=""/>
      <w:lvlJc w:val="left"/>
      <w:pPr>
        <w:ind w:left="720" w:hanging="360"/>
      </w:pPr>
      <w:rPr>
        <w:rFonts w:ascii="Wingdings" w:hAnsi="Wingding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A34C39"/>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BCB665A"/>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F801B41"/>
    <w:multiLevelType w:val="hybridMultilevel"/>
    <w:tmpl w:val="16FC29FE"/>
    <w:lvl w:ilvl="0" w:tplc="2C0A0005">
      <w:start w:val="1"/>
      <w:numFmt w:val="bullet"/>
      <w:lvlText w:val=""/>
      <w:lvlJc w:val="left"/>
      <w:pPr>
        <w:ind w:left="284" w:hanging="284"/>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521132"/>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7E41703"/>
    <w:multiLevelType w:val="hybridMultilevel"/>
    <w:tmpl w:val="F2B83C44"/>
    <w:lvl w:ilvl="0" w:tplc="C48A5522">
      <w:start w:val="1"/>
      <w:numFmt w:val="bullet"/>
      <w:lvlText w:val=""/>
      <w:lvlJc w:val="left"/>
      <w:pPr>
        <w:ind w:left="720" w:hanging="360"/>
      </w:pPr>
      <w:rPr>
        <w:rFonts w:ascii="Wingdings" w:hAnsi="Wingding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9304C13"/>
    <w:multiLevelType w:val="hybridMultilevel"/>
    <w:tmpl w:val="7420715E"/>
    <w:lvl w:ilvl="0" w:tplc="4A10A27C">
      <w:start w:val="1"/>
      <w:numFmt w:val="bullet"/>
      <w:lvlText w:val=""/>
      <w:lvlJc w:val="left"/>
      <w:pPr>
        <w:ind w:left="720" w:hanging="360"/>
      </w:pPr>
      <w:rPr>
        <w:rFonts w:ascii="Wingdings" w:hAnsi="Wingdings" w:hint="default"/>
        <w:b/>
        <w:i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E3B58D3"/>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E5B00EE"/>
    <w:multiLevelType w:val="hybridMultilevel"/>
    <w:tmpl w:val="290E58EA"/>
    <w:lvl w:ilvl="0" w:tplc="005C3B5E">
      <w:start w:val="1"/>
      <w:numFmt w:val="upperLetter"/>
      <w:lvlText w:val="%1)"/>
      <w:lvlJc w:val="left"/>
      <w:pPr>
        <w:ind w:left="720" w:hanging="360"/>
      </w:pPr>
      <w:rPr>
        <w:rFonts w:hint="default"/>
        <w:b/>
        <w:i w:val="0"/>
      </w:rPr>
    </w:lvl>
    <w:lvl w:ilvl="1" w:tplc="0D024DD4">
      <w:start w:val="1"/>
      <w:numFmt w:val="upperRoman"/>
      <w:lvlText w:val="%2."/>
      <w:lvlJc w:val="right"/>
      <w:pPr>
        <w:ind w:left="1247" w:hanging="167"/>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0F13C42"/>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4AB46CA"/>
    <w:multiLevelType w:val="hybridMultilevel"/>
    <w:tmpl w:val="F140B02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67FC786B"/>
    <w:multiLevelType w:val="hybridMultilevel"/>
    <w:tmpl w:val="AF640BF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D855F8C"/>
    <w:multiLevelType w:val="hybridMultilevel"/>
    <w:tmpl w:val="E1AC38C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0E666D6"/>
    <w:multiLevelType w:val="hybridMultilevel"/>
    <w:tmpl w:val="CFA47D60"/>
    <w:lvl w:ilvl="0" w:tplc="005C3B5E">
      <w:start w:val="1"/>
      <w:numFmt w:val="upperLetter"/>
      <w:lvlText w:val="%1)"/>
      <w:lvlJc w:val="left"/>
      <w:pPr>
        <w:ind w:left="720" w:hanging="360"/>
      </w:pPr>
      <w:rPr>
        <w:rFonts w:hint="default"/>
        <w:b/>
        <w:i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80E059D"/>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9586E7F"/>
    <w:multiLevelType w:val="hybridMultilevel"/>
    <w:tmpl w:val="72080B22"/>
    <w:lvl w:ilvl="0" w:tplc="C48A5522">
      <w:start w:val="1"/>
      <w:numFmt w:val="bullet"/>
      <w:lvlText w:val=""/>
      <w:lvlJc w:val="left"/>
      <w:pPr>
        <w:ind w:left="851" w:hanging="284"/>
      </w:pPr>
      <w:rPr>
        <w:rFonts w:ascii="Wingdings" w:hAnsi="Wingdings" w:hint="default"/>
        <w:b/>
      </w:rPr>
    </w:lvl>
    <w:lvl w:ilvl="1" w:tplc="005C3B5E">
      <w:start w:val="1"/>
      <w:numFmt w:val="upperLetter"/>
      <w:lvlText w:val="%2)"/>
      <w:lvlJc w:val="left"/>
      <w:pPr>
        <w:ind w:left="1440" w:hanging="360"/>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CF924F7"/>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E684271"/>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F01273E"/>
    <w:multiLevelType w:val="hybridMultilevel"/>
    <w:tmpl w:val="D848EB52"/>
    <w:lvl w:ilvl="0" w:tplc="62EA200C">
      <w:start w:val="1"/>
      <w:numFmt w:val="decimal"/>
      <w:suff w:val="space"/>
      <w:lvlText w:val="%1)"/>
      <w:lvlJc w:val="left"/>
      <w:pPr>
        <w:ind w:left="0" w:firstLine="0"/>
      </w:pPr>
      <w:rPr>
        <w:rFonts w:hint="default"/>
        <w:b/>
      </w:rPr>
    </w:lvl>
    <w:lvl w:ilvl="1" w:tplc="005C3B5E">
      <w:start w:val="1"/>
      <w:numFmt w:val="upperLetter"/>
      <w:lvlText w:val="%2)"/>
      <w:lvlJc w:val="left"/>
      <w:pPr>
        <w:ind w:left="1440" w:hanging="360"/>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F163B54"/>
    <w:multiLevelType w:val="hybridMultilevel"/>
    <w:tmpl w:val="89F4CF80"/>
    <w:lvl w:ilvl="0" w:tplc="005C3B5E">
      <w:start w:val="1"/>
      <w:numFmt w:val="upperLetter"/>
      <w:lvlText w:val="%1)"/>
      <w:lvlJc w:val="left"/>
      <w:pPr>
        <w:ind w:left="720" w:hanging="360"/>
      </w:pPr>
      <w:rPr>
        <w:rFonts w:hint="default"/>
        <w:b/>
        <w:i w:val="0"/>
      </w:rPr>
    </w:lvl>
    <w:lvl w:ilvl="1" w:tplc="193A18BE">
      <w:start w:val="1"/>
      <w:numFmt w:val="upperRoman"/>
      <w:lvlText w:val="%2."/>
      <w:lvlJc w:val="right"/>
      <w:pPr>
        <w:ind w:left="1440" w:hanging="360"/>
      </w:pPr>
      <w:rPr>
        <w:rFonts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F3D29DF"/>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F757440"/>
    <w:multiLevelType w:val="hybridMultilevel"/>
    <w:tmpl w:val="FABC809C"/>
    <w:lvl w:ilvl="0" w:tplc="005C3B5E">
      <w:start w:val="1"/>
      <w:numFmt w:val="upperLetter"/>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9"/>
  </w:num>
  <w:num w:numId="2">
    <w:abstractNumId w:val="4"/>
  </w:num>
  <w:num w:numId="3">
    <w:abstractNumId w:val="18"/>
  </w:num>
  <w:num w:numId="4">
    <w:abstractNumId w:val="35"/>
  </w:num>
  <w:num w:numId="5">
    <w:abstractNumId w:val="45"/>
  </w:num>
  <w:num w:numId="6">
    <w:abstractNumId w:val="13"/>
  </w:num>
  <w:num w:numId="7">
    <w:abstractNumId w:val="36"/>
  </w:num>
  <w:num w:numId="8">
    <w:abstractNumId w:val="10"/>
  </w:num>
  <w:num w:numId="9">
    <w:abstractNumId w:val="7"/>
  </w:num>
  <w:num w:numId="10">
    <w:abstractNumId w:val="15"/>
  </w:num>
  <w:num w:numId="11">
    <w:abstractNumId w:val="40"/>
  </w:num>
  <w:num w:numId="12">
    <w:abstractNumId w:val="22"/>
  </w:num>
  <w:num w:numId="13">
    <w:abstractNumId w:val="26"/>
  </w:num>
  <w:num w:numId="14">
    <w:abstractNumId w:val="9"/>
  </w:num>
  <w:num w:numId="15">
    <w:abstractNumId w:val="30"/>
  </w:num>
  <w:num w:numId="16">
    <w:abstractNumId w:val="43"/>
  </w:num>
  <w:num w:numId="17">
    <w:abstractNumId w:val="21"/>
  </w:num>
  <w:num w:numId="18">
    <w:abstractNumId w:val="37"/>
  </w:num>
  <w:num w:numId="19">
    <w:abstractNumId w:val="23"/>
  </w:num>
  <w:num w:numId="20">
    <w:abstractNumId w:val="14"/>
  </w:num>
  <w:num w:numId="21">
    <w:abstractNumId w:val="38"/>
  </w:num>
  <w:num w:numId="22">
    <w:abstractNumId w:val="17"/>
  </w:num>
  <w:num w:numId="23">
    <w:abstractNumId w:val="12"/>
  </w:num>
  <w:num w:numId="24">
    <w:abstractNumId w:val="27"/>
  </w:num>
  <w:num w:numId="25">
    <w:abstractNumId w:val="5"/>
  </w:num>
  <w:num w:numId="26">
    <w:abstractNumId w:val="34"/>
  </w:num>
  <w:num w:numId="27">
    <w:abstractNumId w:val="41"/>
  </w:num>
  <w:num w:numId="28">
    <w:abstractNumId w:val="44"/>
  </w:num>
  <w:num w:numId="29">
    <w:abstractNumId w:val="39"/>
  </w:num>
  <w:num w:numId="30">
    <w:abstractNumId w:val="33"/>
  </w:num>
  <w:num w:numId="31">
    <w:abstractNumId w:val="32"/>
  </w:num>
  <w:num w:numId="32">
    <w:abstractNumId w:val="25"/>
  </w:num>
  <w:num w:numId="33">
    <w:abstractNumId w:val="8"/>
  </w:num>
  <w:num w:numId="34">
    <w:abstractNumId w:val="31"/>
  </w:num>
  <w:num w:numId="35">
    <w:abstractNumId w:val="6"/>
  </w:num>
  <w:num w:numId="36">
    <w:abstractNumId w:val="20"/>
  </w:num>
  <w:num w:numId="37">
    <w:abstractNumId w:val="3"/>
  </w:num>
  <w:num w:numId="38">
    <w:abstractNumId w:val="24"/>
  </w:num>
  <w:num w:numId="39">
    <w:abstractNumId w:val="29"/>
  </w:num>
  <w:num w:numId="40">
    <w:abstractNumId w:val="16"/>
  </w:num>
  <w:num w:numId="41">
    <w:abstractNumId w:val="0"/>
  </w:num>
  <w:num w:numId="42">
    <w:abstractNumId w:val="42"/>
  </w:num>
  <w:num w:numId="43">
    <w:abstractNumId w:val="2"/>
  </w:num>
  <w:num w:numId="44">
    <w:abstractNumId w:val="28"/>
  </w:num>
  <w:num w:numId="45">
    <w:abstractNumId w:val="11"/>
  </w:num>
  <w:num w:numId="4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54"/>
    <w:rsid w:val="0002143D"/>
    <w:rsid w:val="00026E95"/>
    <w:rsid w:val="00031DEF"/>
    <w:rsid w:val="0003470D"/>
    <w:rsid w:val="0004106C"/>
    <w:rsid w:val="000414CB"/>
    <w:rsid w:val="00046A72"/>
    <w:rsid w:val="000474DA"/>
    <w:rsid w:val="0005498F"/>
    <w:rsid w:val="00057446"/>
    <w:rsid w:val="00060F7D"/>
    <w:rsid w:val="00063801"/>
    <w:rsid w:val="00066028"/>
    <w:rsid w:val="00066E83"/>
    <w:rsid w:val="00070D06"/>
    <w:rsid w:val="000715A1"/>
    <w:rsid w:val="000725F7"/>
    <w:rsid w:val="00092FF2"/>
    <w:rsid w:val="00095FB6"/>
    <w:rsid w:val="000B141F"/>
    <w:rsid w:val="000C419D"/>
    <w:rsid w:val="000C5602"/>
    <w:rsid w:val="000D1CD4"/>
    <w:rsid w:val="000D2271"/>
    <w:rsid w:val="000E2811"/>
    <w:rsid w:val="000E4E9B"/>
    <w:rsid w:val="000E673D"/>
    <w:rsid w:val="000F5147"/>
    <w:rsid w:val="0010560B"/>
    <w:rsid w:val="0010630C"/>
    <w:rsid w:val="0011110E"/>
    <w:rsid w:val="00122005"/>
    <w:rsid w:val="00127F5E"/>
    <w:rsid w:val="00163665"/>
    <w:rsid w:val="001703CD"/>
    <w:rsid w:val="00176DA0"/>
    <w:rsid w:val="001779F6"/>
    <w:rsid w:val="00182F8D"/>
    <w:rsid w:val="00194ABB"/>
    <w:rsid w:val="001A30BC"/>
    <w:rsid w:val="001B206C"/>
    <w:rsid w:val="001B460D"/>
    <w:rsid w:val="001B53DC"/>
    <w:rsid w:val="001C0F29"/>
    <w:rsid w:val="001D1254"/>
    <w:rsid w:val="001D4EB3"/>
    <w:rsid w:val="001E7346"/>
    <w:rsid w:val="001F1FB8"/>
    <w:rsid w:val="0020045C"/>
    <w:rsid w:val="00210C0F"/>
    <w:rsid w:val="00226189"/>
    <w:rsid w:val="00234A71"/>
    <w:rsid w:val="00242ECA"/>
    <w:rsid w:val="00247122"/>
    <w:rsid w:val="00247CF8"/>
    <w:rsid w:val="00253ADA"/>
    <w:rsid w:val="00255F0F"/>
    <w:rsid w:val="0026029D"/>
    <w:rsid w:val="00260D69"/>
    <w:rsid w:val="00261333"/>
    <w:rsid w:val="00263CD6"/>
    <w:rsid w:val="00265B68"/>
    <w:rsid w:val="00267FDB"/>
    <w:rsid w:val="00283058"/>
    <w:rsid w:val="00285DAD"/>
    <w:rsid w:val="00287E3B"/>
    <w:rsid w:val="00291296"/>
    <w:rsid w:val="002A2226"/>
    <w:rsid w:val="002B024B"/>
    <w:rsid w:val="002B1757"/>
    <w:rsid w:val="002B2B4E"/>
    <w:rsid w:val="002B2F3E"/>
    <w:rsid w:val="002C14AC"/>
    <w:rsid w:val="002C2E5A"/>
    <w:rsid w:val="002C3134"/>
    <w:rsid w:val="002D18DA"/>
    <w:rsid w:val="002D3526"/>
    <w:rsid w:val="002E162E"/>
    <w:rsid w:val="002E1A76"/>
    <w:rsid w:val="002E6B63"/>
    <w:rsid w:val="002F0300"/>
    <w:rsid w:val="002F2129"/>
    <w:rsid w:val="003007C9"/>
    <w:rsid w:val="003056B2"/>
    <w:rsid w:val="003112EF"/>
    <w:rsid w:val="00313623"/>
    <w:rsid w:val="003153C7"/>
    <w:rsid w:val="0032028C"/>
    <w:rsid w:val="00325612"/>
    <w:rsid w:val="0032633A"/>
    <w:rsid w:val="0033018D"/>
    <w:rsid w:val="0033169C"/>
    <w:rsid w:val="00332C8E"/>
    <w:rsid w:val="00335CE2"/>
    <w:rsid w:val="003433B0"/>
    <w:rsid w:val="003506FF"/>
    <w:rsid w:val="00351F22"/>
    <w:rsid w:val="00364F5E"/>
    <w:rsid w:val="003702BD"/>
    <w:rsid w:val="00370930"/>
    <w:rsid w:val="0039118F"/>
    <w:rsid w:val="0039160B"/>
    <w:rsid w:val="00392CF0"/>
    <w:rsid w:val="00392F01"/>
    <w:rsid w:val="00395097"/>
    <w:rsid w:val="003A24CA"/>
    <w:rsid w:val="003B068B"/>
    <w:rsid w:val="003B6E47"/>
    <w:rsid w:val="003C1A43"/>
    <w:rsid w:val="003C373C"/>
    <w:rsid w:val="003D13A2"/>
    <w:rsid w:val="003F190C"/>
    <w:rsid w:val="004007E5"/>
    <w:rsid w:val="00404E72"/>
    <w:rsid w:val="00412F49"/>
    <w:rsid w:val="004171F6"/>
    <w:rsid w:val="0041786F"/>
    <w:rsid w:val="00417DE2"/>
    <w:rsid w:val="004212D2"/>
    <w:rsid w:val="00443784"/>
    <w:rsid w:val="0044447F"/>
    <w:rsid w:val="004448F5"/>
    <w:rsid w:val="00450648"/>
    <w:rsid w:val="004507B9"/>
    <w:rsid w:val="00452377"/>
    <w:rsid w:val="004551C6"/>
    <w:rsid w:val="00460D5B"/>
    <w:rsid w:val="00462737"/>
    <w:rsid w:val="0047711C"/>
    <w:rsid w:val="004901B9"/>
    <w:rsid w:val="0049411A"/>
    <w:rsid w:val="004B03E3"/>
    <w:rsid w:val="004B3034"/>
    <w:rsid w:val="004B4781"/>
    <w:rsid w:val="004B5D49"/>
    <w:rsid w:val="004C5735"/>
    <w:rsid w:val="004D5DEE"/>
    <w:rsid w:val="004D63CE"/>
    <w:rsid w:val="004E5CE9"/>
    <w:rsid w:val="004F08B1"/>
    <w:rsid w:val="00500DDA"/>
    <w:rsid w:val="00503577"/>
    <w:rsid w:val="00514F00"/>
    <w:rsid w:val="00517E1A"/>
    <w:rsid w:val="0052360F"/>
    <w:rsid w:val="0052579A"/>
    <w:rsid w:val="00526D62"/>
    <w:rsid w:val="00530F34"/>
    <w:rsid w:val="0053201D"/>
    <w:rsid w:val="005402B9"/>
    <w:rsid w:val="00541A98"/>
    <w:rsid w:val="005508F6"/>
    <w:rsid w:val="005523F2"/>
    <w:rsid w:val="00553AA4"/>
    <w:rsid w:val="00555102"/>
    <w:rsid w:val="005728FF"/>
    <w:rsid w:val="00574A32"/>
    <w:rsid w:val="0057546B"/>
    <w:rsid w:val="005757E0"/>
    <w:rsid w:val="00581C60"/>
    <w:rsid w:val="00585FF6"/>
    <w:rsid w:val="0059609D"/>
    <w:rsid w:val="005A1B83"/>
    <w:rsid w:val="005A1C26"/>
    <w:rsid w:val="005B2736"/>
    <w:rsid w:val="005B40A6"/>
    <w:rsid w:val="005E3AAC"/>
    <w:rsid w:val="005E72D2"/>
    <w:rsid w:val="005F26D9"/>
    <w:rsid w:val="005F2807"/>
    <w:rsid w:val="005F2ECE"/>
    <w:rsid w:val="005F2FF8"/>
    <w:rsid w:val="005F6561"/>
    <w:rsid w:val="00600BFA"/>
    <w:rsid w:val="006052D9"/>
    <w:rsid w:val="00605D5A"/>
    <w:rsid w:val="00610550"/>
    <w:rsid w:val="00627C89"/>
    <w:rsid w:val="006335B4"/>
    <w:rsid w:val="006366A0"/>
    <w:rsid w:val="006411AA"/>
    <w:rsid w:val="0064195A"/>
    <w:rsid w:val="0065732B"/>
    <w:rsid w:val="00660AC7"/>
    <w:rsid w:val="006643D0"/>
    <w:rsid w:val="00673629"/>
    <w:rsid w:val="00674B3A"/>
    <w:rsid w:val="00676C71"/>
    <w:rsid w:val="00683FC4"/>
    <w:rsid w:val="00685AFA"/>
    <w:rsid w:val="00690792"/>
    <w:rsid w:val="00692D73"/>
    <w:rsid w:val="0069704C"/>
    <w:rsid w:val="006B02C8"/>
    <w:rsid w:val="006B5047"/>
    <w:rsid w:val="006C2CCE"/>
    <w:rsid w:val="006C3AB4"/>
    <w:rsid w:val="006C5725"/>
    <w:rsid w:val="006D39F4"/>
    <w:rsid w:val="006D5167"/>
    <w:rsid w:val="006D6FE2"/>
    <w:rsid w:val="006E2B14"/>
    <w:rsid w:val="006E4B34"/>
    <w:rsid w:val="006E69F8"/>
    <w:rsid w:val="006E7C21"/>
    <w:rsid w:val="006F1381"/>
    <w:rsid w:val="006F3EE4"/>
    <w:rsid w:val="0071188F"/>
    <w:rsid w:val="00713F75"/>
    <w:rsid w:val="00716F18"/>
    <w:rsid w:val="00717363"/>
    <w:rsid w:val="00724A30"/>
    <w:rsid w:val="00742082"/>
    <w:rsid w:val="0075100A"/>
    <w:rsid w:val="007767B8"/>
    <w:rsid w:val="0078550B"/>
    <w:rsid w:val="00791503"/>
    <w:rsid w:val="00792F80"/>
    <w:rsid w:val="0079451D"/>
    <w:rsid w:val="007A1B45"/>
    <w:rsid w:val="007B2193"/>
    <w:rsid w:val="007B2725"/>
    <w:rsid w:val="007B71D1"/>
    <w:rsid w:val="007B72E6"/>
    <w:rsid w:val="007C7B52"/>
    <w:rsid w:val="007D753F"/>
    <w:rsid w:val="007E1C8D"/>
    <w:rsid w:val="007E3FD6"/>
    <w:rsid w:val="007E4061"/>
    <w:rsid w:val="007F4131"/>
    <w:rsid w:val="008016B1"/>
    <w:rsid w:val="0082041A"/>
    <w:rsid w:val="00820ED4"/>
    <w:rsid w:val="008224B5"/>
    <w:rsid w:val="008266FC"/>
    <w:rsid w:val="00847156"/>
    <w:rsid w:val="008575E4"/>
    <w:rsid w:val="0086568B"/>
    <w:rsid w:val="00870A47"/>
    <w:rsid w:val="008715A0"/>
    <w:rsid w:val="00881A75"/>
    <w:rsid w:val="00882986"/>
    <w:rsid w:val="00897F76"/>
    <w:rsid w:val="008A00A7"/>
    <w:rsid w:val="008A541F"/>
    <w:rsid w:val="008B68AD"/>
    <w:rsid w:val="008C1EFD"/>
    <w:rsid w:val="008D2434"/>
    <w:rsid w:val="008E7821"/>
    <w:rsid w:val="008F0BA9"/>
    <w:rsid w:val="008F1635"/>
    <w:rsid w:val="008F28A9"/>
    <w:rsid w:val="008F57D5"/>
    <w:rsid w:val="008F5B38"/>
    <w:rsid w:val="00915E31"/>
    <w:rsid w:val="00925D70"/>
    <w:rsid w:val="009506A2"/>
    <w:rsid w:val="0098096C"/>
    <w:rsid w:val="00984F23"/>
    <w:rsid w:val="009A0E96"/>
    <w:rsid w:val="009A17A3"/>
    <w:rsid w:val="009C4143"/>
    <w:rsid w:val="009D0A8F"/>
    <w:rsid w:val="009D1E06"/>
    <w:rsid w:val="009D2D5F"/>
    <w:rsid w:val="009E0173"/>
    <w:rsid w:val="009E1B84"/>
    <w:rsid w:val="009E62E0"/>
    <w:rsid w:val="009F160C"/>
    <w:rsid w:val="009F2EE7"/>
    <w:rsid w:val="009F7609"/>
    <w:rsid w:val="00A00DE9"/>
    <w:rsid w:val="00A05C3D"/>
    <w:rsid w:val="00A1045A"/>
    <w:rsid w:val="00A15C96"/>
    <w:rsid w:val="00A31BAF"/>
    <w:rsid w:val="00A449D2"/>
    <w:rsid w:val="00A543A5"/>
    <w:rsid w:val="00A64782"/>
    <w:rsid w:val="00A72F3A"/>
    <w:rsid w:val="00A74F22"/>
    <w:rsid w:val="00A8278B"/>
    <w:rsid w:val="00A946D0"/>
    <w:rsid w:val="00A9507E"/>
    <w:rsid w:val="00A977BE"/>
    <w:rsid w:val="00AC30F1"/>
    <w:rsid w:val="00AC313D"/>
    <w:rsid w:val="00AD0164"/>
    <w:rsid w:val="00AD12FD"/>
    <w:rsid w:val="00AD4A45"/>
    <w:rsid w:val="00AD6DF4"/>
    <w:rsid w:val="00AE262F"/>
    <w:rsid w:val="00AF17EC"/>
    <w:rsid w:val="00AF591B"/>
    <w:rsid w:val="00AF6CB9"/>
    <w:rsid w:val="00B07853"/>
    <w:rsid w:val="00B102C3"/>
    <w:rsid w:val="00B225A0"/>
    <w:rsid w:val="00B262FA"/>
    <w:rsid w:val="00B31956"/>
    <w:rsid w:val="00B367AE"/>
    <w:rsid w:val="00B437B4"/>
    <w:rsid w:val="00B44A1D"/>
    <w:rsid w:val="00B44D88"/>
    <w:rsid w:val="00B46658"/>
    <w:rsid w:val="00B55A94"/>
    <w:rsid w:val="00B5663C"/>
    <w:rsid w:val="00B61D57"/>
    <w:rsid w:val="00B63C13"/>
    <w:rsid w:val="00B64594"/>
    <w:rsid w:val="00B71278"/>
    <w:rsid w:val="00B75735"/>
    <w:rsid w:val="00B84B04"/>
    <w:rsid w:val="00B84DD7"/>
    <w:rsid w:val="00B86C86"/>
    <w:rsid w:val="00B91106"/>
    <w:rsid w:val="00B92193"/>
    <w:rsid w:val="00B9598E"/>
    <w:rsid w:val="00BD3011"/>
    <w:rsid w:val="00BD431B"/>
    <w:rsid w:val="00BE6A74"/>
    <w:rsid w:val="00BE6E88"/>
    <w:rsid w:val="00BF098C"/>
    <w:rsid w:val="00BF1A3C"/>
    <w:rsid w:val="00BF7842"/>
    <w:rsid w:val="00C161F7"/>
    <w:rsid w:val="00C201F8"/>
    <w:rsid w:val="00C203A5"/>
    <w:rsid w:val="00C27212"/>
    <w:rsid w:val="00C319D4"/>
    <w:rsid w:val="00C43C01"/>
    <w:rsid w:val="00C43CEB"/>
    <w:rsid w:val="00C67A37"/>
    <w:rsid w:val="00C71E25"/>
    <w:rsid w:val="00C8176C"/>
    <w:rsid w:val="00C8335E"/>
    <w:rsid w:val="00C8758C"/>
    <w:rsid w:val="00CA34D4"/>
    <w:rsid w:val="00CA6AAB"/>
    <w:rsid w:val="00CB1992"/>
    <w:rsid w:val="00CB38AE"/>
    <w:rsid w:val="00CB44B8"/>
    <w:rsid w:val="00CD7FD5"/>
    <w:rsid w:val="00CE388B"/>
    <w:rsid w:val="00CE4E0A"/>
    <w:rsid w:val="00CF1181"/>
    <w:rsid w:val="00CF175F"/>
    <w:rsid w:val="00CF30C1"/>
    <w:rsid w:val="00CF4A62"/>
    <w:rsid w:val="00D0438F"/>
    <w:rsid w:val="00D15018"/>
    <w:rsid w:val="00D1507D"/>
    <w:rsid w:val="00D21BB7"/>
    <w:rsid w:val="00D24FE3"/>
    <w:rsid w:val="00D32693"/>
    <w:rsid w:val="00D409E7"/>
    <w:rsid w:val="00D46180"/>
    <w:rsid w:val="00D46EEF"/>
    <w:rsid w:val="00D52081"/>
    <w:rsid w:val="00D56AE2"/>
    <w:rsid w:val="00D61338"/>
    <w:rsid w:val="00D712CC"/>
    <w:rsid w:val="00D74A99"/>
    <w:rsid w:val="00D930BB"/>
    <w:rsid w:val="00D93152"/>
    <w:rsid w:val="00D964DB"/>
    <w:rsid w:val="00D976FC"/>
    <w:rsid w:val="00DB2BD8"/>
    <w:rsid w:val="00DB335E"/>
    <w:rsid w:val="00DB609B"/>
    <w:rsid w:val="00DB788F"/>
    <w:rsid w:val="00DC07D1"/>
    <w:rsid w:val="00DD47A2"/>
    <w:rsid w:val="00DE791F"/>
    <w:rsid w:val="00DF15A6"/>
    <w:rsid w:val="00DF1E61"/>
    <w:rsid w:val="00DF5B78"/>
    <w:rsid w:val="00DF5F0F"/>
    <w:rsid w:val="00DF7CE7"/>
    <w:rsid w:val="00E02D8E"/>
    <w:rsid w:val="00E11BF9"/>
    <w:rsid w:val="00E25CA7"/>
    <w:rsid w:val="00E404FF"/>
    <w:rsid w:val="00E526D0"/>
    <w:rsid w:val="00E612C2"/>
    <w:rsid w:val="00E729AF"/>
    <w:rsid w:val="00E77423"/>
    <w:rsid w:val="00E908F3"/>
    <w:rsid w:val="00E972CC"/>
    <w:rsid w:val="00EA0CD6"/>
    <w:rsid w:val="00EA2533"/>
    <w:rsid w:val="00EA34F5"/>
    <w:rsid w:val="00EA4303"/>
    <w:rsid w:val="00EB20E6"/>
    <w:rsid w:val="00EB290D"/>
    <w:rsid w:val="00EB45B0"/>
    <w:rsid w:val="00EB55F3"/>
    <w:rsid w:val="00EC24E2"/>
    <w:rsid w:val="00EC5CB9"/>
    <w:rsid w:val="00ED0EE9"/>
    <w:rsid w:val="00ED647A"/>
    <w:rsid w:val="00EE11E7"/>
    <w:rsid w:val="00EF12C8"/>
    <w:rsid w:val="00EF3A80"/>
    <w:rsid w:val="00EF739D"/>
    <w:rsid w:val="00F012F1"/>
    <w:rsid w:val="00F07A07"/>
    <w:rsid w:val="00F13057"/>
    <w:rsid w:val="00F13BDD"/>
    <w:rsid w:val="00F140AA"/>
    <w:rsid w:val="00F259E1"/>
    <w:rsid w:val="00F30BD3"/>
    <w:rsid w:val="00F4142B"/>
    <w:rsid w:val="00F43289"/>
    <w:rsid w:val="00F4574C"/>
    <w:rsid w:val="00F51B9A"/>
    <w:rsid w:val="00F538F1"/>
    <w:rsid w:val="00F67B26"/>
    <w:rsid w:val="00F713B4"/>
    <w:rsid w:val="00FA6E53"/>
    <w:rsid w:val="00FB31A2"/>
    <w:rsid w:val="00FD7505"/>
    <w:rsid w:val="00FE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A9795"/>
  <w15:chartTrackingRefBased/>
  <w15:docId w15:val="{3D0A2F2A-A2AE-414E-A0FE-E2842534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CE2"/>
    <w:pPr>
      <w:jc w:val="both"/>
    </w:pPr>
    <w:rPr>
      <w:sz w:val="24"/>
      <w:lang w:val="es-AR"/>
    </w:rPr>
  </w:style>
  <w:style w:type="paragraph" w:styleId="Ttulo1">
    <w:name w:val="heading 1"/>
    <w:basedOn w:val="Normal"/>
    <w:next w:val="Normal"/>
    <w:link w:val="Ttulo1Car"/>
    <w:uiPriority w:val="1"/>
    <w:qFormat/>
    <w:rsid w:val="004B4781"/>
    <w:pPr>
      <w:keepNext/>
      <w:keepLines/>
      <w:spacing w:before="240" w:after="0" w:line="360" w:lineRule="auto"/>
      <w:jc w:val="center"/>
      <w:outlineLvl w:val="0"/>
    </w:pPr>
    <w:rPr>
      <w:rFonts w:asciiTheme="majorHAnsi" w:eastAsiaTheme="majorEastAsia" w:hAnsiTheme="majorHAnsi" w:cstheme="majorBidi"/>
      <w:color w:val="21495F" w:themeColor="accent1" w:themeShade="BF"/>
      <w:sz w:val="32"/>
      <w:szCs w:val="32"/>
    </w:rPr>
  </w:style>
  <w:style w:type="paragraph" w:styleId="Ttulo2">
    <w:name w:val="heading 2"/>
    <w:basedOn w:val="Normal"/>
    <w:next w:val="Normal"/>
    <w:link w:val="Ttulo2Car"/>
    <w:uiPriority w:val="1"/>
    <w:qFormat/>
    <w:rsid w:val="004212D2"/>
    <w:pPr>
      <w:keepNext/>
      <w:keepLines/>
      <w:spacing w:before="160" w:after="120"/>
      <w:outlineLvl w:val="1"/>
    </w:pPr>
    <w:rPr>
      <w:rFonts w:asciiTheme="majorHAnsi" w:eastAsiaTheme="majorEastAsia" w:hAnsiTheme="majorHAnsi" w:cstheme="majorBidi"/>
      <w:color w:val="21495F" w:themeColor="accent1" w:themeShade="BF"/>
      <w:sz w:val="26"/>
      <w:szCs w:val="26"/>
    </w:rPr>
  </w:style>
  <w:style w:type="paragraph" w:styleId="Ttulo3">
    <w:name w:val="heading 3"/>
    <w:basedOn w:val="Normal"/>
    <w:next w:val="Normal"/>
    <w:link w:val="Ttulo3Car"/>
    <w:uiPriority w:val="1"/>
    <w:qFormat/>
    <w:rsid w:val="00F4142B"/>
    <w:pPr>
      <w:keepNext/>
      <w:keepLines/>
      <w:spacing w:before="120" w:after="120" w:line="240" w:lineRule="auto"/>
      <w:outlineLvl w:val="2"/>
    </w:pPr>
    <w:rPr>
      <w:rFonts w:asciiTheme="majorHAnsi" w:eastAsiaTheme="majorEastAsia" w:hAnsiTheme="majorHAnsi" w:cstheme="majorBidi"/>
      <w:color w:val="B25050" w:themeColor="accent3"/>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F4142B"/>
    <w:rPr>
      <w:rFonts w:asciiTheme="majorHAnsi" w:eastAsiaTheme="majorEastAsia" w:hAnsiTheme="majorHAnsi" w:cstheme="majorBidi"/>
      <w:color w:val="B25050" w:themeColor="accent3"/>
      <w:sz w:val="30"/>
      <w:szCs w:val="24"/>
    </w:rPr>
  </w:style>
  <w:style w:type="character" w:styleId="Textoennegrita">
    <w:name w:val="Strong"/>
    <w:basedOn w:val="Fuentedeprrafopredeter"/>
    <w:uiPriority w:val="22"/>
    <w:qFormat/>
    <w:rsid w:val="00F4142B"/>
    <w:rPr>
      <w:rFonts w:asciiTheme="minorHAnsi" w:hAnsiTheme="minorHAnsi"/>
      <w:b/>
      <w:bCs/>
    </w:rPr>
  </w:style>
  <w:style w:type="paragraph" w:styleId="Encabezado">
    <w:name w:val="header"/>
    <w:basedOn w:val="Normal"/>
    <w:link w:val="EncabezadoCar"/>
    <w:uiPriority w:val="99"/>
    <w:unhideWhenUsed/>
    <w:rsid w:val="00F414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42B"/>
  </w:style>
  <w:style w:type="paragraph" w:styleId="Piedepgina">
    <w:name w:val="footer"/>
    <w:basedOn w:val="Normal"/>
    <w:link w:val="PiedepginaCar"/>
    <w:uiPriority w:val="99"/>
    <w:unhideWhenUsed/>
    <w:rsid w:val="00F414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customStyle="1" w:styleId="CdigoCadena">
    <w:name w:val="Código_Cadena"/>
    <w:basedOn w:val="CdigoSentencia"/>
    <w:uiPriority w:val="2"/>
    <w:qFormat/>
    <w:rsid w:val="002B2F3E"/>
    <w:rPr>
      <w:rFonts w:ascii="Consolas" w:hAnsi="Consolas"/>
      <w:b/>
      <w:color w:val="B25050" w:themeColor="accent3"/>
      <w:sz w:val="24"/>
      <w:lang w:val="es-ES"/>
    </w:rPr>
  </w:style>
  <w:style w:type="character" w:customStyle="1" w:styleId="CdigoCaracter">
    <w:name w:val="Código_Caracter"/>
    <w:basedOn w:val="CdigoSentencia"/>
    <w:uiPriority w:val="2"/>
    <w:rsid w:val="002B2F3E"/>
    <w:rPr>
      <w:rFonts w:ascii="Consolas" w:hAnsi="Consolas"/>
      <w:b/>
      <w:color w:val="CC8E51"/>
      <w:sz w:val="24"/>
    </w:rPr>
  </w:style>
  <w:style w:type="character" w:customStyle="1" w:styleId="CdigoComentario">
    <w:name w:val="Código_Comentario"/>
    <w:basedOn w:val="CdigoSentencia"/>
    <w:uiPriority w:val="2"/>
    <w:qFormat/>
    <w:rsid w:val="002B2F3E"/>
    <w:rPr>
      <w:rFonts w:ascii="Consolas" w:hAnsi="Consolas"/>
      <w:b w:val="0"/>
      <w:i/>
      <w:color w:val="7B7F83"/>
      <w:sz w:val="22"/>
      <w:lang w:val="es-ES"/>
    </w:rPr>
  </w:style>
  <w:style w:type="character" w:customStyle="1" w:styleId="CdigoEscape">
    <w:name w:val="Código_Escape"/>
    <w:basedOn w:val="CdigoSentencia"/>
    <w:uiPriority w:val="2"/>
    <w:rsid w:val="002B2F3E"/>
    <w:rPr>
      <w:rFonts w:ascii="Consolas" w:eastAsia="Times New Roman" w:hAnsi="Consolas"/>
      <w:b/>
      <w:color w:val="CC51CC"/>
      <w:sz w:val="24"/>
      <w:lang w:val="es-ES" w:eastAsia="es-AR"/>
    </w:rPr>
  </w:style>
  <w:style w:type="character" w:customStyle="1" w:styleId="CdigoLnea">
    <w:name w:val="Código_Línea"/>
    <w:basedOn w:val="CdigoSentencia"/>
    <w:uiPriority w:val="2"/>
    <w:qFormat/>
    <w:rsid w:val="002B2F3E"/>
    <w:rPr>
      <w:rFonts w:ascii="Consolas" w:eastAsia="Times New Roman" w:hAnsi="Consolas"/>
      <w:b/>
      <w:color w:val="7450B2" w:themeColor="accent6"/>
      <w:sz w:val="24"/>
      <w:lang w:eastAsia="es-AR"/>
    </w:rPr>
  </w:style>
  <w:style w:type="character" w:customStyle="1" w:styleId="CdigoSentencia">
    <w:name w:val="Código_Sentencia"/>
    <w:uiPriority w:val="2"/>
    <w:qFormat/>
    <w:rsid w:val="002B2F3E"/>
    <w:rPr>
      <w:rFonts w:ascii="Consolas" w:hAnsi="Consolas"/>
      <w:b/>
      <w:color w:val="2C637F" w:themeColor="accent1"/>
      <w:sz w:val="24"/>
    </w:rPr>
  </w:style>
  <w:style w:type="character" w:customStyle="1" w:styleId="CdigoNmero">
    <w:name w:val="Código_Número"/>
    <w:basedOn w:val="CdigoSentencia"/>
    <w:uiPriority w:val="2"/>
    <w:qFormat/>
    <w:rsid w:val="002B2F3E"/>
    <w:rPr>
      <w:rFonts w:ascii="Consolas" w:hAnsi="Consolas"/>
      <w:b/>
      <w:color w:val="50B271" w:themeColor="accent5"/>
      <w:sz w:val="24"/>
      <w:lang w:val="es-ES"/>
    </w:rPr>
  </w:style>
  <w:style w:type="paragraph" w:styleId="Prrafodelista">
    <w:name w:val="List Paragraph"/>
    <w:basedOn w:val="Normal"/>
    <w:uiPriority w:val="34"/>
    <w:qFormat/>
    <w:rsid w:val="004B4781"/>
    <w:pPr>
      <w:spacing w:after="120" w:line="240" w:lineRule="auto"/>
    </w:pPr>
  </w:style>
  <w:style w:type="character" w:customStyle="1" w:styleId="Ttulo1Car">
    <w:name w:val="Título 1 Car"/>
    <w:basedOn w:val="Fuentedeprrafopredeter"/>
    <w:link w:val="Ttulo1"/>
    <w:uiPriority w:val="1"/>
    <w:rsid w:val="004B4781"/>
    <w:rPr>
      <w:rFonts w:asciiTheme="majorHAnsi" w:eastAsiaTheme="majorEastAsia" w:hAnsiTheme="majorHAnsi" w:cstheme="majorBidi"/>
      <w:color w:val="21495F" w:themeColor="accent1" w:themeShade="BF"/>
      <w:sz w:val="32"/>
      <w:szCs w:val="32"/>
    </w:rPr>
  </w:style>
  <w:style w:type="paragraph" w:styleId="Textonotapie">
    <w:name w:val="footnote text"/>
    <w:basedOn w:val="Normal"/>
    <w:link w:val="TextonotapieCar"/>
    <w:uiPriority w:val="99"/>
    <w:semiHidden/>
    <w:unhideWhenUsed/>
    <w:rsid w:val="004212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212D2"/>
    <w:rPr>
      <w:sz w:val="20"/>
      <w:szCs w:val="20"/>
      <w:lang w:val="es-AR"/>
    </w:rPr>
  </w:style>
  <w:style w:type="character" w:styleId="Refdenotaalpie">
    <w:name w:val="footnote reference"/>
    <w:basedOn w:val="Fuentedeprrafopredeter"/>
    <w:uiPriority w:val="99"/>
    <w:semiHidden/>
    <w:unhideWhenUsed/>
    <w:rsid w:val="004212D2"/>
    <w:rPr>
      <w:vertAlign w:val="superscript"/>
    </w:rPr>
  </w:style>
  <w:style w:type="character" w:customStyle="1" w:styleId="Ttulo2Car">
    <w:name w:val="Título 2 Car"/>
    <w:basedOn w:val="Fuentedeprrafopredeter"/>
    <w:link w:val="Ttulo2"/>
    <w:uiPriority w:val="1"/>
    <w:rsid w:val="004212D2"/>
    <w:rPr>
      <w:rFonts w:asciiTheme="majorHAnsi" w:eastAsiaTheme="majorEastAsia" w:hAnsiTheme="majorHAnsi" w:cstheme="majorBidi"/>
      <w:color w:val="21495F" w:themeColor="accent1" w:themeShade="BF"/>
      <w:sz w:val="26"/>
      <w:szCs w:val="26"/>
      <w:lang w:val="es-AR"/>
    </w:rPr>
  </w:style>
  <w:style w:type="table" w:styleId="Tablaconcuadrcula">
    <w:name w:val="Table Grid"/>
    <w:basedOn w:val="Tablanormal"/>
    <w:uiPriority w:val="39"/>
    <w:rsid w:val="00072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B262FA"/>
    <w:pPr>
      <w:spacing w:after="0" w:line="240" w:lineRule="auto"/>
    </w:pPr>
    <w:tblPr>
      <w:tblStyleRowBandSize w:val="1"/>
      <w:tblStyleColBandSize w:val="1"/>
      <w:tblBorders>
        <w:top w:val="single" w:sz="4" w:space="0" w:color="248FC3" w:themeColor="text1" w:themeTint="99"/>
        <w:left w:val="single" w:sz="4" w:space="0" w:color="248FC3" w:themeColor="text1" w:themeTint="99"/>
        <w:bottom w:val="single" w:sz="4" w:space="0" w:color="248FC3" w:themeColor="text1" w:themeTint="99"/>
        <w:right w:val="single" w:sz="4" w:space="0" w:color="248FC3" w:themeColor="text1" w:themeTint="99"/>
        <w:insideH w:val="single" w:sz="4" w:space="0" w:color="248FC3" w:themeColor="text1" w:themeTint="99"/>
        <w:insideV w:val="single" w:sz="4" w:space="0" w:color="248FC3" w:themeColor="text1" w:themeTint="99"/>
      </w:tblBorders>
    </w:tblPr>
    <w:tblStylePr w:type="firstRow">
      <w:rPr>
        <w:b/>
        <w:bCs/>
      </w:rPr>
      <w:tblPr/>
      <w:tcPr>
        <w:tcBorders>
          <w:top w:val="nil"/>
          <w:left w:val="nil"/>
          <w:right w:val="nil"/>
          <w:insideH w:val="nil"/>
          <w:insideV w:val="nil"/>
        </w:tcBorders>
        <w:shd w:val="clear" w:color="auto" w:fill="F2FAFF" w:themeFill="background1"/>
      </w:tcPr>
    </w:tblStylePr>
    <w:tblStylePr w:type="lastRow">
      <w:rPr>
        <w:b/>
        <w:bCs/>
      </w:rPr>
      <w:tblPr/>
      <w:tcPr>
        <w:tcBorders>
          <w:left w:val="nil"/>
          <w:bottom w:val="nil"/>
          <w:right w:val="nil"/>
          <w:insideH w:val="nil"/>
          <w:insideV w:val="nil"/>
        </w:tcBorders>
        <w:shd w:val="clear" w:color="auto" w:fill="F2FAFF" w:themeFill="background1"/>
      </w:tcPr>
    </w:tblStylePr>
    <w:tblStylePr w:type="firstCol">
      <w:pPr>
        <w:jc w:val="right"/>
      </w:pPr>
      <w:rPr>
        <w:i/>
        <w:iCs/>
      </w:rPr>
      <w:tblPr/>
      <w:tcPr>
        <w:tcBorders>
          <w:top w:val="nil"/>
          <w:left w:val="nil"/>
          <w:bottom w:val="nil"/>
          <w:insideH w:val="nil"/>
          <w:insideV w:val="nil"/>
        </w:tcBorders>
        <w:shd w:val="clear" w:color="auto" w:fill="F2FAFF" w:themeFill="background1"/>
      </w:tcPr>
    </w:tblStylePr>
    <w:tblStylePr w:type="lastCol">
      <w:rPr>
        <w:i/>
        <w:iCs/>
      </w:rPr>
      <w:tblPr/>
      <w:tcPr>
        <w:tcBorders>
          <w:top w:val="nil"/>
          <w:bottom w:val="nil"/>
          <w:right w:val="nil"/>
          <w:insideH w:val="nil"/>
          <w:insideV w:val="nil"/>
        </w:tcBorders>
        <w:shd w:val="clear" w:color="auto" w:fill="F2FAFF" w:themeFill="background1"/>
      </w:tcPr>
    </w:tblStylePr>
    <w:tblStylePr w:type="band1Vert">
      <w:tblPr/>
      <w:tcPr>
        <w:shd w:val="clear" w:color="auto" w:fill="B0DBF0" w:themeFill="text1" w:themeFillTint="33"/>
      </w:tcPr>
    </w:tblStylePr>
    <w:tblStylePr w:type="band1Horz">
      <w:tblPr/>
      <w:tcPr>
        <w:shd w:val="clear" w:color="auto" w:fill="B0DBF0" w:themeFill="text1" w:themeFillTint="33"/>
      </w:tcPr>
    </w:tblStylePr>
    <w:tblStylePr w:type="neCell">
      <w:tblPr/>
      <w:tcPr>
        <w:tcBorders>
          <w:bottom w:val="single" w:sz="4" w:space="0" w:color="248FC3" w:themeColor="text1" w:themeTint="99"/>
        </w:tcBorders>
      </w:tcPr>
    </w:tblStylePr>
    <w:tblStylePr w:type="nwCell">
      <w:tblPr/>
      <w:tcPr>
        <w:tcBorders>
          <w:bottom w:val="single" w:sz="4" w:space="0" w:color="248FC3" w:themeColor="text1" w:themeTint="99"/>
        </w:tcBorders>
      </w:tcPr>
    </w:tblStylePr>
    <w:tblStylePr w:type="seCell">
      <w:tblPr/>
      <w:tcPr>
        <w:tcBorders>
          <w:top w:val="single" w:sz="4" w:space="0" w:color="248FC3" w:themeColor="text1" w:themeTint="99"/>
        </w:tcBorders>
      </w:tcPr>
    </w:tblStylePr>
    <w:tblStylePr w:type="swCell">
      <w:tblPr/>
      <w:tcPr>
        <w:tcBorders>
          <w:top w:val="single" w:sz="4" w:space="0" w:color="248FC3" w:themeColor="text1" w:themeTint="99"/>
        </w:tcBorders>
      </w:tcPr>
    </w:tblStylePr>
  </w:style>
  <w:style w:type="table" w:styleId="Tablaconcuadrcula1Claro-nfasis2">
    <w:name w:val="Grid Table 1 Light Accent 2"/>
    <w:basedOn w:val="Tablanormal"/>
    <w:uiPriority w:val="46"/>
    <w:rsid w:val="00B262FA"/>
    <w:pPr>
      <w:spacing w:after="0" w:line="240" w:lineRule="auto"/>
    </w:pPr>
    <w:tblPr>
      <w:tblStyleRowBandSize w:val="1"/>
      <w:tblStyleColBandSize w:val="1"/>
      <w:tblBorders>
        <w:top w:val="single" w:sz="4" w:space="0" w:color="B8D2E0" w:themeColor="accent2" w:themeTint="66"/>
        <w:left w:val="single" w:sz="4" w:space="0" w:color="B8D2E0" w:themeColor="accent2" w:themeTint="66"/>
        <w:bottom w:val="single" w:sz="4" w:space="0" w:color="B8D2E0" w:themeColor="accent2" w:themeTint="66"/>
        <w:right w:val="single" w:sz="4" w:space="0" w:color="B8D2E0" w:themeColor="accent2" w:themeTint="66"/>
        <w:insideH w:val="single" w:sz="4" w:space="0" w:color="B8D2E0" w:themeColor="accent2" w:themeTint="66"/>
        <w:insideV w:val="single" w:sz="4" w:space="0" w:color="B8D2E0" w:themeColor="accent2" w:themeTint="66"/>
      </w:tblBorders>
    </w:tblPr>
    <w:tblStylePr w:type="firstRow">
      <w:rPr>
        <w:b/>
        <w:bCs/>
      </w:rPr>
      <w:tblPr/>
      <w:tcPr>
        <w:tcBorders>
          <w:bottom w:val="single" w:sz="12" w:space="0" w:color="95BCD0" w:themeColor="accent2" w:themeTint="99"/>
        </w:tcBorders>
      </w:tcPr>
    </w:tblStylePr>
    <w:tblStylePr w:type="lastRow">
      <w:rPr>
        <w:b/>
        <w:bCs/>
      </w:rPr>
      <w:tblPr/>
      <w:tcPr>
        <w:tcBorders>
          <w:top w:val="double" w:sz="2" w:space="0" w:color="95BCD0" w:themeColor="accent2"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3C37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373C"/>
    <w:rPr>
      <w:sz w:val="20"/>
      <w:szCs w:val="20"/>
      <w:lang w:val="es-AR"/>
    </w:rPr>
  </w:style>
  <w:style w:type="character" w:styleId="Refdenotaalfinal">
    <w:name w:val="endnote reference"/>
    <w:basedOn w:val="Fuentedeprrafopredeter"/>
    <w:uiPriority w:val="99"/>
    <w:semiHidden/>
    <w:unhideWhenUsed/>
    <w:rsid w:val="003C373C"/>
    <w:rPr>
      <w:vertAlign w:val="superscript"/>
    </w:rPr>
  </w:style>
  <w:style w:type="character" w:customStyle="1" w:styleId="Cdigo">
    <w:name w:val="Código"/>
    <w:rsid w:val="00404E72"/>
    <w:rPr>
      <w:rFonts w:ascii="Consolas" w:hAnsi="Consolas"/>
      <w:b/>
      <w:color w:val="2C637F" w:themeColor="accent1"/>
      <w:sz w:val="24"/>
    </w:rPr>
  </w:style>
  <w:style w:type="paragraph" w:styleId="Cita">
    <w:name w:val="Quote"/>
    <w:basedOn w:val="Normal"/>
    <w:next w:val="Normal"/>
    <w:link w:val="CitaCar"/>
    <w:qFormat/>
    <w:rsid w:val="006C3AB4"/>
    <w:pPr>
      <w:spacing w:before="200"/>
      <w:ind w:left="864" w:right="864"/>
      <w:jc w:val="center"/>
    </w:pPr>
    <w:rPr>
      <w:i/>
      <w:iCs/>
      <w:color w:val="196488" w:themeColor="text1" w:themeTint="BF"/>
    </w:rPr>
  </w:style>
  <w:style w:type="character" w:customStyle="1" w:styleId="CitaCar">
    <w:name w:val="Cita Car"/>
    <w:basedOn w:val="Fuentedeprrafopredeter"/>
    <w:link w:val="Cita"/>
    <w:rsid w:val="006C3AB4"/>
    <w:rPr>
      <w:i/>
      <w:iCs/>
      <w:color w:val="196488" w:themeColor="text1" w:themeTint="BF"/>
      <w:sz w:val="24"/>
      <w:lang w:val="es-AR"/>
    </w:rPr>
  </w:style>
  <w:style w:type="character" w:styleId="Hipervnculo">
    <w:name w:val="Hyperlink"/>
    <w:basedOn w:val="Fuentedeprrafopredeter"/>
    <w:uiPriority w:val="99"/>
    <w:unhideWhenUsed/>
    <w:rsid w:val="006C3AB4"/>
    <w:rPr>
      <w:color w:val="2C637F" w:themeColor="hyperlink"/>
      <w:u w:val="single"/>
    </w:rPr>
  </w:style>
  <w:style w:type="character" w:styleId="Mencinsinresolver">
    <w:name w:val="Unresolved Mention"/>
    <w:basedOn w:val="Fuentedeprrafopredeter"/>
    <w:uiPriority w:val="99"/>
    <w:semiHidden/>
    <w:unhideWhenUsed/>
    <w:rsid w:val="006C3AB4"/>
    <w:rPr>
      <w:color w:val="605E5C"/>
      <w:shd w:val="clear" w:color="auto" w:fill="E1DFDD"/>
    </w:rPr>
  </w:style>
  <w:style w:type="character" w:styleId="nfasis">
    <w:name w:val="Emphasis"/>
    <w:basedOn w:val="Fuentedeprrafopredeter"/>
    <w:uiPriority w:val="20"/>
    <w:qFormat/>
    <w:rsid w:val="00B44A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6846">
      <w:bodyDiv w:val="1"/>
      <w:marLeft w:val="0"/>
      <w:marRight w:val="0"/>
      <w:marTop w:val="0"/>
      <w:marBottom w:val="0"/>
      <w:divBdr>
        <w:top w:val="none" w:sz="0" w:space="0" w:color="auto"/>
        <w:left w:val="none" w:sz="0" w:space="0" w:color="auto"/>
        <w:bottom w:val="none" w:sz="0" w:space="0" w:color="auto"/>
        <w:right w:val="none" w:sz="0" w:space="0" w:color="auto"/>
      </w:divBdr>
    </w:div>
    <w:div w:id="135952798">
      <w:bodyDiv w:val="1"/>
      <w:marLeft w:val="0"/>
      <w:marRight w:val="0"/>
      <w:marTop w:val="0"/>
      <w:marBottom w:val="0"/>
      <w:divBdr>
        <w:top w:val="none" w:sz="0" w:space="0" w:color="auto"/>
        <w:left w:val="none" w:sz="0" w:space="0" w:color="auto"/>
        <w:bottom w:val="none" w:sz="0" w:space="0" w:color="auto"/>
        <w:right w:val="none" w:sz="0" w:space="0" w:color="auto"/>
      </w:divBdr>
    </w:div>
    <w:div w:id="283076803">
      <w:bodyDiv w:val="1"/>
      <w:marLeft w:val="0"/>
      <w:marRight w:val="0"/>
      <w:marTop w:val="0"/>
      <w:marBottom w:val="0"/>
      <w:divBdr>
        <w:top w:val="none" w:sz="0" w:space="0" w:color="auto"/>
        <w:left w:val="none" w:sz="0" w:space="0" w:color="auto"/>
        <w:bottom w:val="none" w:sz="0" w:space="0" w:color="auto"/>
        <w:right w:val="none" w:sz="0" w:space="0" w:color="auto"/>
      </w:divBdr>
    </w:div>
    <w:div w:id="363792755">
      <w:bodyDiv w:val="1"/>
      <w:marLeft w:val="0"/>
      <w:marRight w:val="0"/>
      <w:marTop w:val="0"/>
      <w:marBottom w:val="0"/>
      <w:divBdr>
        <w:top w:val="none" w:sz="0" w:space="0" w:color="auto"/>
        <w:left w:val="none" w:sz="0" w:space="0" w:color="auto"/>
        <w:bottom w:val="none" w:sz="0" w:space="0" w:color="auto"/>
        <w:right w:val="none" w:sz="0" w:space="0" w:color="auto"/>
      </w:divBdr>
    </w:div>
    <w:div w:id="498885901">
      <w:bodyDiv w:val="1"/>
      <w:marLeft w:val="0"/>
      <w:marRight w:val="0"/>
      <w:marTop w:val="0"/>
      <w:marBottom w:val="0"/>
      <w:divBdr>
        <w:top w:val="none" w:sz="0" w:space="0" w:color="auto"/>
        <w:left w:val="none" w:sz="0" w:space="0" w:color="auto"/>
        <w:bottom w:val="none" w:sz="0" w:space="0" w:color="auto"/>
        <w:right w:val="none" w:sz="0" w:space="0" w:color="auto"/>
      </w:divBdr>
    </w:div>
    <w:div w:id="530262776">
      <w:bodyDiv w:val="1"/>
      <w:marLeft w:val="0"/>
      <w:marRight w:val="0"/>
      <w:marTop w:val="0"/>
      <w:marBottom w:val="0"/>
      <w:divBdr>
        <w:top w:val="none" w:sz="0" w:space="0" w:color="auto"/>
        <w:left w:val="none" w:sz="0" w:space="0" w:color="auto"/>
        <w:bottom w:val="none" w:sz="0" w:space="0" w:color="auto"/>
        <w:right w:val="none" w:sz="0" w:space="0" w:color="auto"/>
      </w:divBdr>
    </w:div>
    <w:div w:id="732700238">
      <w:bodyDiv w:val="1"/>
      <w:marLeft w:val="0"/>
      <w:marRight w:val="0"/>
      <w:marTop w:val="0"/>
      <w:marBottom w:val="0"/>
      <w:divBdr>
        <w:top w:val="none" w:sz="0" w:space="0" w:color="auto"/>
        <w:left w:val="none" w:sz="0" w:space="0" w:color="auto"/>
        <w:bottom w:val="none" w:sz="0" w:space="0" w:color="auto"/>
        <w:right w:val="none" w:sz="0" w:space="0" w:color="auto"/>
      </w:divBdr>
      <w:divsChild>
        <w:div w:id="115032572">
          <w:marLeft w:val="596"/>
          <w:marRight w:val="0"/>
          <w:marTop w:val="0"/>
          <w:marBottom w:val="0"/>
          <w:divBdr>
            <w:top w:val="none" w:sz="0" w:space="0" w:color="auto"/>
            <w:left w:val="none" w:sz="0" w:space="0" w:color="auto"/>
            <w:bottom w:val="none" w:sz="0" w:space="0" w:color="auto"/>
            <w:right w:val="none" w:sz="0" w:space="0" w:color="auto"/>
          </w:divBdr>
        </w:div>
      </w:divsChild>
    </w:div>
    <w:div w:id="769155680">
      <w:bodyDiv w:val="1"/>
      <w:marLeft w:val="0"/>
      <w:marRight w:val="0"/>
      <w:marTop w:val="0"/>
      <w:marBottom w:val="0"/>
      <w:divBdr>
        <w:top w:val="none" w:sz="0" w:space="0" w:color="auto"/>
        <w:left w:val="none" w:sz="0" w:space="0" w:color="auto"/>
        <w:bottom w:val="none" w:sz="0" w:space="0" w:color="auto"/>
        <w:right w:val="none" w:sz="0" w:space="0" w:color="auto"/>
      </w:divBdr>
    </w:div>
    <w:div w:id="778328929">
      <w:bodyDiv w:val="1"/>
      <w:marLeft w:val="0"/>
      <w:marRight w:val="0"/>
      <w:marTop w:val="0"/>
      <w:marBottom w:val="0"/>
      <w:divBdr>
        <w:top w:val="none" w:sz="0" w:space="0" w:color="auto"/>
        <w:left w:val="none" w:sz="0" w:space="0" w:color="auto"/>
        <w:bottom w:val="none" w:sz="0" w:space="0" w:color="auto"/>
        <w:right w:val="none" w:sz="0" w:space="0" w:color="auto"/>
      </w:divBdr>
    </w:div>
    <w:div w:id="795947498">
      <w:bodyDiv w:val="1"/>
      <w:marLeft w:val="0"/>
      <w:marRight w:val="0"/>
      <w:marTop w:val="0"/>
      <w:marBottom w:val="0"/>
      <w:divBdr>
        <w:top w:val="none" w:sz="0" w:space="0" w:color="auto"/>
        <w:left w:val="none" w:sz="0" w:space="0" w:color="auto"/>
        <w:bottom w:val="none" w:sz="0" w:space="0" w:color="auto"/>
        <w:right w:val="none" w:sz="0" w:space="0" w:color="auto"/>
      </w:divBdr>
      <w:divsChild>
        <w:div w:id="1631398243">
          <w:marLeft w:val="596"/>
          <w:marRight w:val="0"/>
          <w:marTop w:val="0"/>
          <w:marBottom w:val="0"/>
          <w:divBdr>
            <w:top w:val="none" w:sz="0" w:space="0" w:color="auto"/>
            <w:left w:val="none" w:sz="0" w:space="0" w:color="auto"/>
            <w:bottom w:val="none" w:sz="0" w:space="0" w:color="auto"/>
            <w:right w:val="none" w:sz="0" w:space="0" w:color="auto"/>
          </w:divBdr>
        </w:div>
      </w:divsChild>
    </w:div>
    <w:div w:id="838082726">
      <w:bodyDiv w:val="1"/>
      <w:marLeft w:val="0"/>
      <w:marRight w:val="0"/>
      <w:marTop w:val="0"/>
      <w:marBottom w:val="0"/>
      <w:divBdr>
        <w:top w:val="none" w:sz="0" w:space="0" w:color="auto"/>
        <w:left w:val="none" w:sz="0" w:space="0" w:color="auto"/>
        <w:bottom w:val="none" w:sz="0" w:space="0" w:color="auto"/>
        <w:right w:val="none" w:sz="0" w:space="0" w:color="auto"/>
      </w:divBdr>
    </w:div>
    <w:div w:id="1036392154">
      <w:bodyDiv w:val="1"/>
      <w:marLeft w:val="0"/>
      <w:marRight w:val="0"/>
      <w:marTop w:val="0"/>
      <w:marBottom w:val="0"/>
      <w:divBdr>
        <w:top w:val="none" w:sz="0" w:space="0" w:color="auto"/>
        <w:left w:val="none" w:sz="0" w:space="0" w:color="auto"/>
        <w:bottom w:val="none" w:sz="0" w:space="0" w:color="auto"/>
        <w:right w:val="none" w:sz="0" w:space="0" w:color="auto"/>
      </w:divBdr>
    </w:div>
    <w:div w:id="1225681104">
      <w:bodyDiv w:val="1"/>
      <w:marLeft w:val="0"/>
      <w:marRight w:val="0"/>
      <w:marTop w:val="0"/>
      <w:marBottom w:val="0"/>
      <w:divBdr>
        <w:top w:val="none" w:sz="0" w:space="0" w:color="auto"/>
        <w:left w:val="none" w:sz="0" w:space="0" w:color="auto"/>
        <w:bottom w:val="none" w:sz="0" w:space="0" w:color="auto"/>
        <w:right w:val="none" w:sz="0" w:space="0" w:color="auto"/>
      </w:divBdr>
    </w:div>
    <w:div w:id="1456673385">
      <w:bodyDiv w:val="1"/>
      <w:marLeft w:val="0"/>
      <w:marRight w:val="0"/>
      <w:marTop w:val="0"/>
      <w:marBottom w:val="0"/>
      <w:divBdr>
        <w:top w:val="none" w:sz="0" w:space="0" w:color="auto"/>
        <w:left w:val="none" w:sz="0" w:space="0" w:color="auto"/>
        <w:bottom w:val="none" w:sz="0" w:space="0" w:color="auto"/>
        <w:right w:val="none" w:sz="0" w:space="0" w:color="auto"/>
      </w:divBdr>
    </w:div>
    <w:div w:id="1719819103">
      <w:bodyDiv w:val="1"/>
      <w:marLeft w:val="0"/>
      <w:marRight w:val="0"/>
      <w:marTop w:val="0"/>
      <w:marBottom w:val="0"/>
      <w:divBdr>
        <w:top w:val="none" w:sz="0" w:space="0" w:color="auto"/>
        <w:left w:val="none" w:sz="0" w:space="0" w:color="auto"/>
        <w:bottom w:val="none" w:sz="0" w:space="0" w:color="auto"/>
        <w:right w:val="none" w:sz="0" w:space="0" w:color="auto"/>
      </w:divBdr>
      <w:divsChild>
        <w:div w:id="1372808593">
          <w:marLeft w:val="596"/>
          <w:marRight w:val="0"/>
          <w:marTop w:val="0"/>
          <w:marBottom w:val="0"/>
          <w:divBdr>
            <w:top w:val="none" w:sz="0" w:space="0" w:color="auto"/>
            <w:left w:val="none" w:sz="0" w:space="0" w:color="auto"/>
            <w:bottom w:val="none" w:sz="0" w:space="0" w:color="auto"/>
            <w:right w:val="none" w:sz="0" w:space="0" w:color="auto"/>
          </w:divBdr>
        </w:div>
      </w:divsChild>
    </w:div>
    <w:div w:id="191596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Q1f3eCPsfY" TargetMode="Externa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emci\Documents\Docencia\Plantillas\ORT-FundProg-p2.dotx" TargetMode="External"/></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64AF-C128-492D-A551-72E53AC3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ORT-FundProg-p2.dotx</Template>
  <TotalTime>874</TotalTime>
  <Pages>1</Pages>
  <Words>2845</Words>
  <Characters>15651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Emanuel Cimino</dc:creator>
  <cp:keywords/>
  <dc:description/>
  <cp:lastModifiedBy>Charly</cp:lastModifiedBy>
  <cp:revision>71</cp:revision>
  <cp:lastPrinted>2021-10-12T14:47:00Z</cp:lastPrinted>
  <dcterms:created xsi:type="dcterms:W3CDTF">2021-03-17T20:57:00Z</dcterms:created>
  <dcterms:modified xsi:type="dcterms:W3CDTF">2021-10-12T14:59:00Z</dcterms:modified>
</cp:coreProperties>
</file>